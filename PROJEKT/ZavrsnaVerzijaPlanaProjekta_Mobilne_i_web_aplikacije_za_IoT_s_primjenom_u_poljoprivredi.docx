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B0DA6" w:rsidP="00033D01" w:rsidRDefault="00BB0DA6" w14:paraId="24B16F6E" w14:textId="4EC9FB17">
      <w:pPr>
        <w:pStyle w:val="Title"/>
        <w:jc w:val="right"/>
        <w:rPr>
          <w:lang w:val="hr-HR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SUBJECT  \* MERGEFORMAT </w:instrText>
      </w:r>
      <w:r w:rsidRPr="006D00C5">
        <w:rPr>
          <w:lang w:val="hr-HR"/>
        </w:rPr>
        <w:fldChar w:fldCharType="separate"/>
      </w:r>
      <w:r w:rsidR="00D41356">
        <w:rPr>
          <w:lang w:val="hr-HR"/>
        </w:rPr>
        <w:t>Mobilne i web</w:t>
      </w:r>
      <w:r w:rsidR="0021479C">
        <w:rPr>
          <w:lang w:val="hr-HR"/>
        </w:rPr>
        <w:t>-</w:t>
      </w:r>
      <w:r w:rsidR="00D41356">
        <w:rPr>
          <w:lang w:val="hr-HR"/>
        </w:rPr>
        <w:t>aplikacije za Internet stvari s primjenom u poljoprivredi</w:t>
      </w:r>
      <w:r w:rsidRPr="006D00C5">
        <w:rPr>
          <w:lang w:val="hr-HR"/>
        </w:rPr>
        <w:fldChar w:fldCharType="end"/>
      </w:r>
    </w:p>
    <w:p w:rsidRPr="00D41356" w:rsidR="00D41356" w:rsidP="00D41356" w:rsidRDefault="00D41356" w14:paraId="2B8A1C45" w14:textId="77777777">
      <w:pPr>
        <w:rPr>
          <w:lang w:val="hr-HR"/>
        </w:rPr>
      </w:pPr>
    </w:p>
    <w:p w:rsidRPr="006D00C5" w:rsidR="00BB0DA6" w:rsidP="00033D01" w:rsidRDefault="00C74132" w14:paraId="460CA581" w14:textId="77777777">
      <w:pPr>
        <w:pStyle w:val="Title"/>
        <w:jc w:val="right"/>
        <w:rPr>
          <w:lang w:val="hr-HR"/>
        </w:rPr>
      </w:pPr>
      <w:r>
        <w:rPr>
          <w:lang w:val="hr-HR"/>
        </w:rPr>
        <w:t>Projektna dokumentacija</w:t>
      </w:r>
    </w:p>
    <w:p w:rsidRPr="006D00C5" w:rsidR="00BB0DA6" w:rsidP="00033D01" w:rsidRDefault="00BB0DA6" w14:paraId="6E3617D5" w14:textId="77777777">
      <w:pPr>
        <w:pStyle w:val="Title"/>
        <w:jc w:val="right"/>
        <w:rPr>
          <w:lang w:val="hr-HR"/>
        </w:rPr>
      </w:pPr>
    </w:p>
    <w:p w:rsidRPr="006D00C5" w:rsidR="00BB0DA6" w:rsidP="00033D01" w:rsidRDefault="00D431B3" w14:paraId="2C3D3BA5" w14:textId="16A7CB87">
      <w:pPr>
        <w:pStyle w:val="Title"/>
        <w:jc w:val="right"/>
        <w:rPr>
          <w:sz w:val="28"/>
          <w:lang w:val="hr-HR"/>
        </w:rPr>
      </w:pPr>
      <w:r w:rsidRPr="006D00C5">
        <w:rPr>
          <w:sz w:val="28"/>
          <w:lang w:val="hr-HR"/>
        </w:rPr>
        <w:t>Verzija</w:t>
      </w:r>
      <w:r w:rsidRPr="006D00C5" w:rsidR="00BB0DA6">
        <w:rPr>
          <w:sz w:val="28"/>
          <w:lang w:val="hr-HR"/>
        </w:rPr>
        <w:t xml:space="preserve"> 1.0</w:t>
      </w:r>
    </w:p>
    <w:p w:rsidR="00DE4D1A" w:rsidP="00033D01" w:rsidRDefault="00DE4D1A" w14:paraId="4425E6C2" w14:textId="77777777">
      <w:pPr>
        <w:pStyle w:val="Title"/>
        <w:rPr>
          <w:sz w:val="28"/>
          <w:lang w:val="hr-HR"/>
        </w:rPr>
        <w:sectPr w:rsidR="00DE4D1A" w:rsidSect="00DE4D1A">
          <w:headerReference w:type="default" r:id="rId11"/>
          <w:footerReference w:type="default" r:id="rId12"/>
          <w:type w:val="continuous"/>
          <w:pgSz w:w="12240" w:h="15840" w:orient="portrait" w:code="1"/>
          <w:pgMar w:top="1440" w:right="1440" w:bottom="1440" w:left="1440" w:header="720" w:footer="720" w:gutter="0"/>
          <w:cols w:space="720"/>
          <w:vAlign w:val="center"/>
        </w:sectPr>
      </w:pPr>
    </w:p>
    <w:p w:rsidRPr="006D00C5" w:rsidR="00BB0DA6" w:rsidP="00033D01" w:rsidRDefault="00D431B3" w14:paraId="7D1274B1" w14:textId="77777777">
      <w:pPr>
        <w:pStyle w:val="Title"/>
        <w:rPr>
          <w:lang w:val="hr-HR"/>
        </w:rPr>
      </w:pPr>
      <w:r w:rsidRPr="006D00C5">
        <w:rPr>
          <w:lang w:val="hr-HR"/>
        </w:rPr>
        <w:t>Sadržaj</w:t>
      </w:r>
    </w:p>
    <w:p w:rsidR="00B86F0C" w:rsidRDefault="00BB0DA6" w14:paraId="2CDF537A" w14:textId="285E8974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Pr="009E2F84" w:rsidR="00B86F0C">
        <w:rPr>
          <w:noProof/>
          <w:lang w:val="hr-HR"/>
        </w:rPr>
        <w:t>1.</w:t>
      </w:r>
      <w:r w:rsidR="00B86F0C"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  <w:tab/>
      </w:r>
      <w:r w:rsidRPr="009E2F84" w:rsidR="00B86F0C">
        <w:rPr>
          <w:noProof/>
          <w:lang w:val="hr-HR"/>
        </w:rPr>
        <w:t>Puni naziv projekta</w:t>
      </w:r>
      <w:r w:rsidR="00B86F0C">
        <w:rPr>
          <w:noProof/>
        </w:rPr>
        <w:tab/>
      </w:r>
      <w:r w:rsidR="00B86F0C">
        <w:rPr>
          <w:noProof/>
        </w:rPr>
        <w:fldChar w:fldCharType="begin"/>
      </w:r>
      <w:r w:rsidR="00B86F0C">
        <w:rPr>
          <w:noProof/>
        </w:rPr>
        <w:instrText xml:space="preserve"> PAGEREF _Toc124662997 \h </w:instrText>
      </w:r>
      <w:r w:rsidR="00B86F0C">
        <w:rPr>
          <w:noProof/>
        </w:rPr>
      </w:r>
      <w:r w:rsidR="00B86F0C">
        <w:rPr>
          <w:noProof/>
        </w:rPr>
        <w:fldChar w:fldCharType="separate"/>
      </w:r>
      <w:r w:rsidR="00B86F0C">
        <w:rPr>
          <w:noProof/>
        </w:rPr>
        <w:t>3</w:t>
      </w:r>
      <w:r w:rsidR="00B86F0C">
        <w:rPr>
          <w:noProof/>
        </w:rPr>
        <w:fldChar w:fldCharType="end"/>
      </w:r>
    </w:p>
    <w:p w:rsidR="00B86F0C" w:rsidRDefault="00B86F0C" w14:paraId="0E9233CF" w14:textId="74D2DE9E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</w:pPr>
      <w:r w:rsidRPr="009E2F84">
        <w:rPr>
          <w:noProof/>
          <w:lang w:val="hr-HR"/>
        </w:rPr>
        <w:t>2.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  <w:tab/>
      </w:r>
      <w:r w:rsidRPr="009E2F84">
        <w:rPr>
          <w:noProof/>
          <w:lang w:val="hr-HR"/>
        </w:rPr>
        <w:t>Skraćeni naziv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_Toc124662998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86F0C" w:rsidRDefault="00B86F0C" w14:paraId="19DA406D" w14:textId="72C0D9F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</w:pPr>
      <w:r w:rsidRPr="009E2F84">
        <w:rPr>
          <w:noProof/>
          <w:lang w:val="hr-HR"/>
        </w:rPr>
        <w:t>3.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  <w:tab/>
      </w:r>
      <w:r w:rsidRPr="009E2F84">
        <w:rPr>
          <w:noProof/>
          <w:lang w:val="hr-HR"/>
        </w:rPr>
        <w:t>Opis problema/teme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_Toc124662999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86F0C" w:rsidRDefault="00B86F0C" w14:paraId="64E66039" w14:textId="64B566C4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</w:pPr>
      <w:r w:rsidRPr="009E2F84">
        <w:rPr>
          <w:noProof/>
          <w:lang w:val="hr-HR"/>
        </w:rPr>
        <w:t>4.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  <w:tab/>
      </w:r>
      <w:r w:rsidRPr="009E2F84">
        <w:rPr>
          <w:noProof/>
          <w:lang w:val="hr-HR"/>
        </w:rPr>
        <w:t>Cilj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_Toc124663000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86F0C" w:rsidRDefault="00B86F0C" w14:paraId="7506679C" w14:textId="4EE1F6E3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</w:pPr>
      <w:r w:rsidRPr="009E2F84">
        <w:rPr>
          <w:noProof/>
          <w:lang w:val="hr-HR"/>
        </w:rPr>
        <w:t>5.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  <w:tab/>
      </w:r>
      <w:r w:rsidRPr="009E2F84">
        <w:rPr>
          <w:noProof/>
          <w:lang w:val="hr-HR"/>
        </w:rPr>
        <w:t>Voditelj studentskog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_Toc124663001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86F0C" w:rsidRDefault="00B86F0C" w14:paraId="11C1C403" w14:textId="3D5ACFDF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</w:pPr>
      <w:r w:rsidRPr="009E2F84">
        <w:rPr>
          <w:noProof/>
          <w:lang w:val="hr-HR"/>
        </w:rPr>
        <w:t>6.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  <w:tab/>
      </w:r>
      <w:r w:rsidRPr="009E2F84">
        <w:rPr>
          <w:noProof/>
          <w:lang w:val="hr-HR"/>
        </w:rPr>
        <w:t>Rezultat(i)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_Toc124663002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6F0C" w:rsidRDefault="00B86F0C" w14:paraId="51894FC6" w14:textId="20B356BD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</w:pPr>
      <w:r w:rsidRPr="009E2F84">
        <w:rPr>
          <w:noProof/>
          <w:lang w:val="hr-HR"/>
        </w:rPr>
        <w:t>7.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  <w:tab/>
      </w:r>
      <w:r w:rsidRPr="009E2F84">
        <w:rPr>
          <w:noProof/>
          <w:lang w:val="hr-HR"/>
        </w:rPr>
        <w:t>Slični 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_Toc124663003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6F0C" w:rsidRDefault="00B86F0C" w14:paraId="1BC650F9" w14:textId="384EF30A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</w:pPr>
      <w:r w:rsidRPr="009E2F84">
        <w:rPr>
          <w:noProof/>
          <w:lang w:val="hr-HR"/>
        </w:rPr>
        <w:t>8.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  <w:tab/>
      </w:r>
      <w:r w:rsidRPr="009E2F84">
        <w:rPr>
          <w:noProof/>
          <w:lang w:val="hr-HR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_Toc124663004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86F0C" w:rsidRDefault="00B86F0C" w14:paraId="221D2578" w14:textId="000BD40F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</w:pPr>
      <w:r w:rsidRPr="009E2F84">
        <w:rPr>
          <w:noProof/>
          <w:lang w:val="hr-HR"/>
        </w:rPr>
        <w:t>9.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  <w:tab/>
      </w:r>
      <w:r w:rsidRPr="009E2F84">
        <w:rPr>
          <w:noProof/>
          <w:lang w:val="hr-HR"/>
        </w:rPr>
        <w:t>Glavni rizici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_Toc124663005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86F0C" w:rsidRDefault="00B86F0C" w14:paraId="53332B3C" w14:textId="60494E66">
      <w:pPr>
        <w:pStyle w:val="TOC1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</w:pPr>
      <w:r w:rsidRPr="009E2F84">
        <w:rPr>
          <w:noProof/>
          <w:lang w:val="hr-HR"/>
        </w:rPr>
        <w:t>10.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  <w:tab/>
      </w:r>
      <w:r w:rsidRPr="009E2F84">
        <w:rPr>
          <w:noProof/>
          <w:lang w:val="hr-HR"/>
        </w:rPr>
        <w:t>Smanjivanje rizika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_Toc124663006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86F0C" w:rsidRDefault="00B86F0C" w14:paraId="6D0E70F0" w14:textId="23A2AB7D">
      <w:pPr>
        <w:pStyle w:val="TOC1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</w:pPr>
      <w:r w:rsidRPr="009E2F84">
        <w:rPr>
          <w:noProof/>
          <w:lang w:val="hr-HR"/>
        </w:rPr>
        <w:t>11.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  <w:tab/>
      </w:r>
      <w:r w:rsidRPr="009E2F84">
        <w:rPr>
          <w:noProof/>
          <w:lang w:val="hr-HR"/>
        </w:rPr>
        <w:t>Glavne faze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_Toc124663007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86F0C" w:rsidRDefault="00B86F0C" w14:paraId="5E0FA6B7" w14:textId="04178E91">
      <w:pPr>
        <w:pStyle w:val="TOC1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</w:pPr>
      <w:r w:rsidRPr="009E2F84">
        <w:rPr>
          <w:noProof/>
          <w:lang w:val="hr-HR"/>
        </w:rPr>
        <w:t>12.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  <w:tab/>
      </w:r>
      <w:r w:rsidRPr="009E2F84">
        <w:rPr>
          <w:noProof/>
          <w:lang w:val="hr-HR"/>
        </w:rPr>
        <w:t xml:space="preserve">Struktura raspodijeljenog posla (engl. </w:t>
      </w:r>
      <w:r w:rsidRPr="009E2F84">
        <w:rPr>
          <w:i/>
          <w:noProof/>
          <w:lang w:val="hr-HR"/>
        </w:rPr>
        <w:t>Work Breakdown Structure</w:t>
      </w:r>
      <w:r w:rsidRPr="009E2F84">
        <w:rPr>
          <w:noProof/>
          <w:lang w:val="hr-HR"/>
        </w:rPr>
        <w:t xml:space="preserve"> - WBS)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_Toc124663008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86F0C" w:rsidRDefault="00B86F0C" w14:paraId="197B9A51" w14:textId="2A21C6B7">
      <w:pPr>
        <w:pStyle w:val="TOC1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</w:pPr>
      <w:r w:rsidRPr="009E2F84">
        <w:rPr>
          <w:noProof/>
          <w:lang w:val="hr-HR"/>
        </w:rPr>
        <w:t>13.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  <w:tab/>
      </w:r>
      <w:r w:rsidRPr="009E2F84">
        <w:rPr>
          <w:noProof/>
          <w:lang w:val="hr-HR"/>
        </w:rPr>
        <w:t xml:space="preserve">Kontrolne točke projekta (engl. </w:t>
      </w:r>
      <w:r w:rsidRPr="009E2F84">
        <w:rPr>
          <w:i/>
          <w:iCs/>
          <w:noProof/>
          <w:lang w:val="hr-HR"/>
        </w:rPr>
        <w:t>milestones</w:t>
      </w:r>
      <w:r w:rsidRPr="009E2F84">
        <w:rPr>
          <w:noProof/>
          <w:lang w:val="hr-H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_Toc124663009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86F0C" w:rsidRDefault="00B86F0C" w14:paraId="35DBD51E" w14:textId="4982EB5F">
      <w:pPr>
        <w:pStyle w:val="TOC1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</w:pPr>
      <w:r w:rsidRPr="009E2F84">
        <w:rPr>
          <w:noProof/>
          <w:lang w:val="hr-HR"/>
        </w:rPr>
        <w:t>14.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  <w:tab/>
      </w:r>
      <w:r w:rsidRPr="009E2F84">
        <w:rPr>
          <w:noProof/>
          <w:lang w:val="hr-HR"/>
        </w:rPr>
        <w:t>Gantogram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_Toc124663010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86F0C" w:rsidRDefault="00B86F0C" w14:paraId="4D8BA282" w14:textId="7894CD8E">
      <w:pPr>
        <w:pStyle w:val="TOC1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</w:pPr>
      <w:r w:rsidRPr="009E2F84">
        <w:rPr>
          <w:noProof/>
          <w:lang w:val="hr-HR"/>
        </w:rPr>
        <w:t>15.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hr-HR" w:eastAsia="hr-HR"/>
        </w:rPr>
        <w:tab/>
      </w:r>
      <w:r w:rsidRPr="009E2F84">
        <w:rPr>
          <w:noProof/>
          <w:lang w:val="hr-HR"/>
        </w:rPr>
        <w:t>Zapisnici sastanaka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_Toc124663011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D58CF" w:rsidP="00033D01" w:rsidRDefault="00BB0DA6" w14:paraId="5EDD6237" w14:textId="00E6416D">
      <w:pPr>
        <w:pStyle w:val="Title"/>
        <w:rPr>
          <w:lang w:val="hr-HR"/>
        </w:rPr>
      </w:pPr>
      <w:r w:rsidRPr="006D00C5">
        <w:rPr>
          <w:lang w:val="hr-HR"/>
        </w:rPr>
        <w:fldChar w:fldCharType="end"/>
      </w:r>
      <w:r w:rsidRPr="006D00C5">
        <w:rPr>
          <w:lang w:val="hr-HR"/>
        </w:rPr>
        <w:br w:type="page"/>
      </w:r>
    </w:p>
    <w:p w:rsidRPr="006D00C5" w:rsidR="00BB0DA6" w:rsidP="00033D01" w:rsidRDefault="006E238A" w14:paraId="4C441FC5" w14:textId="3159D8C2">
      <w:pPr>
        <w:pStyle w:val="Title"/>
        <w:rPr>
          <w:lang w:val="hr-HR"/>
        </w:rPr>
      </w:pPr>
      <w:r w:rsidRPr="006D00C5">
        <w:rPr>
          <w:lang w:val="hr-HR"/>
        </w:rPr>
        <w:t xml:space="preserve">Prijedlog </w:t>
      </w:r>
      <w:r w:rsidR="00C74132">
        <w:rPr>
          <w:lang w:val="hr-HR"/>
        </w:rPr>
        <w:t xml:space="preserve">i plan </w:t>
      </w:r>
      <w:r w:rsidRPr="006D00C5">
        <w:rPr>
          <w:lang w:val="hr-HR"/>
        </w:rPr>
        <w:t>projekta</w:t>
      </w:r>
    </w:p>
    <w:p w:rsidR="00FF7132" w:rsidP="00FF7132" w:rsidRDefault="00FF7132" w14:paraId="761299BB" w14:textId="77777777">
      <w:pPr>
        <w:pStyle w:val="Heading1"/>
        <w:numPr>
          <w:ilvl w:val="0"/>
          <w:numId w:val="0"/>
        </w:numPr>
        <w:rPr>
          <w:lang w:val="hr-HR"/>
        </w:rPr>
      </w:pPr>
    </w:p>
    <w:p w:rsidRPr="000D58CF" w:rsidR="000D58CF" w:rsidP="000D58CF" w:rsidRDefault="000D58CF" w14:paraId="2D911185" w14:textId="77777777">
      <w:pPr>
        <w:rPr>
          <w:lang w:val="hr-HR"/>
        </w:rPr>
      </w:pPr>
    </w:p>
    <w:p w:rsidR="00BB0DA6" w:rsidP="006D00C5" w:rsidRDefault="006E238A" w14:paraId="5950D0B7" w14:textId="18809B07">
      <w:pPr>
        <w:pStyle w:val="Heading1"/>
        <w:rPr>
          <w:lang w:val="hr-HR"/>
        </w:rPr>
      </w:pPr>
      <w:bookmarkStart w:name="_Toc124662997" w:id="0"/>
      <w:r w:rsidRPr="006D00C5">
        <w:rPr>
          <w:lang w:val="hr-HR"/>
        </w:rPr>
        <w:t>Puni naziv projekta</w:t>
      </w:r>
      <w:bookmarkEnd w:id="0"/>
    </w:p>
    <w:p w:rsidRPr="004F0B49" w:rsidR="004F0B49" w:rsidP="004F0B49" w:rsidRDefault="004F0B49" w14:paraId="45F5700B" w14:textId="77777777">
      <w:pPr>
        <w:rPr>
          <w:lang w:val="hr-HR"/>
        </w:rPr>
      </w:pPr>
    </w:p>
    <w:p w:rsidR="00C601D9" w:rsidP="007C6AEF" w:rsidRDefault="00DE544F" w14:paraId="711E4B8C" w14:textId="5920DD97">
      <w:pPr>
        <w:pStyle w:val="BodyText"/>
        <w:rPr>
          <w:lang w:val="hr-HR"/>
        </w:rPr>
      </w:pPr>
      <w:r>
        <w:rPr>
          <w:lang w:val="hr-HR"/>
        </w:rPr>
        <w:t xml:space="preserve">Mobilne </w:t>
      </w:r>
      <w:r w:rsidR="00E67825">
        <w:rPr>
          <w:lang w:val="hr-HR"/>
        </w:rPr>
        <w:t>i web</w:t>
      </w:r>
      <w:r w:rsidR="00E11209">
        <w:rPr>
          <w:lang w:val="hr-HR"/>
        </w:rPr>
        <w:t>-</w:t>
      </w:r>
      <w:r>
        <w:rPr>
          <w:lang w:val="hr-HR"/>
        </w:rPr>
        <w:t>aplikacije za Internet stvari s primjenom u poljoprivredi</w:t>
      </w:r>
    </w:p>
    <w:p w:rsidRPr="00C601D9" w:rsidR="000D58CF" w:rsidP="007C6AEF" w:rsidRDefault="000D58CF" w14:paraId="009D05C3" w14:textId="77777777">
      <w:pPr>
        <w:pStyle w:val="BodyText"/>
        <w:rPr>
          <w:lang w:val="hr-HR"/>
        </w:rPr>
      </w:pPr>
    </w:p>
    <w:p w:rsidR="00BB0DA6" w:rsidP="00AE6707" w:rsidRDefault="00F96AD6" w14:paraId="23F9B330" w14:textId="7D0B195D">
      <w:pPr>
        <w:pStyle w:val="Heading1"/>
        <w:rPr>
          <w:lang w:val="hr-HR"/>
        </w:rPr>
      </w:pPr>
      <w:bookmarkStart w:name="_Toc124662998" w:id="1"/>
      <w:r w:rsidRPr="006D00C5">
        <w:rPr>
          <w:lang w:val="hr-HR"/>
        </w:rPr>
        <w:t>Skraćeni naziv projekta</w:t>
      </w:r>
      <w:bookmarkEnd w:id="1"/>
      <w:r w:rsidRPr="00136A75">
        <w:rPr>
          <w:lang w:val="hr-HR"/>
        </w:rPr>
        <w:t xml:space="preserve"> </w:t>
      </w:r>
    </w:p>
    <w:p w:rsidRPr="004F0B49" w:rsidR="004F0B49" w:rsidP="004F0B49" w:rsidRDefault="004F0B49" w14:paraId="48371056" w14:textId="77777777">
      <w:pPr>
        <w:rPr>
          <w:lang w:val="hr-HR"/>
        </w:rPr>
      </w:pPr>
    </w:p>
    <w:p w:rsidR="00C601D9" w:rsidP="007C6AEF" w:rsidRDefault="00DE544F" w14:paraId="0AB85EB5" w14:textId="7E3D8F40">
      <w:pPr>
        <w:pStyle w:val="BodyText"/>
        <w:rPr>
          <w:lang w:val="hr-HR"/>
        </w:rPr>
      </w:pPr>
      <w:r>
        <w:rPr>
          <w:lang w:val="hr-HR"/>
        </w:rPr>
        <w:t>Mobilno</w:t>
      </w:r>
      <w:r w:rsidR="00E67825">
        <w:rPr>
          <w:lang w:val="hr-HR"/>
        </w:rPr>
        <w:t>/web</w:t>
      </w:r>
      <w:r>
        <w:rPr>
          <w:lang w:val="hr-HR"/>
        </w:rPr>
        <w:t xml:space="preserve"> IoT-polje</w:t>
      </w:r>
    </w:p>
    <w:p w:rsidRPr="00C601D9" w:rsidR="000D58CF" w:rsidP="007C6AEF" w:rsidRDefault="000D58CF" w14:paraId="53EE4E43" w14:textId="77777777">
      <w:pPr>
        <w:pStyle w:val="BodyText"/>
        <w:rPr>
          <w:lang w:val="hr-HR"/>
        </w:rPr>
      </w:pPr>
    </w:p>
    <w:p w:rsidR="004D0BEF" w:rsidP="006D00C5" w:rsidRDefault="004D0BEF" w14:paraId="0F00DBD6" w14:textId="510E1A63">
      <w:pPr>
        <w:pStyle w:val="Heading1"/>
        <w:rPr>
          <w:lang w:val="hr-HR"/>
        </w:rPr>
      </w:pPr>
      <w:bookmarkStart w:name="_Toc124662999" w:id="2"/>
      <w:r w:rsidRPr="006D00C5">
        <w:rPr>
          <w:lang w:val="hr-HR"/>
        </w:rPr>
        <w:t>Opis problema/teme projekta</w:t>
      </w:r>
      <w:bookmarkEnd w:id="2"/>
      <w:r w:rsidRPr="00136A75">
        <w:rPr>
          <w:lang w:val="hr-HR"/>
        </w:rPr>
        <w:t xml:space="preserve"> </w:t>
      </w:r>
    </w:p>
    <w:p w:rsidRPr="004F0B49" w:rsidR="004F0B49" w:rsidP="004F0B49" w:rsidRDefault="004F0B49" w14:paraId="0F2CF42F" w14:textId="77777777">
      <w:pPr>
        <w:rPr>
          <w:lang w:val="hr-HR"/>
        </w:rPr>
      </w:pPr>
    </w:p>
    <w:p w:rsidR="3A668C74" w:rsidP="00795B37" w:rsidRDefault="3A668C74" w14:paraId="594D9865" w14:textId="31440DDF">
      <w:pPr>
        <w:pStyle w:val="BodyText"/>
        <w:jc w:val="both"/>
        <w:rPr>
          <w:lang w:val="hr-HR"/>
        </w:rPr>
      </w:pPr>
      <w:r w:rsidRPr="3A668C74">
        <w:rPr>
          <w:lang w:val="hr-HR"/>
        </w:rPr>
        <w:t xml:space="preserve">Trenutno navodnjavanje FER IoT vrta nije </w:t>
      </w:r>
      <w:r w:rsidR="0059543E">
        <w:rPr>
          <w:lang w:val="hr-HR"/>
        </w:rPr>
        <w:t>dovoljno</w:t>
      </w:r>
      <w:r w:rsidRPr="3A668C74">
        <w:rPr>
          <w:lang w:val="hr-HR"/>
        </w:rPr>
        <w:t xml:space="preserve"> ekološki izvedeno. Napajanje </w:t>
      </w:r>
      <w:r w:rsidR="00ED2689">
        <w:rPr>
          <w:lang w:val="hr-HR"/>
        </w:rPr>
        <w:t>svih</w:t>
      </w:r>
      <w:r w:rsidRPr="3A668C74">
        <w:rPr>
          <w:lang w:val="hr-HR"/>
        </w:rPr>
        <w:t xml:space="preserve"> komponent</w:t>
      </w:r>
      <w:r w:rsidR="00ED2689">
        <w:rPr>
          <w:lang w:val="hr-HR"/>
        </w:rPr>
        <w:t>i</w:t>
      </w:r>
      <w:r w:rsidRPr="3A668C74">
        <w:rPr>
          <w:lang w:val="hr-HR"/>
        </w:rPr>
        <w:t xml:space="preserve"> sustava dolazi iz akumulatora i </w:t>
      </w:r>
      <w:r w:rsidR="00F05BC9">
        <w:rPr>
          <w:lang w:val="hr-HR"/>
        </w:rPr>
        <w:t>namjera je</w:t>
      </w:r>
      <w:r w:rsidRPr="3A668C74">
        <w:rPr>
          <w:lang w:val="hr-HR"/>
        </w:rPr>
        <w:t xml:space="preserve"> akumulator zamijeniti malim solarnim pločama, a to za sobom povlači izbacivanje pump</w:t>
      </w:r>
      <w:r w:rsidR="00905D06">
        <w:rPr>
          <w:lang w:val="hr-HR"/>
        </w:rPr>
        <w:t>i</w:t>
      </w:r>
      <w:r w:rsidRPr="3A668C74">
        <w:rPr>
          <w:lang w:val="hr-HR"/>
        </w:rPr>
        <w:t xml:space="preserve"> iz sustava </w:t>
      </w:r>
      <w:r w:rsidR="00EB1C86">
        <w:rPr>
          <w:lang w:val="hr-HR"/>
        </w:rPr>
        <w:t>budući da su</w:t>
      </w:r>
      <w:r w:rsidRPr="3A668C74">
        <w:rPr>
          <w:lang w:val="hr-HR"/>
        </w:rPr>
        <w:t xml:space="preserve"> on</w:t>
      </w:r>
      <w:r w:rsidR="00EB1C86">
        <w:rPr>
          <w:lang w:val="hr-HR"/>
        </w:rPr>
        <w:t>e</w:t>
      </w:r>
      <w:r w:rsidRPr="3A668C74">
        <w:rPr>
          <w:lang w:val="hr-HR"/>
        </w:rPr>
        <w:t xml:space="preserve"> najveći potrošač</w:t>
      </w:r>
      <w:r w:rsidR="000B2AC5">
        <w:rPr>
          <w:lang w:val="hr-HR"/>
        </w:rPr>
        <w:t>i</w:t>
      </w:r>
      <w:r w:rsidRPr="3A668C74">
        <w:rPr>
          <w:lang w:val="hr-HR"/>
        </w:rPr>
        <w:t xml:space="preserve"> energije. Nakon uklanjanja pump</w:t>
      </w:r>
      <w:r w:rsidR="00C66B67">
        <w:rPr>
          <w:lang w:val="hr-HR"/>
        </w:rPr>
        <w:t>i</w:t>
      </w:r>
      <w:r w:rsidR="009A4318">
        <w:rPr>
          <w:lang w:val="hr-HR"/>
        </w:rPr>
        <w:t xml:space="preserve">, </w:t>
      </w:r>
      <w:r w:rsidR="00D60C54">
        <w:rPr>
          <w:lang w:val="hr-HR"/>
        </w:rPr>
        <w:t>navodnjavanje će se kontrolirati</w:t>
      </w:r>
      <w:r w:rsidRPr="3A668C74" w:rsidR="00D60C54">
        <w:rPr>
          <w:lang w:val="hr-HR"/>
        </w:rPr>
        <w:t xml:space="preserve"> </w:t>
      </w:r>
      <w:r w:rsidR="00D60C54">
        <w:rPr>
          <w:lang w:val="hr-HR"/>
        </w:rPr>
        <w:t xml:space="preserve">samo kroz upravljanje </w:t>
      </w:r>
      <w:r w:rsidRPr="3A668C74">
        <w:rPr>
          <w:lang w:val="hr-HR"/>
        </w:rPr>
        <w:t xml:space="preserve">ventilima. </w:t>
      </w:r>
    </w:p>
    <w:p w:rsidR="3A668C74" w:rsidP="00795B37" w:rsidRDefault="00047462" w14:paraId="1E0D2DCA" w14:textId="758E76E7">
      <w:pPr>
        <w:pStyle w:val="BodyText"/>
        <w:jc w:val="both"/>
        <w:rPr>
          <w:lang w:val="hr-HR"/>
        </w:rPr>
      </w:pPr>
      <w:r>
        <w:rPr>
          <w:lang w:val="hr-HR"/>
        </w:rPr>
        <w:t>Važan dio</w:t>
      </w:r>
      <w:r w:rsidRPr="3A668C74" w:rsidR="3A668C74">
        <w:rPr>
          <w:lang w:val="hr-HR"/>
        </w:rPr>
        <w:t xml:space="preserve"> projekta</w:t>
      </w:r>
      <w:r>
        <w:rPr>
          <w:lang w:val="hr-HR"/>
        </w:rPr>
        <w:t xml:space="preserve"> čini i</w:t>
      </w:r>
      <w:r w:rsidRPr="3A668C74" w:rsidR="3A668C74">
        <w:rPr>
          <w:lang w:val="hr-HR"/>
        </w:rPr>
        <w:t xml:space="preserve"> izrada REST </w:t>
      </w:r>
      <w:r w:rsidR="00CF6CF0">
        <w:rPr>
          <w:lang w:val="hr-HR"/>
        </w:rPr>
        <w:t>poslužitelja</w:t>
      </w:r>
      <w:r w:rsidRPr="3A668C74" w:rsidR="3A668C74">
        <w:rPr>
          <w:lang w:val="hr-HR"/>
        </w:rPr>
        <w:t xml:space="preserve"> koji će u svoju bazu podataka spremati informacije o scenama, prikazima i ključevima za pristup podatcima</w:t>
      </w:r>
      <w:r w:rsidR="00CB1635">
        <w:rPr>
          <w:lang w:val="hr-HR"/>
        </w:rPr>
        <w:t xml:space="preserve"> baze podataka</w:t>
      </w:r>
      <w:r w:rsidRPr="3A668C74" w:rsidR="3A668C74">
        <w:rPr>
          <w:lang w:val="hr-HR"/>
        </w:rPr>
        <w:t xml:space="preserve"> InfluxDB.</w:t>
      </w:r>
    </w:p>
    <w:p w:rsidR="3A668C74" w:rsidP="00795B37" w:rsidRDefault="3A668C74" w14:paraId="289DAF53" w14:textId="31712D28">
      <w:pPr>
        <w:pStyle w:val="BodyText"/>
        <w:jc w:val="both"/>
        <w:rPr>
          <w:lang w:val="hr-HR"/>
        </w:rPr>
      </w:pPr>
      <w:r w:rsidRPr="3A668C74">
        <w:rPr>
          <w:lang w:val="hr-HR"/>
        </w:rPr>
        <w:t xml:space="preserve">Izrada, brisanje i dodavanje novih scena bit će ostvareno </w:t>
      </w:r>
      <w:r w:rsidR="00695514">
        <w:rPr>
          <w:lang w:val="hr-HR"/>
        </w:rPr>
        <w:t>korištenjem</w:t>
      </w:r>
      <w:r w:rsidRPr="3A668C74">
        <w:rPr>
          <w:lang w:val="hr-HR"/>
        </w:rPr>
        <w:t xml:space="preserve"> </w:t>
      </w:r>
      <w:r w:rsidR="00E11209">
        <w:rPr>
          <w:lang w:val="hr-HR"/>
        </w:rPr>
        <w:t>w</w:t>
      </w:r>
      <w:r w:rsidRPr="3A668C74">
        <w:rPr>
          <w:lang w:val="hr-HR"/>
        </w:rPr>
        <w:t>eb</w:t>
      </w:r>
      <w:r w:rsidR="00E11209">
        <w:rPr>
          <w:lang w:val="hr-HR"/>
        </w:rPr>
        <w:t>-</w:t>
      </w:r>
      <w:r w:rsidRPr="3A668C74">
        <w:rPr>
          <w:lang w:val="hr-HR"/>
        </w:rPr>
        <w:t xml:space="preserve">aplikacije i </w:t>
      </w:r>
      <w:r w:rsidR="0019370F">
        <w:rPr>
          <w:lang w:val="hr-HR"/>
        </w:rPr>
        <w:t>REST</w:t>
      </w:r>
      <w:r w:rsidRPr="3A668C74">
        <w:rPr>
          <w:lang w:val="hr-HR"/>
        </w:rPr>
        <w:t xml:space="preserve"> </w:t>
      </w:r>
      <w:r w:rsidR="00171A59">
        <w:rPr>
          <w:lang w:val="hr-HR"/>
        </w:rPr>
        <w:t>poslužitelja</w:t>
      </w:r>
      <w:r w:rsidRPr="3A668C74">
        <w:rPr>
          <w:lang w:val="hr-HR"/>
        </w:rPr>
        <w:t>.</w:t>
      </w:r>
    </w:p>
    <w:p w:rsidR="3A668C74" w:rsidP="00795B37" w:rsidRDefault="1D870944" w14:paraId="5402AF75" w14:textId="446BFE86">
      <w:pPr>
        <w:pStyle w:val="BodyText"/>
        <w:jc w:val="both"/>
        <w:rPr>
          <w:lang w:val="hr-HR"/>
        </w:rPr>
      </w:pPr>
      <w:r w:rsidRPr="1D870944">
        <w:rPr>
          <w:lang w:val="hr-HR"/>
        </w:rPr>
        <w:t xml:space="preserve">Korisnik preko </w:t>
      </w:r>
      <w:r w:rsidR="00CE77A2">
        <w:rPr>
          <w:lang w:val="hr-HR"/>
        </w:rPr>
        <w:t>w</w:t>
      </w:r>
      <w:r w:rsidRPr="1D870944">
        <w:rPr>
          <w:lang w:val="hr-HR"/>
        </w:rPr>
        <w:t>eb</w:t>
      </w:r>
      <w:r w:rsidR="00CE77A2">
        <w:rPr>
          <w:lang w:val="hr-HR"/>
        </w:rPr>
        <w:t>-</w:t>
      </w:r>
      <w:r w:rsidRPr="1D870944">
        <w:rPr>
          <w:lang w:val="hr-HR"/>
        </w:rPr>
        <w:t>aplikacije na temelju O</w:t>
      </w:r>
      <w:r w:rsidR="008F13EF">
        <w:rPr>
          <w:lang w:val="hr-HR"/>
        </w:rPr>
        <w:t>A</w:t>
      </w:r>
      <w:r w:rsidRPr="1D870944">
        <w:rPr>
          <w:lang w:val="hr-HR"/>
        </w:rPr>
        <w:t>uth2 autentifikacije preko</w:t>
      </w:r>
      <w:r w:rsidR="00787B06">
        <w:rPr>
          <w:lang w:val="hr-HR"/>
        </w:rPr>
        <w:t xml:space="preserve"> poslužitelja</w:t>
      </w:r>
      <w:r w:rsidRPr="1D870944">
        <w:rPr>
          <w:lang w:val="hr-HR"/>
        </w:rPr>
        <w:t xml:space="preserve"> KeyCloak</w:t>
      </w:r>
      <w:r w:rsidR="00787B06">
        <w:rPr>
          <w:lang w:val="hr-HR"/>
        </w:rPr>
        <w:t xml:space="preserve"> </w:t>
      </w:r>
      <w:r w:rsidRPr="1D870944">
        <w:rPr>
          <w:lang w:val="hr-HR"/>
        </w:rPr>
        <w:t xml:space="preserve">dobiva </w:t>
      </w:r>
      <w:r w:rsidRPr="00075706" w:rsidR="00075706">
        <w:rPr>
          <w:i/>
          <w:iCs/>
          <w:lang w:val="hr-HR"/>
        </w:rPr>
        <w:t>a</w:t>
      </w:r>
      <w:r w:rsidRPr="00075706">
        <w:rPr>
          <w:i/>
          <w:iCs/>
          <w:lang w:val="hr-HR"/>
        </w:rPr>
        <w:t>ccess token</w:t>
      </w:r>
      <w:r w:rsidRPr="1D870944">
        <w:rPr>
          <w:lang w:val="hr-HR"/>
        </w:rPr>
        <w:t xml:space="preserve"> preko kojega dobiva pristup </w:t>
      </w:r>
      <w:r w:rsidR="0019370F">
        <w:rPr>
          <w:lang w:val="hr-HR"/>
        </w:rPr>
        <w:t>REST</w:t>
      </w:r>
      <w:r w:rsidRPr="1D870944">
        <w:rPr>
          <w:lang w:val="hr-HR"/>
        </w:rPr>
        <w:t xml:space="preserve"> </w:t>
      </w:r>
      <w:r w:rsidR="00220FEC">
        <w:rPr>
          <w:lang w:val="hr-HR"/>
        </w:rPr>
        <w:t>poslužitelju</w:t>
      </w:r>
      <w:r w:rsidRPr="1D870944">
        <w:rPr>
          <w:lang w:val="hr-HR"/>
        </w:rPr>
        <w:t>.</w:t>
      </w:r>
    </w:p>
    <w:p w:rsidR="00C601D9" w:rsidP="00795B37" w:rsidRDefault="1D870944" w14:paraId="70F1377C" w14:textId="1E30AF53">
      <w:pPr>
        <w:pStyle w:val="BodyText"/>
        <w:jc w:val="both"/>
        <w:rPr>
          <w:lang w:val="hr-HR"/>
        </w:rPr>
      </w:pPr>
      <w:r w:rsidRPr="1D870944">
        <w:rPr>
          <w:lang w:val="hr-HR"/>
        </w:rPr>
        <w:t xml:space="preserve">U </w:t>
      </w:r>
      <w:r w:rsidRPr="00152811">
        <w:rPr>
          <w:i/>
          <w:iCs/>
          <w:lang w:val="hr-HR"/>
        </w:rPr>
        <w:t>access tokenu</w:t>
      </w:r>
      <w:r w:rsidRPr="1D870944">
        <w:rPr>
          <w:lang w:val="hr-HR"/>
        </w:rPr>
        <w:t xml:space="preserve"> kojeg je korisnik dobio </w:t>
      </w:r>
      <w:r w:rsidR="003C3A41">
        <w:rPr>
          <w:lang w:val="hr-HR"/>
        </w:rPr>
        <w:t>od</w:t>
      </w:r>
      <w:r w:rsidRPr="1D870944">
        <w:rPr>
          <w:lang w:val="hr-HR"/>
        </w:rPr>
        <w:t xml:space="preserve"> KeyCloaka nalaze se njegove </w:t>
      </w:r>
      <w:r w:rsidR="0055422C">
        <w:rPr>
          <w:lang w:val="hr-HR"/>
        </w:rPr>
        <w:t>uloge</w:t>
      </w:r>
      <w:r w:rsidR="00510E8B">
        <w:rPr>
          <w:lang w:val="hr-HR"/>
        </w:rPr>
        <w:t>. N</w:t>
      </w:r>
      <w:r w:rsidRPr="1D870944">
        <w:rPr>
          <w:lang w:val="hr-HR"/>
        </w:rPr>
        <w:t xml:space="preserve">a temelju tih </w:t>
      </w:r>
      <w:r w:rsidR="0055422C">
        <w:rPr>
          <w:lang w:val="hr-HR"/>
        </w:rPr>
        <w:t>uloga</w:t>
      </w:r>
      <w:r w:rsidRPr="1D870944">
        <w:rPr>
          <w:lang w:val="hr-HR"/>
        </w:rPr>
        <w:t xml:space="preserve"> postignuta je autorizacija, odnosno </w:t>
      </w:r>
      <w:r w:rsidR="0051289C">
        <w:rPr>
          <w:lang w:val="hr-HR"/>
        </w:rPr>
        <w:t>ako</w:t>
      </w:r>
      <w:r w:rsidRPr="1D870944">
        <w:rPr>
          <w:lang w:val="hr-HR"/>
        </w:rPr>
        <w:t xml:space="preserve"> korisnik nema </w:t>
      </w:r>
      <w:r w:rsidR="00200A31">
        <w:rPr>
          <w:lang w:val="hr-HR"/>
        </w:rPr>
        <w:t>dodijeljenu</w:t>
      </w:r>
      <w:r w:rsidRPr="1D870944">
        <w:rPr>
          <w:lang w:val="hr-HR"/>
        </w:rPr>
        <w:t xml:space="preserve"> </w:t>
      </w:r>
      <w:r w:rsidR="00323F0E">
        <w:rPr>
          <w:lang w:val="hr-HR"/>
        </w:rPr>
        <w:t>u</w:t>
      </w:r>
      <w:r w:rsidR="0055422C">
        <w:rPr>
          <w:lang w:val="hr-HR"/>
        </w:rPr>
        <w:t>logu</w:t>
      </w:r>
      <w:r w:rsidRPr="1D870944">
        <w:rPr>
          <w:lang w:val="hr-HR"/>
        </w:rPr>
        <w:t xml:space="preserve"> neće moći obaviti operacije na</w:t>
      </w:r>
      <w:r w:rsidR="004679D2">
        <w:rPr>
          <w:lang w:val="hr-HR"/>
        </w:rPr>
        <w:t xml:space="preserve">d </w:t>
      </w:r>
      <w:r w:rsidRPr="1D870944">
        <w:rPr>
          <w:lang w:val="hr-HR"/>
        </w:rPr>
        <w:t>bazom podataka</w:t>
      </w:r>
      <w:r w:rsidR="004679D2">
        <w:rPr>
          <w:lang w:val="hr-HR"/>
        </w:rPr>
        <w:t xml:space="preserve"> REST poslužitelja</w:t>
      </w:r>
      <w:r w:rsidRPr="1D870944">
        <w:rPr>
          <w:lang w:val="hr-HR"/>
        </w:rPr>
        <w:t>. Na primjer</w:t>
      </w:r>
      <w:r w:rsidR="00C64385">
        <w:rPr>
          <w:lang w:val="hr-HR"/>
        </w:rPr>
        <w:t>, ako</w:t>
      </w:r>
      <w:r w:rsidRPr="1D870944">
        <w:rPr>
          <w:lang w:val="hr-HR"/>
        </w:rPr>
        <w:t xml:space="preserve"> nema</w:t>
      </w:r>
      <w:r w:rsidR="00C64385">
        <w:rPr>
          <w:lang w:val="hr-HR"/>
        </w:rPr>
        <w:t xml:space="preserve"> ulogu</w:t>
      </w:r>
      <w:r w:rsidRPr="1D870944">
        <w:rPr>
          <w:lang w:val="hr-HR"/>
        </w:rPr>
        <w:t xml:space="preserve"> </w:t>
      </w:r>
      <w:r w:rsidR="00C64385">
        <w:rPr>
          <w:lang w:val="hr-HR"/>
        </w:rPr>
        <w:t>i</w:t>
      </w:r>
      <w:r w:rsidRPr="1D870944">
        <w:rPr>
          <w:lang w:val="hr-HR"/>
        </w:rPr>
        <w:t>ot-</w:t>
      </w:r>
      <w:r w:rsidR="00C64385">
        <w:rPr>
          <w:lang w:val="hr-HR"/>
        </w:rPr>
        <w:t>w</w:t>
      </w:r>
      <w:r w:rsidRPr="1D870944">
        <w:rPr>
          <w:lang w:val="hr-HR"/>
        </w:rPr>
        <w:t>rite neće imati mogućnost kreiranja novih scena.</w:t>
      </w:r>
    </w:p>
    <w:p w:rsidR="43537A51" w:rsidP="43537A51" w:rsidRDefault="00E40BF3" w14:paraId="58161C22" w14:textId="31FF836D">
      <w:pPr>
        <w:pStyle w:val="BodyText"/>
        <w:jc w:val="both"/>
        <w:rPr>
          <w:lang w:val="hr-HR"/>
        </w:rPr>
      </w:pPr>
      <w:r>
        <w:rPr>
          <w:lang w:val="hr-HR"/>
        </w:rPr>
        <w:t xml:space="preserve">Mobilna aplikacija u </w:t>
      </w:r>
      <w:r w:rsidRPr="43537A51" w:rsidR="43537A51">
        <w:rPr>
          <w:lang w:val="hr-HR"/>
        </w:rPr>
        <w:t>Flutter</w:t>
      </w:r>
      <w:r>
        <w:rPr>
          <w:lang w:val="hr-HR"/>
        </w:rPr>
        <w:t>u</w:t>
      </w:r>
      <w:r w:rsidRPr="43537A51" w:rsidR="43537A51">
        <w:rPr>
          <w:lang w:val="hr-HR"/>
        </w:rPr>
        <w:t xml:space="preserve"> </w:t>
      </w:r>
      <w:r w:rsidR="005A6651">
        <w:rPr>
          <w:lang w:val="hr-HR"/>
        </w:rPr>
        <w:t xml:space="preserve">koristit će </w:t>
      </w:r>
      <w:r w:rsidRPr="43537A51" w:rsidR="43537A51">
        <w:rPr>
          <w:lang w:val="hr-HR"/>
        </w:rPr>
        <w:t xml:space="preserve">isti REST </w:t>
      </w:r>
      <w:r w:rsidR="00C6324B">
        <w:rPr>
          <w:lang w:val="hr-HR"/>
        </w:rPr>
        <w:t>poslužitelj</w:t>
      </w:r>
      <w:r w:rsidRPr="43537A51" w:rsidR="43537A51">
        <w:rPr>
          <w:lang w:val="hr-HR"/>
        </w:rPr>
        <w:t>, ali će</w:t>
      </w:r>
      <w:r w:rsidR="00922FE1">
        <w:rPr>
          <w:lang w:val="hr-HR"/>
        </w:rPr>
        <w:t xml:space="preserve"> samo</w:t>
      </w:r>
      <w:r w:rsidRPr="43537A51" w:rsidR="43537A51">
        <w:rPr>
          <w:lang w:val="hr-HR"/>
        </w:rPr>
        <w:t xml:space="preserve"> čitat</w:t>
      </w:r>
      <w:r w:rsidR="006A636E">
        <w:rPr>
          <w:lang w:val="hr-HR"/>
        </w:rPr>
        <w:t>i</w:t>
      </w:r>
      <w:r w:rsidRPr="43537A51" w:rsidR="43537A51">
        <w:rPr>
          <w:lang w:val="hr-HR"/>
        </w:rPr>
        <w:t xml:space="preserve"> podatke i prikazivat</w:t>
      </w:r>
      <w:r w:rsidR="006A636E">
        <w:rPr>
          <w:lang w:val="hr-HR"/>
        </w:rPr>
        <w:t>i</w:t>
      </w:r>
      <w:r w:rsidRPr="43537A51" w:rsidR="43537A51">
        <w:rPr>
          <w:lang w:val="hr-HR"/>
        </w:rPr>
        <w:t xml:space="preserve"> ih korisniku. U njoj će biti prikazane scene te njihovi grafovi. Prikaz scena </w:t>
      </w:r>
      <w:r w:rsidR="0082459C">
        <w:rPr>
          <w:lang w:val="hr-HR"/>
        </w:rPr>
        <w:t>bit će</w:t>
      </w:r>
      <w:r w:rsidRPr="43537A51" w:rsidR="43537A51">
        <w:rPr>
          <w:lang w:val="hr-HR"/>
        </w:rPr>
        <w:t xml:space="preserve"> ograničen s obzirom na ulogu </w:t>
      </w:r>
      <w:r w:rsidR="005925F6">
        <w:rPr>
          <w:lang w:val="hr-HR"/>
        </w:rPr>
        <w:t>prijavljenog</w:t>
      </w:r>
      <w:r w:rsidRPr="43537A51" w:rsidR="43537A51">
        <w:rPr>
          <w:lang w:val="hr-HR"/>
        </w:rPr>
        <w:t xml:space="preserve"> korisnika.</w:t>
      </w:r>
    </w:p>
    <w:p w:rsidRPr="00C601D9" w:rsidR="000D58CF" w:rsidP="007C6AEF" w:rsidRDefault="000D58CF" w14:paraId="6260AB9B" w14:textId="77777777">
      <w:pPr>
        <w:pStyle w:val="BodyText"/>
        <w:rPr>
          <w:lang w:val="hr-HR"/>
        </w:rPr>
      </w:pPr>
    </w:p>
    <w:p w:rsidR="00BB0DA6" w:rsidP="006D00C5" w:rsidRDefault="00F96AD6" w14:paraId="6DB046D4" w14:textId="6E2A581D">
      <w:pPr>
        <w:pStyle w:val="Heading1"/>
        <w:rPr>
          <w:lang w:val="hr-HR"/>
        </w:rPr>
      </w:pPr>
      <w:bookmarkStart w:name="_Toc124663000" w:id="3"/>
      <w:r w:rsidRPr="006D00C5">
        <w:rPr>
          <w:lang w:val="hr-HR"/>
        </w:rPr>
        <w:t>Cilj projekta</w:t>
      </w:r>
      <w:bookmarkEnd w:id="3"/>
      <w:r w:rsidRPr="00737E8F" w:rsidR="00ED59D3">
        <w:rPr>
          <w:lang w:val="hr-HR"/>
        </w:rPr>
        <w:t xml:space="preserve"> </w:t>
      </w:r>
    </w:p>
    <w:p w:rsidRPr="004F0B49" w:rsidR="004F0B49" w:rsidP="004F0B49" w:rsidRDefault="004F0B49" w14:paraId="0727FEEE" w14:textId="77777777">
      <w:pPr>
        <w:rPr>
          <w:lang w:val="hr-HR"/>
        </w:rPr>
      </w:pPr>
    </w:p>
    <w:p w:rsidR="00C601D9" w:rsidP="00795B37" w:rsidRDefault="00361A8A" w14:paraId="1D63B4D1" w14:textId="2D47E03A">
      <w:pPr>
        <w:pStyle w:val="BodyText"/>
        <w:jc w:val="both"/>
        <w:rPr>
          <w:lang w:val="hr-HR"/>
        </w:rPr>
      </w:pPr>
      <w:r>
        <w:rPr>
          <w:lang w:val="hr-HR"/>
        </w:rPr>
        <w:t>Cilj</w:t>
      </w:r>
      <w:r w:rsidR="007C594E">
        <w:rPr>
          <w:lang w:val="hr-HR"/>
        </w:rPr>
        <w:t>evi</w:t>
      </w:r>
      <w:r>
        <w:rPr>
          <w:lang w:val="hr-HR"/>
        </w:rPr>
        <w:t xml:space="preserve"> projekta </w:t>
      </w:r>
      <w:r w:rsidR="007C594E">
        <w:rPr>
          <w:lang w:val="hr-HR"/>
        </w:rPr>
        <w:t>su:</w:t>
      </w:r>
      <w:r>
        <w:rPr>
          <w:lang w:val="hr-HR"/>
        </w:rPr>
        <w:t xml:space="preserve"> omogućiti</w:t>
      </w:r>
      <w:r w:rsidR="0054322F">
        <w:rPr>
          <w:lang w:val="hr-HR"/>
        </w:rPr>
        <w:t xml:space="preserve"> ekološk</w:t>
      </w:r>
      <w:r w:rsidR="00330860">
        <w:rPr>
          <w:lang w:val="hr-HR"/>
        </w:rPr>
        <w:t>i</w:t>
      </w:r>
      <w:r>
        <w:rPr>
          <w:lang w:val="hr-HR"/>
        </w:rPr>
        <w:t xml:space="preserve"> pametno navodnjavanje korištenjem Interneta stvari</w:t>
      </w:r>
      <w:r w:rsidR="001B6668">
        <w:rPr>
          <w:lang w:val="hr-HR"/>
        </w:rPr>
        <w:t xml:space="preserve"> te</w:t>
      </w:r>
      <w:r w:rsidR="005F6816">
        <w:rPr>
          <w:lang w:val="hr-HR"/>
        </w:rPr>
        <w:t xml:space="preserve"> </w:t>
      </w:r>
      <w:r w:rsidR="001B6668">
        <w:rPr>
          <w:lang w:val="hr-HR"/>
        </w:rPr>
        <w:t>n</w:t>
      </w:r>
      <w:r w:rsidR="005F6816">
        <w:rPr>
          <w:lang w:val="hr-HR"/>
        </w:rPr>
        <w:t>apraviti</w:t>
      </w:r>
      <w:r w:rsidR="00D807FF">
        <w:rPr>
          <w:lang w:val="hr-HR"/>
        </w:rPr>
        <w:t xml:space="preserve"> mobilnu aplikaciju za prikaz senzorskih mjerenja iz FER-ovog urbanog vrta</w:t>
      </w:r>
      <w:r w:rsidR="008D2BA4">
        <w:rPr>
          <w:lang w:val="hr-HR"/>
        </w:rPr>
        <w:t>,</w:t>
      </w:r>
      <w:r w:rsidR="0054322F">
        <w:rPr>
          <w:lang w:val="hr-HR"/>
        </w:rPr>
        <w:t xml:space="preserve"> </w:t>
      </w:r>
      <w:r w:rsidR="008D2BA4">
        <w:rPr>
          <w:lang w:val="hr-HR"/>
        </w:rPr>
        <w:t>kompatibiln</w:t>
      </w:r>
      <w:r w:rsidR="00783333">
        <w:rPr>
          <w:lang w:val="hr-HR"/>
        </w:rPr>
        <w:t>u</w:t>
      </w:r>
      <w:r w:rsidR="008D2BA4">
        <w:rPr>
          <w:lang w:val="hr-HR"/>
        </w:rPr>
        <w:t xml:space="preserve"> s </w:t>
      </w:r>
      <w:r w:rsidR="00783333">
        <w:rPr>
          <w:lang w:val="hr-HR"/>
        </w:rPr>
        <w:t>i</w:t>
      </w:r>
      <w:r w:rsidR="008D2BA4">
        <w:rPr>
          <w:lang w:val="hr-HR"/>
        </w:rPr>
        <w:t xml:space="preserve">OS i </w:t>
      </w:r>
      <w:r w:rsidR="00783333">
        <w:rPr>
          <w:lang w:val="hr-HR"/>
        </w:rPr>
        <w:t>A</w:t>
      </w:r>
      <w:r w:rsidR="008D2BA4">
        <w:rPr>
          <w:lang w:val="hr-HR"/>
        </w:rPr>
        <w:t>ndroid uređajima,</w:t>
      </w:r>
      <w:r w:rsidR="00635111">
        <w:rPr>
          <w:lang w:val="hr-HR"/>
        </w:rPr>
        <w:t xml:space="preserve"> kao</w:t>
      </w:r>
      <w:r w:rsidR="00584439">
        <w:rPr>
          <w:lang w:val="hr-HR"/>
        </w:rPr>
        <w:t xml:space="preserve"> i web</w:t>
      </w:r>
      <w:r w:rsidR="004862FD">
        <w:rPr>
          <w:lang w:val="hr-HR"/>
        </w:rPr>
        <w:t>-</w:t>
      </w:r>
      <w:r w:rsidR="00584439">
        <w:rPr>
          <w:lang w:val="hr-HR"/>
        </w:rPr>
        <w:t>aplikaci</w:t>
      </w:r>
      <w:r w:rsidR="00D424B6">
        <w:rPr>
          <w:lang w:val="hr-HR"/>
        </w:rPr>
        <w:t>ju za upravljanje sadržajem</w:t>
      </w:r>
      <w:r w:rsidR="00B06FD7">
        <w:rPr>
          <w:lang w:val="hr-HR"/>
        </w:rPr>
        <w:t>,</w:t>
      </w:r>
      <w:r w:rsidR="00D424B6">
        <w:rPr>
          <w:lang w:val="hr-HR"/>
        </w:rPr>
        <w:t xml:space="preserve"> tj. scenama i prikazima u mobilnoj aplikaciji</w:t>
      </w:r>
      <w:r w:rsidR="00584439">
        <w:rPr>
          <w:lang w:val="hr-HR"/>
        </w:rPr>
        <w:t xml:space="preserve">. </w:t>
      </w:r>
    </w:p>
    <w:p w:rsidRPr="00C601D9" w:rsidR="000D58CF" w:rsidP="007C6AEF" w:rsidRDefault="000D58CF" w14:paraId="1A1D5B3C" w14:textId="77777777">
      <w:pPr>
        <w:pStyle w:val="BodyText"/>
        <w:rPr>
          <w:lang w:val="hr-HR"/>
        </w:rPr>
      </w:pPr>
    </w:p>
    <w:p w:rsidR="00A722D2" w:rsidP="006D00C5" w:rsidRDefault="00FC64FB" w14:paraId="7FB6728F" w14:textId="0A6BBC60">
      <w:pPr>
        <w:pStyle w:val="Heading1"/>
        <w:rPr>
          <w:lang w:val="hr-HR"/>
        </w:rPr>
      </w:pPr>
      <w:bookmarkStart w:name="_Toc124663001" w:id="4"/>
      <w:r>
        <w:rPr>
          <w:lang w:val="hr-HR"/>
        </w:rPr>
        <w:t>Voditelj studentskog tima</w:t>
      </w:r>
      <w:bookmarkEnd w:id="4"/>
    </w:p>
    <w:p w:rsidRPr="004F0B49" w:rsidR="004F0B49" w:rsidP="004F0B49" w:rsidRDefault="004F0B49" w14:paraId="52B62641" w14:textId="77777777">
      <w:pPr>
        <w:rPr>
          <w:lang w:val="hr-HR"/>
        </w:rPr>
      </w:pPr>
    </w:p>
    <w:p w:rsidR="00C601D9" w:rsidP="007C6AEF" w:rsidRDefault="00361A8A" w14:paraId="17FC113B" w14:textId="506C396F">
      <w:pPr>
        <w:pStyle w:val="BodyText"/>
        <w:rPr>
          <w:lang w:val="hr-HR"/>
        </w:rPr>
      </w:pPr>
      <w:r>
        <w:rPr>
          <w:lang w:val="hr-HR"/>
        </w:rPr>
        <w:t>Karla Kijac</w:t>
      </w:r>
    </w:p>
    <w:p w:rsidRPr="00C601D9" w:rsidR="000D58CF" w:rsidP="007C6AEF" w:rsidRDefault="000D58CF" w14:paraId="47513D3A" w14:textId="77777777">
      <w:pPr>
        <w:pStyle w:val="BodyText"/>
        <w:rPr>
          <w:lang w:val="hr-HR"/>
        </w:rPr>
      </w:pPr>
    </w:p>
    <w:p w:rsidR="00A722D2" w:rsidP="006D00C5" w:rsidRDefault="00A722D2" w14:paraId="4564A43C" w14:textId="3FE1BAA2">
      <w:pPr>
        <w:pStyle w:val="Heading1"/>
        <w:rPr>
          <w:lang w:val="hr-HR"/>
        </w:rPr>
      </w:pPr>
      <w:r w:rsidRPr="006D00C5">
        <w:rPr>
          <w:lang w:val="hr-HR"/>
        </w:rPr>
        <w:tab/>
      </w:r>
      <w:bookmarkStart w:name="_Toc124663002" w:id="5"/>
      <w:r w:rsidRPr="006D00C5">
        <w:rPr>
          <w:lang w:val="hr-HR"/>
        </w:rPr>
        <w:t>Rezultat(i)</w:t>
      </w:r>
      <w:bookmarkEnd w:id="5"/>
    </w:p>
    <w:p w:rsidRPr="004F0B49" w:rsidR="004F0B49" w:rsidP="004F0B49" w:rsidRDefault="004F0B49" w14:paraId="0EE2A29F" w14:textId="77777777">
      <w:pPr>
        <w:rPr>
          <w:lang w:val="hr-HR"/>
        </w:rPr>
      </w:pPr>
    </w:p>
    <w:p w:rsidR="002623BC" w:rsidP="00A367F0" w:rsidRDefault="00361A8A" w14:paraId="2E67A066" w14:textId="26D97BAA">
      <w:pPr>
        <w:pStyle w:val="BodyText"/>
        <w:jc w:val="both"/>
        <w:rPr>
          <w:lang w:val="hr-HR"/>
        </w:rPr>
      </w:pPr>
      <w:r>
        <w:rPr>
          <w:lang w:val="hr-HR"/>
        </w:rPr>
        <w:t xml:space="preserve">Očekujemo da će se </w:t>
      </w:r>
      <w:r w:rsidR="007C3187">
        <w:rPr>
          <w:lang w:val="hr-HR"/>
        </w:rPr>
        <w:t>završetkom projekta</w:t>
      </w:r>
      <w:r w:rsidR="002C035A">
        <w:rPr>
          <w:lang w:val="hr-HR"/>
        </w:rPr>
        <w:t xml:space="preserve"> upravljanje</w:t>
      </w:r>
      <w:r>
        <w:rPr>
          <w:lang w:val="hr-HR"/>
        </w:rPr>
        <w:t xml:space="preserve"> navodnjavanje</w:t>
      </w:r>
      <w:r w:rsidR="002C035A">
        <w:rPr>
          <w:lang w:val="hr-HR"/>
        </w:rPr>
        <w:t>m</w:t>
      </w:r>
      <w:r>
        <w:rPr>
          <w:lang w:val="hr-HR"/>
        </w:rPr>
        <w:t xml:space="preserve"> izvoditi samo pomoću ventila i da će za napajanje biti dovoljne male solarne ploče. </w:t>
      </w:r>
    </w:p>
    <w:p w:rsidRPr="00361A8A" w:rsidR="00361A8A" w:rsidP="00A367F0" w:rsidRDefault="1D870944" w14:paraId="40FD5AA1" w14:textId="3D29D799">
      <w:pPr>
        <w:pStyle w:val="BodyText"/>
        <w:jc w:val="both"/>
        <w:rPr>
          <w:lang w:val="hr-HR"/>
        </w:rPr>
      </w:pPr>
      <w:r w:rsidRPr="1D870944">
        <w:rPr>
          <w:lang w:val="hr-HR"/>
        </w:rPr>
        <w:t xml:space="preserve">Korisnik će moći na početnoj stranici </w:t>
      </w:r>
      <w:r w:rsidR="000C28A9">
        <w:rPr>
          <w:lang w:val="hr-HR"/>
        </w:rPr>
        <w:t>putem</w:t>
      </w:r>
      <w:r w:rsidRPr="1D870944">
        <w:rPr>
          <w:lang w:val="hr-HR"/>
        </w:rPr>
        <w:t xml:space="preserve"> web</w:t>
      </w:r>
      <w:r w:rsidR="004862FD">
        <w:rPr>
          <w:lang w:val="hr-HR"/>
        </w:rPr>
        <w:t>-a</w:t>
      </w:r>
      <w:r w:rsidRPr="1D870944">
        <w:rPr>
          <w:lang w:val="hr-HR"/>
        </w:rPr>
        <w:t>plikacije vidjeti informacije o projektu, što je zapravo mobilno IoT polje te sve funkcionalnosti koje su mu dostupne. Također, kroz web</w:t>
      </w:r>
      <w:r w:rsidR="004862FD">
        <w:rPr>
          <w:lang w:val="hr-HR"/>
        </w:rPr>
        <w:t>-a</w:t>
      </w:r>
      <w:r w:rsidRPr="1D870944">
        <w:rPr>
          <w:lang w:val="hr-HR"/>
        </w:rPr>
        <w:t>plikaciju korisniku će biti omogućen detaljan pregled scena te svih prikaza koji su povezani uz određenu scenu. Osim prikaza scena, korisnik će moći dodavati nove scene, uređivati i brisati postojeće. Zahtjevi operacija nad scenama i ostalim komponen</w:t>
      </w:r>
      <w:r w:rsidR="00DB5758">
        <w:rPr>
          <w:lang w:val="hr-HR"/>
        </w:rPr>
        <w:t>ta</w:t>
      </w:r>
      <w:r w:rsidR="00001FC3">
        <w:rPr>
          <w:lang w:val="hr-HR"/>
        </w:rPr>
        <w:t>ma</w:t>
      </w:r>
      <w:r w:rsidRPr="1D870944">
        <w:rPr>
          <w:lang w:val="hr-HR"/>
        </w:rPr>
        <w:t xml:space="preserve"> bit će ostvareni pomoću REST </w:t>
      </w:r>
      <w:r w:rsidR="00F332DB">
        <w:rPr>
          <w:lang w:val="hr-HR"/>
        </w:rPr>
        <w:t>poslužitelja</w:t>
      </w:r>
      <w:r w:rsidRPr="1D870944">
        <w:rPr>
          <w:lang w:val="hr-HR"/>
        </w:rPr>
        <w:t>.</w:t>
      </w:r>
    </w:p>
    <w:p w:rsidRPr="00C601D9" w:rsidR="000D58CF" w:rsidP="738BA6D7" w:rsidRDefault="02451E6C" w14:paraId="3A3D50D9" w14:textId="6C86232B">
      <w:pPr>
        <w:pStyle w:val="BodyText"/>
        <w:jc w:val="both"/>
        <w:rPr>
          <w:lang w:val="hr-HR"/>
        </w:rPr>
      </w:pPr>
      <w:r w:rsidRPr="02451E6C">
        <w:rPr>
          <w:lang w:val="hr-HR"/>
        </w:rPr>
        <w:t xml:space="preserve">Sustav će </w:t>
      </w:r>
      <w:r w:rsidR="00DB5758">
        <w:rPr>
          <w:lang w:val="hr-HR"/>
        </w:rPr>
        <w:t>se moći</w:t>
      </w:r>
      <w:r w:rsidR="004E1986">
        <w:rPr>
          <w:lang w:val="hr-HR"/>
        </w:rPr>
        <w:t xml:space="preserve"> </w:t>
      </w:r>
      <w:r w:rsidRPr="02451E6C">
        <w:rPr>
          <w:lang w:val="hr-HR"/>
        </w:rPr>
        <w:t>pratiti i na mobilnim uređajima (</w:t>
      </w:r>
      <w:r w:rsidRPr="738BA6D7" w:rsidR="738BA6D7">
        <w:rPr>
          <w:lang w:val="hr-HR"/>
        </w:rPr>
        <w:t>iOS</w:t>
      </w:r>
      <w:r w:rsidRPr="02451E6C">
        <w:rPr>
          <w:lang w:val="hr-HR"/>
        </w:rPr>
        <w:t xml:space="preserve"> i </w:t>
      </w:r>
      <w:r w:rsidR="00A00F64">
        <w:rPr>
          <w:lang w:val="hr-HR"/>
        </w:rPr>
        <w:t>A</w:t>
      </w:r>
      <w:r w:rsidRPr="02451E6C">
        <w:rPr>
          <w:lang w:val="hr-HR"/>
        </w:rPr>
        <w:t>ndroid) putem mobilne aplikacije</w:t>
      </w:r>
      <w:r w:rsidR="000E55BD">
        <w:rPr>
          <w:lang w:val="hr-HR"/>
        </w:rPr>
        <w:t xml:space="preserve"> u Flutteru</w:t>
      </w:r>
      <w:r w:rsidRPr="02451E6C">
        <w:rPr>
          <w:lang w:val="hr-HR"/>
        </w:rPr>
        <w:t xml:space="preserve"> koja omogućava </w:t>
      </w:r>
      <w:r w:rsidRPr="738BA6D7" w:rsidR="738BA6D7">
        <w:rPr>
          <w:lang w:val="hr-HR"/>
        </w:rPr>
        <w:t>pretraživanje scen</w:t>
      </w:r>
      <w:r w:rsidR="00F451AC">
        <w:rPr>
          <w:lang w:val="hr-HR"/>
        </w:rPr>
        <w:t>a</w:t>
      </w:r>
      <w:r w:rsidRPr="738BA6D7" w:rsidR="738BA6D7">
        <w:rPr>
          <w:lang w:val="hr-HR"/>
        </w:rPr>
        <w:t>. Za svaku scenu</w:t>
      </w:r>
      <w:r w:rsidR="00B96F16">
        <w:rPr>
          <w:lang w:val="hr-HR"/>
        </w:rPr>
        <w:t xml:space="preserve"> bit će dostupan </w:t>
      </w:r>
      <w:r w:rsidRPr="02451E6C">
        <w:rPr>
          <w:lang w:val="hr-HR"/>
        </w:rPr>
        <w:t>jednostavan i jasan pregled podataka iz vrta</w:t>
      </w:r>
      <w:r w:rsidRPr="738BA6D7" w:rsidR="738BA6D7">
        <w:rPr>
          <w:lang w:val="hr-HR"/>
        </w:rPr>
        <w:t xml:space="preserve"> uz detaljne grafove. Pregled podataka će biti </w:t>
      </w:r>
      <w:r w:rsidR="00200A54">
        <w:rPr>
          <w:lang w:val="hr-HR"/>
        </w:rPr>
        <w:t>detaljan</w:t>
      </w:r>
      <w:r w:rsidRPr="738BA6D7" w:rsidR="738BA6D7">
        <w:rPr>
          <w:lang w:val="hr-HR"/>
        </w:rPr>
        <w:t xml:space="preserve"> i precizan uz pomoć filtriranja</w:t>
      </w:r>
      <w:r w:rsidRPr="02451E6C">
        <w:rPr>
          <w:lang w:val="hr-HR"/>
        </w:rPr>
        <w:t xml:space="preserve"> scena po tagovima i </w:t>
      </w:r>
      <w:r w:rsidRPr="738BA6D7" w:rsidR="738BA6D7">
        <w:rPr>
          <w:lang w:val="hr-HR"/>
        </w:rPr>
        <w:t>datumima.</w:t>
      </w:r>
    </w:p>
    <w:p w:rsidRPr="006D00C5" w:rsidR="000A6603" w:rsidP="000A6603" w:rsidRDefault="000A6603" w14:paraId="2A7281AD" w14:textId="77777777">
      <w:pPr>
        <w:pStyle w:val="Heading1"/>
        <w:rPr>
          <w:lang w:val="hr-HR"/>
        </w:rPr>
      </w:pPr>
      <w:bookmarkStart w:name="_Toc124663003" w:id="6"/>
      <w:bookmarkStart w:name="_Toc100054240" w:id="7"/>
      <w:r w:rsidRPr="006D00C5">
        <w:rPr>
          <w:lang w:val="hr-HR"/>
        </w:rPr>
        <w:t>Slični projekti</w:t>
      </w:r>
      <w:bookmarkEnd w:id="6"/>
    </w:p>
    <w:p w:rsidR="000A6603" w:rsidP="000A6603" w:rsidRDefault="000A6603" w14:paraId="05E58FC2" w14:textId="1030F770">
      <w:pPr>
        <w:pStyle w:val="InfoBlue"/>
        <w:rPr>
          <w:lang w:val="hr-HR"/>
        </w:rPr>
      </w:pPr>
    </w:p>
    <w:p w:rsidR="00122AC3" w:rsidP="004167F2" w:rsidRDefault="0035282F" w14:paraId="19495C66" w14:textId="1B9A36F6">
      <w:pPr>
        <w:pStyle w:val="BodyText"/>
        <w:jc w:val="both"/>
        <w:rPr>
          <w:lang w:val="hr-HR"/>
        </w:rPr>
      </w:pPr>
      <w:r>
        <w:rPr>
          <w:lang w:val="hr-HR"/>
        </w:rPr>
        <w:t xml:space="preserve">Postoji dosta sličnih projekata </w:t>
      </w:r>
      <w:r w:rsidR="00264769">
        <w:rPr>
          <w:lang w:val="hr-HR"/>
        </w:rPr>
        <w:t>poput našeg</w:t>
      </w:r>
      <w:r>
        <w:rPr>
          <w:lang w:val="hr-HR"/>
        </w:rPr>
        <w:t>,</w:t>
      </w:r>
      <w:r w:rsidR="00595728">
        <w:rPr>
          <w:lang w:val="hr-HR"/>
        </w:rPr>
        <w:t xml:space="preserve"> </w:t>
      </w:r>
      <w:r w:rsidR="005E7B77">
        <w:rPr>
          <w:lang w:val="hr-HR"/>
        </w:rPr>
        <w:t>gdje</w:t>
      </w:r>
      <w:r>
        <w:rPr>
          <w:lang w:val="hr-HR"/>
        </w:rPr>
        <w:t xml:space="preserve"> nek</w:t>
      </w:r>
      <w:r w:rsidR="00595728">
        <w:rPr>
          <w:lang w:val="hr-HR"/>
        </w:rPr>
        <w:t>a rješenja</w:t>
      </w:r>
      <w:r w:rsidR="005A354E">
        <w:rPr>
          <w:lang w:val="hr-HR"/>
        </w:rPr>
        <w:t xml:space="preserve"> od korisnika</w:t>
      </w:r>
      <w:r>
        <w:rPr>
          <w:lang w:val="hr-HR"/>
        </w:rPr>
        <w:t xml:space="preserve"> očekuju više podešavanja unutar aplikacije koja je samo za praćenje </w:t>
      </w:r>
      <w:r w:rsidR="0077023B">
        <w:rPr>
          <w:lang w:val="hr-HR"/>
        </w:rPr>
        <w:t xml:space="preserve">IoT senzora, </w:t>
      </w:r>
      <w:r w:rsidR="007057C3">
        <w:rPr>
          <w:lang w:val="hr-HR"/>
        </w:rPr>
        <w:t>dok</w:t>
      </w:r>
      <w:r w:rsidR="0077023B">
        <w:rPr>
          <w:lang w:val="hr-HR"/>
        </w:rPr>
        <w:t xml:space="preserve"> </w:t>
      </w:r>
      <w:r w:rsidR="001C3D5F">
        <w:rPr>
          <w:lang w:val="hr-HR"/>
        </w:rPr>
        <w:t>nek</w:t>
      </w:r>
      <w:r w:rsidR="00E22D99">
        <w:rPr>
          <w:lang w:val="hr-HR"/>
        </w:rPr>
        <w:t>a druga rješenja</w:t>
      </w:r>
      <w:r w:rsidR="007057C3">
        <w:rPr>
          <w:lang w:val="hr-HR"/>
        </w:rPr>
        <w:t xml:space="preserve"> </w:t>
      </w:r>
      <w:r w:rsidR="0077023B">
        <w:rPr>
          <w:lang w:val="hr-HR"/>
        </w:rPr>
        <w:t>imaju izrađene vlastite aplikacije za praćenje senzora</w:t>
      </w:r>
      <w:r w:rsidR="00A958B5">
        <w:rPr>
          <w:lang w:val="hr-HR"/>
        </w:rPr>
        <w:t xml:space="preserve"> koje su jednostavnije za korištenje i korisniku ne treba poznavanje IoT</w:t>
      </w:r>
      <w:r w:rsidR="00637273">
        <w:rPr>
          <w:lang w:val="hr-HR"/>
        </w:rPr>
        <w:t xml:space="preserve"> tehnologija i termina. Nek</w:t>
      </w:r>
      <w:r w:rsidR="004422CD">
        <w:rPr>
          <w:lang w:val="hr-HR"/>
        </w:rPr>
        <w:t>a r</w:t>
      </w:r>
      <w:r w:rsidR="00637273">
        <w:rPr>
          <w:lang w:val="hr-HR"/>
        </w:rPr>
        <w:t>ješenja su:</w:t>
      </w:r>
    </w:p>
    <w:p w:rsidR="00FE3518" w:rsidP="004167F2" w:rsidRDefault="00FE3518" w14:paraId="4E7D0410" w14:textId="77777777">
      <w:pPr>
        <w:pStyle w:val="BodyText"/>
        <w:jc w:val="both"/>
        <w:rPr>
          <w:lang w:val="hr-HR"/>
        </w:rPr>
      </w:pPr>
    </w:p>
    <w:p w:rsidR="006E216F" w:rsidP="002D4A33" w:rsidRDefault="0032502E" w14:paraId="24BB64FF" w14:textId="531CDF29">
      <w:pPr>
        <w:pStyle w:val="BodyText"/>
      </w:pPr>
      <w:hyperlink w:history="1" r:id="rId13">
        <w:r w:rsidR="006E216F">
          <w:rPr>
            <w:rStyle w:val="Hyperlink"/>
          </w:rPr>
          <w:t>Smart Garden with IoT Plant Monitoring System (boltiot.com)</w:t>
        </w:r>
      </w:hyperlink>
    </w:p>
    <w:p w:rsidR="004F0B49" w:rsidP="00A367F0" w:rsidRDefault="32135CCE" w14:paraId="7D9EB9AA" w14:textId="75E6ED33">
      <w:pPr>
        <w:pStyle w:val="BodyText"/>
        <w:jc w:val="both"/>
        <w:rPr>
          <w:lang w:val="hr-HR"/>
        </w:rPr>
      </w:pPr>
      <w:r w:rsidRPr="32135CCE">
        <w:rPr>
          <w:lang w:val="hr-HR"/>
        </w:rPr>
        <w:t>Rješenje</w:t>
      </w:r>
      <w:r w:rsidR="00621222">
        <w:rPr>
          <w:lang w:val="hr-HR"/>
        </w:rPr>
        <w:t xml:space="preserve"> tvrtke</w:t>
      </w:r>
      <w:r w:rsidRPr="32135CCE">
        <w:rPr>
          <w:lang w:val="hr-HR"/>
        </w:rPr>
        <w:t xml:space="preserve"> Bolt IoT rješenje</w:t>
      </w:r>
      <w:r w:rsidR="00F46E97">
        <w:rPr>
          <w:lang w:val="hr-HR"/>
        </w:rPr>
        <w:t xml:space="preserve"> je</w:t>
      </w:r>
      <w:r w:rsidRPr="32135CCE">
        <w:rPr>
          <w:lang w:val="hr-HR"/>
        </w:rPr>
        <w:t xml:space="preserve"> koje očekuje poznavanje senzora od strane korisnika, ali istovremeno omogućava korisniku da uredi aplikaciju za praćenje senzora po želji.</w:t>
      </w:r>
      <w:r w:rsidR="00540D5D">
        <w:rPr>
          <w:lang w:val="hr-HR"/>
        </w:rPr>
        <w:t xml:space="preserve"> Tvrtka</w:t>
      </w:r>
      <w:r w:rsidRPr="32135CCE">
        <w:rPr>
          <w:lang w:val="hr-HR"/>
        </w:rPr>
        <w:t xml:space="preserve"> Bolt IoT proizvodi vlastite senzore i pločice koji podržavaju vlastitu aplikaciju za sve senzore. Ovo rješenje temelji se na obavijestima koje sustav šalje korisniku i akcijama koje korisnik zatim poduzima.</w:t>
      </w:r>
      <w:r w:rsidR="00983EF7">
        <w:rPr>
          <w:lang w:val="hr-HR"/>
        </w:rPr>
        <w:t xml:space="preserve"> </w:t>
      </w:r>
      <w:r w:rsidRPr="32135CCE">
        <w:rPr>
          <w:lang w:val="hr-HR"/>
        </w:rPr>
        <w:t xml:space="preserve">Primjerice, senzor za vlažnost tla očitava premale vrijednosti i korisnik može(ali i mora) sam putem mobilne aplikacije zaliti biljku. Prema videu i svim </w:t>
      </w:r>
      <w:r w:rsidRPr="00983EF7">
        <w:rPr>
          <w:i/>
          <w:iCs/>
          <w:lang w:val="hr-HR"/>
        </w:rPr>
        <w:t>tutorialima</w:t>
      </w:r>
      <w:r w:rsidRPr="32135CCE">
        <w:rPr>
          <w:lang w:val="hr-HR"/>
        </w:rPr>
        <w:t xml:space="preserve"> izgleda kao da je aplikacija podržana samo na </w:t>
      </w:r>
      <w:r w:rsidR="00996B68">
        <w:rPr>
          <w:lang w:val="hr-HR"/>
        </w:rPr>
        <w:t>i</w:t>
      </w:r>
      <w:r w:rsidRPr="32135CCE">
        <w:rPr>
          <w:lang w:val="hr-HR"/>
        </w:rPr>
        <w:t xml:space="preserve">OS uređajima, ali ne postoje podaci o tome.   </w:t>
      </w:r>
    </w:p>
    <w:p w:rsidR="000E472B" w:rsidP="007C6AEF" w:rsidRDefault="000E472B" w14:paraId="095A5BBA" w14:textId="780CFE4A">
      <w:pPr>
        <w:pStyle w:val="BodyText"/>
        <w:rPr>
          <w:lang w:val="hr-HR"/>
        </w:rPr>
      </w:pPr>
    </w:p>
    <w:p w:rsidR="004D777A" w:rsidP="004D777A" w:rsidRDefault="004D3B6F" w14:paraId="0981F653" w14:textId="77777777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7934BAC2" wp14:editId="460C0B7F">
            <wp:extent cx="4739640" cy="204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AFB" w:rsidP="004D777A" w:rsidRDefault="004D777A" w14:paraId="4ECBB388" w14:textId="1156B158">
      <w:pPr>
        <w:pStyle w:val="Caption"/>
        <w:jc w:val="center"/>
        <w:rPr>
          <w:noProof/>
        </w:rPr>
      </w:pPr>
      <w:r>
        <w:t xml:space="preserve">Slika </w:t>
      </w:r>
      <w:r w:rsidR="00C51F79">
        <w:fldChar w:fldCharType="begin"/>
      </w:r>
      <w:r w:rsidR="00C51F79">
        <w:instrText xml:space="preserve"> STYLEREF 1 \s </w:instrText>
      </w:r>
      <w:r w:rsidR="00C51F79">
        <w:fldChar w:fldCharType="separate"/>
      </w:r>
      <w:r w:rsidR="00C51F79">
        <w:rPr>
          <w:noProof/>
        </w:rPr>
        <w:t>7</w:t>
      </w:r>
      <w:r w:rsidR="00C51F79">
        <w:fldChar w:fldCharType="end"/>
      </w:r>
      <w:r w:rsidR="00C51F79">
        <w:t>.</w:t>
      </w:r>
      <w:r w:rsidR="00C51F79">
        <w:fldChar w:fldCharType="begin"/>
      </w:r>
      <w:r w:rsidR="00C51F79">
        <w:instrText xml:space="preserve"> SEQ Slika \* ARABIC \s 1 </w:instrText>
      </w:r>
      <w:r w:rsidR="00C51F79">
        <w:fldChar w:fldCharType="separate"/>
      </w:r>
      <w:r w:rsidR="00C51F79">
        <w:rPr>
          <w:noProof/>
        </w:rPr>
        <w:t>1</w:t>
      </w:r>
      <w:r w:rsidR="00C51F79">
        <w:fldChar w:fldCharType="end"/>
      </w:r>
      <w:r w:rsidR="00F5713C">
        <w:t xml:space="preserve"> </w:t>
      </w:r>
      <w:r>
        <w:t>Rješenje web-aplikacije Bolt IoT</w:t>
      </w:r>
    </w:p>
    <w:p w:rsidR="004D777A" w:rsidP="004D777A" w:rsidRDefault="004D3B6F" w14:paraId="774294AF" w14:textId="77777777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4298249C" wp14:editId="15419828">
            <wp:extent cx="4742815" cy="197231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D777A" w:rsidR="000A064E" w:rsidP="004D777A" w:rsidRDefault="004D777A" w14:paraId="7804D314" w14:textId="76BBF74C">
      <w:pPr>
        <w:pStyle w:val="Caption"/>
        <w:jc w:val="center"/>
        <w:rPr>
          <w:noProof/>
        </w:rPr>
      </w:pPr>
      <w:r>
        <w:t xml:space="preserve">Slika </w:t>
      </w:r>
      <w:r w:rsidR="00C51F79">
        <w:fldChar w:fldCharType="begin"/>
      </w:r>
      <w:r w:rsidR="00C51F79">
        <w:instrText xml:space="preserve"> STYLEREF 1 \s </w:instrText>
      </w:r>
      <w:r w:rsidR="00C51F79">
        <w:fldChar w:fldCharType="separate"/>
      </w:r>
      <w:r w:rsidR="00C51F79">
        <w:rPr>
          <w:noProof/>
        </w:rPr>
        <w:t>7</w:t>
      </w:r>
      <w:r w:rsidR="00C51F79">
        <w:fldChar w:fldCharType="end"/>
      </w:r>
      <w:r w:rsidR="00C51F79">
        <w:t>.</w:t>
      </w:r>
      <w:r w:rsidR="00C51F79">
        <w:fldChar w:fldCharType="begin"/>
      </w:r>
      <w:r w:rsidR="00C51F79">
        <w:instrText xml:space="preserve"> SEQ Slika \* ARABIC \s 1 </w:instrText>
      </w:r>
      <w:r w:rsidR="00C51F79">
        <w:fldChar w:fldCharType="separate"/>
      </w:r>
      <w:r w:rsidR="00C51F79">
        <w:rPr>
          <w:noProof/>
        </w:rPr>
        <w:t>2</w:t>
      </w:r>
      <w:r w:rsidR="00C51F79">
        <w:fldChar w:fldCharType="end"/>
      </w:r>
      <w:r>
        <w:t xml:space="preserve"> Mobilna aplikacija Bolt IoT-ja</w:t>
      </w:r>
    </w:p>
    <w:p w:rsidR="00820D3C" w:rsidP="00820D3C" w:rsidRDefault="00820D3C" w14:paraId="02918E0B" w14:textId="77777777">
      <w:pPr>
        <w:pStyle w:val="BodyText"/>
        <w:ind w:left="0"/>
        <w:rPr>
          <w:lang w:val="hr-HR"/>
        </w:rPr>
      </w:pPr>
    </w:p>
    <w:p w:rsidR="00637273" w:rsidP="002D4A33" w:rsidRDefault="0032502E" w14:paraId="491AE299" w14:textId="4F00A685">
      <w:pPr>
        <w:pStyle w:val="BodyText"/>
      </w:pPr>
      <w:hyperlink w:history="1" r:id="rId16">
        <w:r w:rsidR="000D09C9">
          <w:rPr>
            <w:rStyle w:val="Hyperlink"/>
          </w:rPr>
          <w:t>G</w:t>
        </w:r>
        <w:r w:rsidR="002A7EFC">
          <w:rPr>
            <w:rStyle w:val="Hyperlink"/>
          </w:rPr>
          <w:t>aiasense -Smart farming in 4 dimensions</w:t>
        </w:r>
      </w:hyperlink>
    </w:p>
    <w:p w:rsidR="002A7EFC" w:rsidP="00A367F0" w:rsidRDefault="002A7EFC" w14:paraId="7082386B" w14:textId="42254784">
      <w:pPr>
        <w:pStyle w:val="BodyText"/>
        <w:jc w:val="both"/>
      </w:pPr>
      <w:r>
        <w:t>Gaiasense</w:t>
      </w:r>
      <w:r w:rsidR="00A12E63">
        <w:t xml:space="preserve"> </w:t>
      </w:r>
      <w:r w:rsidR="005032C7">
        <w:t xml:space="preserve">system </w:t>
      </w:r>
      <w:r w:rsidR="00A12E63">
        <w:t>je</w:t>
      </w:r>
      <w:r w:rsidR="00AD15F7">
        <w:t xml:space="preserve"> Grčki projekt koji primjenjuje agronomiju u IoT polju</w:t>
      </w:r>
      <w:r w:rsidR="001465B5">
        <w:t xml:space="preserve">. LIFE GAIA Sense </w:t>
      </w:r>
      <w:r w:rsidR="00F62D50">
        <w:t>provodio se u 18 gospodarstava u Grčkoj, Španjolskoj i Portugalu</w:t>
      </w:r>
      <w:r w:rsidR="00D60F2D">
        <w:t xml:space="preserve"> na </w:t>
      </w:r>
      <w:r w:rsidR="00154F2D">
        <w:t xml:space="preserve">9 različitih </w:t>
      </w:r>
      <w:r w:rsidR="000330DC">
        <w:t>kultura</w:t>
      </w:r>
      <w:r w:rsidR="00154F2D">
        <w:t>.</w:t>
      </w:r>
      <w:r w:rsidR="001F5A62">
        <w:t xml:space="preserve"> Cillj gaiasensa je pametno vođenje poljoprivrednog gospodarstva </w:t>
      </w:r>
      <w:r w:rsidR="00346700">
        <w:t xml:space="preserve">i usmjeravanje </w:t>
      </w:r>
      <w:r w:rsidR="006F58D0">
        <w:t xml:space="preserve">kako bi poljoprivrednici što efikasnije </w:t>
      </w:r>
      <w:r w:rsidR="00A03D58">
        <w:t xml:space="preserve">obavljali </w:t>
      </w:r>
      <w:r w:rsidR="00346700">
        <w:t>poslove</w:t>
      </w:r>
      <w:r w:rsidR="0024090A">
        <w:t xml:space="preserve">. </w:t>
      </w:r>
      <w:r w:rsidR="00154F2D">
        <w:t xml:space="preserve"> </w:t>
      </w:r>
      <w:r w:rsidR="00AD15F7">
        <w:t xml:space="preserve"> </w:t>
      </w:r>
      <w:r w:rsidR="00A12E63">
        <w:t xml:space="preserve"> </w:t>
      </w:r>
    </w:p>
    <w:p w:rsidR="003B21D6" w:rsidP="002D4A33" w:rsidRDefault="003B21D6" w14:paraId="131D3449" w14:textId="626B91E2">
      <w:pPr>
        <w:pStyle w:val="BodyText"/>
      </w:pPr>
    </w:p>
    <w:p w:rsidR="004B5801" w:rsidP="004B5801" w:rsidRDefault="004D3B6F" w14:paraId="746AAB94" w14:textId="77777777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6900E9C7" wp14:editId="3913941F">
            <wp:extent cx="4630420" cy="1551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AC3" w:rsidP="004B5801" w:rsidRDefault="004B5801" w14:paraId="46945129" w14:textId="51430FCD">
      <w:pPr>
        <w:pStyle w:val="Caption"/>
        <w:jc w:val="center"/>
        <w:rPr>
          <w:noProof/>
        </w:rPr>
      </w:pPr>
      <w:r>
        <w:t xml:space="preserve">Slika </w:t>
      </w:r>
      <w:r w:rsidR="00C51F79">
        <w:fldChar w:fldCharType="begin"/>
      </w:r>
      <w:r w:rsidR="00C51F79">
        <w:instrText xml:space="preserve"> STYLEREF 1 \s </w:instrText>
      </w:r>
      <w:r w:rsidR="00C51F79">
        <w:fldChar w:fldCharType="separate"/>
      </w:r>
      <w:r w:rsidR="00C51F79">
        <w:rPr>
          <w:noProof/>
        </w:rPr>
        <w:t>7</w:t>
      </w:r>
      <w:r w:rsidR="00C51F79">
        <w:fldChar w:fldCharType="end"/>
      </w:r>
      <w:r w:rsidR="00C51F79">
        <w:t>.</w:t>
      </w:r>
      <w:r w:rsidR="00C51F79">
        <w:fldChar w:fldCharType="begin"/>
      </w:r>
      <w:r w:rsidR="00C51F79">
        <w:instrText xml:space="preserve"> SEQ Slika \* ARABIC \s 1 </w:instrText>
      </w:r>
      <w:r w:rsidR="00C51F79">
        <w:fldChar w:fldCharType="separate"/>
      </w:r>
      <w:r w:rsidR="00C51F79">
        <w:rPr>
          <w:noProof/>
        </w:rPr>
        <w:t>3</w:t>
      </w:r>
      <w:r w:rsidR="00C51F79">
        <w:fldChar w:fldCharType="end"/>
      </w:r>
      <w:r>
        <w:t xml:space="preserve"> Prikaz četiri dimenzije Smart farming rješenja</w:t>
      </w:r>
    </w:p>
    <w:p w:rsidR="00A367F0" w:rsidP="00820D3C" w:rsidRDefault="00A367F0" w14:paraId="77657614" w14:textId="77777777">
      <w:pPr>
        <w:pStyle w:val="BodyText"/>
        <w:ind w:left="0"/>
      </w:pPr>
    </w:p>
    <w:p w:rsidR="003B21D6" w:rsidP="00A367F0" w:rsidRDefault="009650B2" w14:paraId="53C8823D" w14:textId="2876A497">
      <w:pPr>
        <w:pStyle w:val="BodyText"/>
        <w:jc w:val="both"/>
        <w:rPr>
          <w:lang w:val="hr-HR"/>
        </w:rPr>
      </w:pPr>
      <w:r w:rsidRPr="0039011E">
        <w:rPr>
          <w:b/>
          <w:bCs/>
          <w:lang w:val="hr-HR"/>
        </w:rPr>
        <w:t>IoT Smart Plant Monitoring, Watering and Security System</w:t>
      </w:r>
      <w:r w:rsidRPr="0039011E" w:rsidR="00933839">
        <w:rPr>
          <w:b/>
          <w:bCs/>
          <w:lang w:val="hr-HR"/>
        </w:rPr>
        <w:t>,</w:t>
      </w:r>
      <w:r w:rsidR="00933839">
        <w:rPr>
          <w:lang w:val="hr-HR"/>
        </w:rPr>
        <w:t xml:space="preserve"> </w:t>
      </w:r>
      <w:r w:rsidR="0039011E">
        <w:rPr>
          <w:lang w:val="hr-HR"/>
        </w:rPr>
        <w:t>U. H. D. Thinura Nethpiya Ariyaratne, Diyon Yasaswin, L. H. Don Ranul Deelaka</w:t>
      </w:r>
      <w:r w:rsidR="00ED0557">
        <w:rPr>
          <w:lang w:val="hr-HR"/>
        </w:rPr>
        <w:t>, H. M. Sumudu Maduranga Herath</w:t>
      </w:r>
    </w:p>
    <w:p w:rsidR="00ED0557" w:rsidP="00A367F0" w:rsidRDefault="00B5672C" w14:paraId="71E34589" w14:textId="2B04D409">
      <w:pPr>
        <w:pStyle w:val="BodyText"/>
        <w:jc w:val="both"/>
        <w:rPr>
          <w:lang w:val="hr-HR"/>
        </w:rPr>
      </w:pPr>
      <w:r>
        <w:rPr>
          <w:lang w:val="hr-HR"/>
        </w:rPr>
        <w:t xml:space="preserve">Ovaj projekt nastao je </w:t>
      </w:r>
      <w:r w:rsidR="002226A1">
        <w:rPr>
          <w:lang w:val="hr-HR"/>
        </w:rPr>
        <w:t>potaknut post COVID situacijom u Sri Lanci gdje su mnogi tijekom pandemije</w:t>
      </w:r>
      <w:r w:rsidR="006E5C8B">
        <w:rPr>
          <w:lang w:val="hr-HR"/>
        </w:rPr>
        <w:t xml:space="preserve"> i </w:t>
      </w:r>
      <w:r w:rsidR="006E5C8B">
        <w:rPr>
          <w:i/>
          <w:iCs/>
          <w:lang w:val="hr-HR"/>
        </w:rPr>
        <w:t>lockdowna</w:t>
      </w:r>
      <w:r w:rsidR="002226A1">
        <w:rPr>
          <w:lang w:val="hr-HR"/>
        </w:rPr>
        <w:t xml:space="preserve"> zasadili </w:t>
      </w:r>
      <w:r w:rsidR="006E5C8B">
        <w:rPr>
          <w:lang w:val="hr-HR"/>
        </w:rPr>
        <w:t xml:space="preserve">vlastito povrće u </w:t>
      </w:r>
      <w:r w:rsidR="00A54DF3">
        <w:rPr>
          <w:lang w:val="hr-HR"/>
        </w:rPr>
        <w:t xml:space="preserve">svojim </w:t>
      </w:r>
      <w:r w:rsidR="006E5C8B">
        <w:rPr>
          <w:lang w:val="hr-HR"/>
        </w:rPr>
        <w:t>domovima</w:t>
      </w:r>
      <w:r w:rsidR="005934E9">
        <w:rPr>
          <w:lang w:val="hr-HR"/>
        </w:rPr>
        <w:t>. P</w:t>
      </w:r>
      <w:r w:rsidR="00784F52">
        <w:rPr>
          <w:lang w:val="hr-HR"/>
        </w:rPr>
        <w:t xml:space="preserve">restankom </w:t>
      </w:r>
      <w:r w:rsidR="0050168F">
        <w:rPr>
          <w:lang w:val="hr-HR"/>
        </w:rPr>
        <w:t>pandemije vrtlarenju bi došao kraj</w:t>
      </w:r>
      <w:r w:rsidR="003A6C46">
        <w:rPr>
          <w:lang w:val="hr-HR"/>
        </w:rPr>
        <w:t xml:space="preserve">. Tako su </w:t>
      </w:r>
      <w:r w:rsidR="003E2EB0">
        <w:rPr>
          <w:lang w:val="hr-HR"/>
        </w:rPr>
        <w:t xml:space="preserve">autori ovog projekta odlučili automatizirati </w:t>
      </w:r>
      <w:r w:rsidR="0022207F">
        <w:rPr>
          <w:lang w:val="hr-HR"/>
        </w:rPr>
        <w:t xml:space="preserve">vrtlarenje i </w:t>
      </w:r>
      <w:r w:rsidR="001D0453">
        <w:rPr>
          <w:lang w:val="hr-HR"/>
        </w:rPr>
        <w:t>tako pomoći</w:t>
      </w:r>
      <w:r w:rsidR="00820F6E">
        <w:rPr>
          <w:lang w:val="hr-HR"/>
        </w:rPr>
        <w:t xml:space="preserve"> održati kućne vrtove. </w:t>
      </w:r>
      <w:r w:rsidR="00F24075">
        <w:rPr>
          <w:lang w:val="hr-HR"/>
        </w:rPr>
        <w:t>Cilj projekta je pratiti i zdravlje biljaka tako da osim senzora za temperaturu i vlažnost koriste se i senzori za boju</w:t>
      </w:r>
      <w:r w:rsidR="003E790D">
        <w:rPr>
          <w:lang w:val="hr-HR"/>
        </w:rPr>
        <w:t xml:space="preserve"> listova. </w:t>
      </w:r>
      <w:r w:rsidR="00912701">
        <w:rPr>
          <w:lang w:val="hr-HR"/>
        </w:rPr>
        <w:t xml:space="preserve">Kako bi zaštitili biljke </w:t>
      </w:r>
      <w:r w:rsidR="00DB4F2F">
        <w:rPr>
          <w:lang w:val="hr-HR"/>
        </w:rPr>
        <w:t xml:space="preserve">i od životinja </w:t>
      </w:r>
      <w:r w:rsidR="00522B13">
        <w:rPr>
          <w:lang w:val="hr-HR"/>
        </w:rPr>
        <w:t xml:space="preserve">opremili su sustav sa senzorima pokreta kao i </w:t>
      </w:r>
      <w:r w:rsidR="00F10661">
        <w:rPr>
          <w:lang w:val="hr-HR"/>
        </w:rPr>
        <w:t xml:space="preserve">mehanizmima </w:t>
      </w:r>
      <w:r w:rsidR="003A4ABB">
        <w:rPr>
          <w:lang w:val="hr-HR"/>
        </w:rPr>
        <w:t xml:space="preserve">za </w:t>
      </w:r>
      <w:r w:rsidR="00227C8C">
        <w:rPr>
          <w:lang w:val="hr-HR"/>
        </w:rPr>
        <w:t xml:space="preserve">plašenje životinja koje se nađu u blizini. </w:t>
      </w:r>
    </w:p>
    <w:p w:rsidR="00943763" w:rsidP="00943763" w:rsidRDefault="004D3B6F" w14:paraId="30658A26" w14:textId="77777777">
      <w:pPr>
        <w:pStyle w:val="BodyText"/>
        <w:keepNext/>
      </w:pPr>
      <w:r>
        <w:rPr>
          <w:noProof/>
        </w:rPr>
        <w:drawing>
          <wp:inline distT="0" distB="0" distL="0" distR="0" wp14:anchorId="69FEB31A" wp14:editId="7D8CF24E">
            <wp:extent cx="5212715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AC3" w:rsidP="00943763" w:rsidRDefault="00943763" w14:paraId="7B4C6E62" w14:textId="0A22EF1D">
      <w:pPr>
        <w:pStyle w:val="Caption"/>
        <w:jc w:val="center"/>
      </w:pPr>
      <w:r>
        <w:t xml:space="preserve">Slika </w:t>
      </w:r>
      <w:r w:rsidR="00C51F79">
        <w:fldChar w:fldCharType="begin"/>
      </w:r>
      <w:r w:rsidR="00C51F79">
        <w:instrText xml:space="preserve"> STYLEREF 1 \s </w:instrText>
      </w:r>
      <w:r w:rsidR="00C51F79">
        <w:fldChar w:fldCharType="separate"/>
      </w:r>
      <w:r w:rsidR="00C51F79">
        <w:rPr>
          <w:noProof/>
        </w:rPr>
        <w:t>7</w:t>
      </w:r>
      <w:r w:rsidR="00C51F79">
        <w:fldChar w:fldCharType="end"/>
      </w:r>
      <w:r w:rsidR="00C51F79">
        <w:t>.</w:t>
      </w:r>
      <w:r w:rsidR="00C51F79">
        <w:fldChar w:fldCharType="begin"/>
      </w:r>
      <w:r w:rsidR="00C51F79">
        <w:instrText xml:space="preserve"> SEQ Slika \* ARABIC \s 1 </w:instrText>
      </w:r>
      <w:r w:rsidR="00C51F79">
        <w:fldChar w:fldCharType="separate"/>
      </w:r>
      <w:r w:rsidR="00C51F79">
        <w:rPr>
          <w:noProof/>
        </w:rPr>
        <w:t>4</w:t>
      </w:r>
      <w:r w:rsidR="00C51F79">
        <w:fldChar w:fldCharType="end"/>
      </w:r>
      <w:r>
        <w:t xml:space="preserve"> Proces navodnjavanja preuzet iz rada</w:t>
      </w:r>
    </w:p>
    <w:p w:rsidRPr="00943763" w:rsidR="00943763" w:rsidP="00943763" w:rsidRDefault="00943763" w14:paraId="7439C0FF" w14:textId="77777777"/>
    <w:p w:rsidR="006C7398" w:rsidP="00A367F0" w:rsidRDefault="009662D4" w14:paraId="30F927E7" w14:textId="357B4F57">
      <w:pPr>
        <w:pStyle w:val="BodyText"/>
        <w:jc w:val="both"/>
      </w:pPr>
      <w:r w:rsidRPr="009662D4">
        <w:rPr>
          <w:b/>
          <w:bCs/>
        </w:rPr>
        <w:t>SmartFarm : IoT-Based Intelligent Plant Watering System</w:t>
      </w:r>
      <w:r>
        <w:t xml:space="preserve">, Isbat Uzzin Nadhori, M. Udin Harun Al Rasyid,  Ahmad Syauqi Ahsan, M. Aji Guna D, Bintang Refani Mauludi </w:t>
      </w:r>
    </w:p>
    <w:p w:rsidR="006D21B8" w:rsidP="00A367F0" w:rsidRDefault="008A127A" w14:paraId="4753758A" w14:textId="5665940B">
      <w:pPr>
        <w:pStyle w:val="BodyText"/>
        <w:jc w:val="both"/>
      </w:pPr>
      <w:r>
        <w:t xml:space="preserve">U ovom projektu </w:t>
      </w:r>
      <w:r w:rsidR="00930EA7">
        <w:t xml:space="preserve">korišteni su senzori za </w:t>
      </w:r>
      <w:r w:rsidR="006C14F2">
        <w:t xml:space="preserve">vlažnost </w:t>
      </w:r>
      <w:r w:rsidR="00653DA8">
        <w:t>tla, temperaturu</w:t>
      </w:r>
      <w:r w:rsidR="007123EF">
        <w:t>, vlagu i talk zraka</w:t>
      </w:r>
      <w:r w:rsidR="009C37BC">
        <w:t xml:space="preserve">. </w:t>
      </w:r>
      <w:r w:rsidR="001A4C16">
        <w:t xml:space="preserve">Cilj je pametno i automatizirano </w:t>
      </w:r>
      <w:r w:rsidR="006C1F5C">
        <w:t>zalijevanje biljaka pomoću ventila, pumpe i senzora</w:t>
      </w:r>
      <w:r w:rsidR="00DD58C2">
        <w:t xml:space="preserve"> protoka vode s </w:t>
      </w:r>
      <w:r w:rsidR="00573FF0">
        <w:t>automatskim prskalicama</w:t>
      </w:r>
      <w:r w:rsidR="00102F80">
        <w:t xml:space="preserve">. </w:t>
      </w:r>
      <w:r w:rsidR="006924EA">
        <w:t xml:space="preserve">Prilagodljivost navodnjavanja vanjskim uvjetima je dokazana u testovima koji su mjerili količinu vode korištenu za navodnjavanje.  </w:t>
      </w:r>
      <w:r w:rsidR="006C1F5C">
        <w:t xml:space="preserve"> </w:t>
      </w:r>
    </w:p>
    <w:p w:rsidR="006D21B8" w:rsidP="006D21B8" w:rsidRDefault="006D21B8" w14:paraId="11ED3F45" w14:textId="77777777">
      <w:pPr>
        <w:pStyle w:val="BodyText"/>
      </w:pPr>
    </w:p>
    <w:p w:rsidR="00507188" w:rsidP="00507188" w:rsidRDefault="00B76728" w14:paraId="4B45AB2A" w14:textId="77777777">
      <w:pPr>
        <w:pStyle w:val="BodyText"/>
        <w:keepNext w:val="1"/>
      </w:pPr>
      <w:r>
        <w:drawing>
          <wp:inline wp14:editId="305FE0F6" wp14:anchorId="6C323C85">
            <wp:extent cx="5259706" cy="3204210"/>
            <wp:effectExtent l="0" t="0" r="0" b="0"/>
            <wp:docPr id="1788106000" name="Picture 1788106000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1788106000"/>
                    <pic:cNvPicPr/>
                  </pic:nvPicPr>
                  <pic:blipFill>
                    <a:blip r:embed="R505ca118d3ef467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9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59706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7188" w:rsidR="006D21B8" w:rsidP="00D21AF6" w:rsidRDefault="00507188" w14:paraId="656A1065" w14:textId="2872AE69">
      <w:pPr>
        <w:pStyle w:val="Caption"/>
        <w:jc w:val="center"/>
      </w:pPr>
      <w:r>
        <w:t xml:space="preserve">Slika </w:t>
      </w:r>
      <w:r w:rsidR="00C51F79">
        <w:fldChar w:fldCharType="begin"/>
      </w:r>
      <w:r w:rsidR="00C51F79">
        <w:instrText xml:space="preserve"> STYLEREF 1 \s </w:instrText>
      </w:r>
      <w:r w:rsidR="00C51F79">
        <w:fldChar w:fldCharType="separate"/>
      </w:r>
      <w:r w:rsidR="00C51F79">
        <w:rPr>
          <w:noProof/>
        </w:rPr>
        <w:t>7</w:t>
      </w:r>
      <w:r w:rsidR="00C51F79">
        <w:fldChar w:fldCharType="end"/>
      </w:r>
      <w:r w:rsidR="00C51F79">
        <w:t>.</w:t>
      </w:r>
      <w:r w:rsidR="00C51F79">
        <w:fldChar w:fldCharType="begin"/>
      </w:r>
      <w:r w:rsidR="00C51F79">
        <w:instrText xml:space="preserve"> SEQ Slika \* ARABIC \s 1 </w:instrText>
      </w:r>
      <w:r w:rsidR="00C51F79">
        <w:fldChar w:fldCharType="separate"/>
      </w:r>
      <w:r w:rsidR="00C51F79">
        <w:rPr>
          <w:noProof/>
        </w:rPr>
        <w:t>5</w:t>
      </w:r>
      <w:r w:rsidR="00C51F79">
        <w:fldChar w:fldCharType="end"/>
      </w:r>
      <w:r w:rsidR="00D21AF6">
        <w:t xml:space="preserve"> </w:t>
      </w:r>
      <w:r>
        <w:t>Predloženo rješenje dizajna</w:t>
      </w:r>
    </w:p>
    <w:p w:rsidR="006D21B8" w:rsidP="000D58CF" w:rsidRDefault="006D21B8" w14:paraId="720AECC2" w14:textId="77777777">
      <w:pPr>
        <w:pStyle w:val="BodyText"/>
        <w:jc w:val="center"/>
        <w:rPr>
          <w:lang w:val="hr-HR"/>
        </w:rPr>
      </w:pPr>
    </w:p>
    <w:p w:rsidR="006D21B8" w:rsidP="000D58CF" w:rsidRDefault="006D21B8" w14:paraId="7EE6343B" w14:textId="606EBFE8">
      <w:pPr>
        <w:pStyle w:val="BodyText"/>
        <w:jc w:val="center"/>
        <w:rPr>
          <w:lang w:val="hr-HR"/>
        </w:rPr>
      </w:pPr>
    </w:p>
    <w:p w:rsidR="006D21B8" w:rsidP="000D58CF" w:rsidRDefault="006D21B8" w14:paraId="13C50685" w14:textId="0897CAA0">
      <w:pPr>
        <w:pStyle w:val="BodyText"/>
        <w:jc w:val="center"/>
        <w:rPr>
          <w:lang w:val="hr-HR"/>
        </w:rPr>
      </w:pPr>
    </w:p>
    <w:p w:rsidR="006D21B8" w:rsidP="000D58CF" w:rsidRDefault="006D21B8" w14:paraId="42451957" w14:textId="6FEA07CD">
      <w:pPr>
        <w:pStyle w:val="BodyText"/>
        <w:jc w:val="center"/>
        <w:rPr>
          <w:lang w:val="hr-HR"/>
        </w:rPr>
      </w:pPr>
    </w:p>
    <w:p w:rsidR="006D21B8" w:rsidP="000D58CF" w:rsidRDefault="006D21B8" w14:paraId="003A4494" w14:textId="77777777">
      <w:pPr>
        <w:pStyle w:val="BodyText"/>
        <w:jc w:val="center"/>
        <w:rPr>
          <w:lang w:val="hr-HR"/>
        </w:rPr>
      </w:pPr>
    </w:p>
    <w:p w:rsidR="007E59E7" w:rsidP="000D58CF" w:rsidRDefault="007E59E7" w14:paraId="6B0E04F0" w14:textId="77777777">
      <w:pPr>
        <w:pStyle w:val="BodyText"/>
        <w:jc w:val="center"/>
        <w:rPr>
          <w:lang w:val="hr-HR"/>
        </w:rPr>
      </w:pPr>
    </w:p>
    <w:p w:rsidR="000D58CF" w:rsidP="000D58CF" w:rsidRDefault="0032502E" w14:paraId="73BCDB49" w14:textId="6F3F7660">
      <w:pPr>
        <w:pStyle w:val="BodyText"/>
        <w:jc w:val="both"/>
        <w:rPr>
          <w:rStyle w:val="Hyperlink"/>
        </w:rPr>
      </w:pPr>
      <w:hyperlink w:history="1" r:id="rId20">
        <w:r w:rsidR="00275297">
          <w:rPr>
            <w:rStyle w:val="Hyperlink"/>
          </w:rPr>
          <w:t xml:space="preserve">O projektu - Ekosustav umreženih uređaja i usluga za Internet stvari s primjenom u </w:t>
        </w:r>
        <w:r w:rsidR="00045C63">
          <w:rPr>
            <w:rStyle w:val="Hyperlink"/>
          </w:rPr>
          <w:t>poljoprivredi</w:t>
        </w:r>
        <w:r w:rsidR="00275297">
          <w:rPr>
            <w:rStyle w:val="Hyperlink"/>
          </w:rPr>
          <w:t xml:space="preserve"> (fer.hr)</w:t>
        </w:r>
      </w:hyperlink>
    </w:p>
    <w:p w:rsidRPr="000D58CF" w:rsidR="00275297" w:rsidP="000D58CF" w:rsidRDefault="000D58CF" w14:paraId="1DBEC5E8" w14:textId="09CF60AF">
      <w:pPr>
        <w:pStyle w:val="BodyText"/>
        <w:jc w:val="both"/>
        <w:rPr>
          <w:color w:val="0000FF"/>
          <w:u w:val="single"/>
        </w:rPr>
      </w:pPr>
      <w:r>
        <w:rPr>
          <w:lang w:val="hr-HR"/>
        </w:rPr>
        <w:t>C</w:t>
      </w:r>
      <w:r w:rsidR="00491B1B">
        <w:rPr>
          <w:lang w:val="hr-HR"/>
        </w:rPr>
        <w:t xml:space="preserve">ilj ovog projekta je poticanje primjene IoT rješenja u poljoprivredi u </w:t>
      </w:r>
      <w:r w:rsidR="00820D3C">
        <w:rPr>
          <w:lang w:val="hr-HR"/>
        </w:rPr>
        <w:t xml:space="preserve">Hrvatskoj. </w:t>
      </w:r>
      <w:r w:rsidR="00E54F55">
        <w:rPr>
          <w:lang w:val="hr-HR"/>
        </w:rPr>
        <w:t>Nastao je suradnjom FER-a, FERIT-a</w:t>
      </w:r>
      <w:r w:rsidR="00C12DE5">
        <w:rPr>
          <w:lang w:val="hr-HR"/>
        </w:rPr>
        <w:t xml:space="preserve"> i PIO-a</w:t>
      </w:r>
      <w:r w:rsidR="00235DBF">
        <w:rPr>
          <w:lang w:val="hr-HR"/>
        </w:rPr>
        <w:t xml:space="preserve">. </w:t>
      </w:r>
      <w:r w:rsidR="00342D8D">
        <w:rPr>
          <w:lang w:val="hr-HR"/>
        </w:rPr>
        <w:t xml:space="preserve">Kontinuiranim praćenjem podataka s polja cilj je ponajviše umanjiti </w:t>
      </w:r>
      <w:r w:rsidR="002B5CA9">
        <w:rPr>
          <w:lang w:val="hr-HR"/>
        </w:rPr>
        <w:t xml:space="preserve">utjecaj suše </w:t>
      </w:r>
      <w:r w:rsidR="00FC1FF4">
        <w:rPr>
          <w:lang w:val="hr-HR"/>
        </w:rPr>
        <w:t xml:space="preserve">i klimatskih promjena </w:t>
      </w:r>
      <w:r w:rsidR="002B5CA9">
        <w:rPr>
          <w:lang w:val="hr-HR"/>
        </w:rPr>
        <w:t>na</w:t>
      </w:r>
      <w:r w:rsidR="00184FF2">
        <w:rPr>
          <w:lang w:val="hr-HR"/>
        </w:rPr>
        <w:t xml:space="preserve"> prinose </w:t>
      </w:r>
      <w:r w:rsidR="009874F2">
        <w:rPr>
          <w:lang w:val="hr-HR"/>
        </w:rPr>
        <w:t>kult</w:t>
      </w:r>
      <w:r w:rsidR="003B09F6">
        <w:rPr>
          <w:lang w:val="hr-HR"/>
        </w:rPr>
        <w:t xml:space="preserve">ura. </w:t>
      </w:r>
      <w:r w:rsidR="00B85C76">
        <w:rPr>
          <w:lang w:val="hr-HR"/>
        </w:rPr>
        <w:t xml:space="preserve">Ekosustav omogućuje primjenu statističkih metoda nad sasvim novim skupovima podataka kao i uvođenje novih </w:t>
      </w:r>
      <w:r w:rsidR="00200E7C">
        <w:rPr>
          <w:lang w:val="hr-HR"/>
        </w:rPr>
        <w:t xml:space="preserve">praktičnih aplikacija za različite dionike u poljoprivredi. </w:t>
      </w:r>
      <w:r w:rsidR="0099309F">
        <w:rPr>
          <w:lang w:val="hr-HR"/>
        </w:rPr>
        <w:t xml:space="preserve">Uz to </w:t>
      </w:r>
      <w:r w:rsidR="00CF07B9">
        <w:rPr>
          <w:lang w:val="hr-HR"/>
        </w:rPr>
        <w:t>predviđen</w:t>
      </w:r>
      <w:r w:rsidR="00DB3FEE">
        <w:rPr>
          <w:lang w:val="hr-HR"/>
        </w:rPr>
        <w:t>i su dizajn i razvoj inovativnog umreženog uređaja za mjerenje fluorescencije klorofila u stvarnom vremenu</w:t>
      </w:r>
      <w:r w:rsidR="00EE52DF">
        <w:rPr>
          <w:lang w:val="hr-HR"/>
        </w:rPr>
        <w:t xml:space="preserve"> te odgovarajuće beži</w:t>
      </w:r>
      <w:r w:rsidR="00BD147C">
        <w:rPr>
          <w:lang w:val="hr-HR"/>
        </w:rPr>
        <w:t>č</w:t>
      </w:r>
      <w:r w:rsidR="00EE52DF">
        <w:rPr>
          <w:lang w:val="hr-HR"/>
        </w:rPr>
        <w:t>ne senzorske mreže</w:t>
      </w:r>
      <w:r w:rsidR="00BD147C">
        <w:rPr>
          <w:lang w:val="hr-HR"/>
        </w:rPr>
        <w:t>. P</w:t>
      </w:r>
      <w:r w:rsidR="004E67AB">
        <w:rPr>
          <w:lang w:val="hr-HR"/>
        </w:rPr>
        <w:t>lanirana je i primjena blok-lanca za praćenje</w:t>
      </w:r>
      <w:r w:rsidR="00620921">
        <w:rPr>
          <w:lang w:val="hr-HR"/>
        </w:rPr>
        <w:t xml:space="preserve"> stanja usjeva, </w:t>
      </w:r>
      <w:r w:rsidRPr="00235B2C" w:rsidR="00235B2C">
        <w:rPr>
          <w:lang w:val="hr-HR"/>
        </w:rPr>
        <w:t>provedenih agrotehničkih i fitomedicinskih mjera i</w:t>
      </w:r>
      <w:r w:rsidR="00235B2C">
        <w:rPr>
          <w:lang w:val="hr-HR"/>
        </w:rPr>
        <w:t xml:space="preserve"> </w:t>
      </w:r>
      <w:r w:rsidRPr="00235B2C" w:rsidR="00235B2C">
        <w:rPr>
          <w:lang w:val="hr-HR"/>
        </w:rPr>
        <w:t>poštivanja zakonskih direktiva vezano za primjenu pesticida.</w:t>
      </w:r>
      <w:r w:rsidR="002B5CA9">
        <w:rPr>
          <w:lang w:val="hr-HR"/>
        </w:rPr>
        <w:t xml:space="preserve"> </w:t>
      </w:r>
      <w:r w:rsidR="00327D87">
        <w:rPr>
          <w:lang w:val="hr-HR"/>
        </w:rPr>
        <w:t xml:space="preserve"> </w:t>
      </w:r>
    </w:p>
    <w:p w:rsidR="00B1609B" w:rsidP="00235B2C" w:rsidRDefault="00B1609B" w14:paraId="51F1C044" w14:textId="6F1DC80F">
      <w:pPr>
        <w:pStyle w:val="BodyText"/>
        <w:jc w:val="both"/>
        <w:rPr>
          <w:lang w:val="hr-HR"/>
        </w:rPr>
      </w:pPr>
    </w:p>
    <w:p w:rsidR="004622A6" w:rsidP="00235B2C" w:rsidRDefault="004622A6" w14:paraId="6490CD0D" w14:textId="77777777">
      <w:pPr>
        <w:pStyle w:val="BodyText"/>
        <w:jc w:val="both"/>
        <w:rPr>
          <w:lang w:val="hr-HR"/>
        </w:rPr>
      </w:pPr>
    </w:p>
    <w:p w:rsidR="000B1CFE" w:rsidP="000B1CFE" w:rsidRDefault="00031233" w14:paraId="003EEE7B" w14:textId="3D647924">
      <w:pPr>
        <w:pStyle w:val="BodyText"/>
        <w:jc w:val="both"/>
        <w:rPr>
          <w:lang w:val="hr-HR"/>
        </w:rPr>
      </w:pPr>
      <w:r w:rsidRPr="007C4CBD">
        <w:rPr>
          <w:b/>
          <w:bCs/>
          <w:lang w:val="hr-HR"/>
        </w:rPr>
        <w:t>Prikupljanje podataka i aktuacija s uređajima u urbanom vrtu</w:t>
      </w:r>
      <w:r>
        <w:rPr>
          <w:lang w:val="hr-HR"/>
        </w:rPr>
        <w:t>, diplomski</w:t>
      </w:r>
      <w:r w:rsidR="00566875">
        <w:rPr>
          <w:lang w:val="hr-HR"/>
        </w:rPr>
        <w:t xml:space="preserve"> rad</w:t>
      </w:r>
      <w:r>
        <w:rPr>
          <w:lang w:val="hr-HR"/>
        </w:rPr>
        <w:t xml:space="preserve"> Šimuna Petra Gudelja</w:t>
      </w:r>
    </w:p>
    <w:p w:rsidRPr="008A127A" w:rsidR="000B1CFE" w:rsidP="000B1CFE" w:rsidRDefault="000B1CFE" w14:paraId="4EB82A7B" w14:textId="1769C6CA">
      <w:pPr>
        <w:pStyle w:val="BodyText"/>
        <w:jc w:val="both"/>
        <w:rPr>
          <w:lang w:val="hr-HR"/>
        </w:rPr>
      </w:pPr>
      <w:r w:rsidRPr="000B1CFE">
        <w:rPr>
          <w:lang w:val="hr-HR"/>
        </w:rPr>
        <w:t>Ovaj rad je zapravo povezan s našim radom i cilj nam je unaprijediti navodnjavanje koje je izvedeno prošle godine.</w:t>
      </w:r>
    </w:p>
    <w:p w:rsidR="004F27FD" w:rsidP="00A367F0" w:rsidRDefault="00031233" w14:paraId="0D8E4714" w14:textId="7DC6FCF8">
      <w:pPr>
        <w:pStyle w:val="BodyText"/>
        <w:jc w:val="both"/>
        <w:rPr>
          <w:lang w:val="hr-HR"/>
        </w:rPr>
      </w:pPr>
      <w:r>
        <w:rPr>
          <w:lang w:val="hr-HR"/>
        </w:rPr>
        <w:t>Na skici preuzetoj iz rada možemo vidjeti kako se za navodnjavanje korist</w:t>
      </w:r>
      <w:r w:rsidR="004C270B">
        <w:rPr>
          <w:lang w:val="hr-HR"/>
        </w:rPr>
        <w:t xml:space="preserve">i pumpa </w:t>
      </w:r>
      <w:r w:rsidR="00584CB0">
        <w:rPr>
          <w:lang w:val="hr-HR"/>
        </w:rPr>
        <w:t xml:space="preserve">za vodu kojom se upravlja </w:t>
      </w:r>
      <w:r w:rsidR="00CE096B">
        <w:rPr>
          <w:lang w:val="hr-HR"/>
        </w:rPr>
        <w:t>Clicker</w:t>
      </w:r>
      <w:r w:rsidR="006B6A1A">
        <w:rPr>
          <w:lang w:val="hr-HR"/>
        </w:rPr>
        <w:t xml:space="preserve"> </w:t>
      </w:r>
      <w:r w:rsidR="00FB42EF">
        <w:rPr>
          <w:lang w:val="hr-HR"/>
        </w:rPr>
        <w:t>for STM32</w:t>
      </w:r>
      <w:r w:rsidR="003D7AFC">
        <w:rPr>
          <w:lang w:val="hr-HR"/>
        </w:rPr>
        <w:t xml:space="preserve"> i</w:t>
      </w:r>
      <w:r w:rsidR="00141EEF">
        <w:rPr>
          <w:lang w:val="hr-HR"/>
        </w:rPr>
        <w:t xml:space="preserve"> modulom</w:t>
      </w:r>
      <w:r w:rsidR="003D7AFC">
        <w:rPr>
          <w:lang w:val="hr-HR"/>
        </w:rPr>
        <w:t xml:space="preserve"> Lo</w:t>
      </w:r>
      <w:r w:rsidR="00BC5213">
        <w:rPr>
          <w:lang w:val="hr-HR"/>
        </w:rPr>
        <w:t xml:space="preserve">RaWAN. </w:t>
      </w:r>
    </w:p>
    <w:p w:rsidR="00EA46F8" w:rsidP="00A367F0" w:rsidRDefault="00EA46F8" w14:paraId="5F2FB136" w14:textId="7E866ADE">
      <w:pPr>
        <w:pStyle w:val="BodyText"/>
        <w:jc w:val="both"/>
        <w:rPr>
          <w:lang w:val="hr-HR"/>
        </w:rPr>
      </w:pPr>
      <w:r>
        <w:rPr>
          <w:lang w:val="hr-HR"/>
        </w:rPr>
        <w:t xml:space="preserve">Razni senzori šalju podatke u IoT mrežu </w:t>
      </w:r>
      <w:r w:rsidR="004A4781">
        <w:rPr>
          <w:lang w:val="hr-HR"/>
        </w:rPr>
        <w:t>kako bi</w:t>
      </w:r>
      <w:r w:rsidR="002D1A09">
        <w:rPr>
          <w:lang w:val="hr-HR"/>
        </w:rPr>
        <w:t xml:space="preserve"> se moglo upravljati navodnjavanjem.</w:t>
      </w:r>
    </w:p>
    <w:p w:rsidR="00031233" w:rsidP="00A367F0" w:rsidRDefault="00A251E0" w14:paraId="2E51A3E1" w14:textId="10A00FA6">
      <w:pPr>
        <w:pStyle w:val="BodyText"/>
        <w:jc w:val="both"/>
        <w:rPr>
          <w:lang w:val="hr-HR"/>
        </w:rPr>
      </w:pPr>
      <w:r>
        <w:rPr>
          <w:lang w:val="hr-HR"/>
        </w:rPr>
        <w:t xml:space="preserve">Sve komponente su </w:t>
      </w:r>
      <w:r w:rsidR="00283E10">
        <w:rPr>
          <w:lang w:val="hr-HR"/>
        </w:rPr>
        <w:t>napajane iz automobilske baterije(12V)</w:t>
      </w:r>
      <w:r w:rsidR="00BF15C6">
        <w:rPr>
          <w:lang w:val="hr-HR"/>
        </w:rPr>
        <w:t xml:space="preserve">. </w:t>
      </w:r>
    </w:p>
    <w:p w:rsidR="00031233" w:rsidP="00C601D9" w:rsidRDefault="00977814" w14:paraId="5510306E" w14:textId="5F6F9D44">
      <w:pPr>
        <w:pStyle w:val="BodyText"/>
        <w:rPr>
          <w:lang w:val="hr-HR"/>
        </w:rPr>
      </w:pPr>
      <w:r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39489D05" wp14:editId="78E6BD8B">
                <wp:simplePos x="0" y="0"/>
                <wp:positionH relativeFrom="column">
                  <wp:posOffset>1446530</wp:posOffset>
                </wp:positionH>
                <wp:positionV relativeFrom="paragraph">
                  <wp:posOffset>55880</wp:posOffset>
                </wp:positionV>
                <wp:extent cx="2918460" cy="3558540"/>
                <wp:effectExtent l="0" t="0" r="0" b="3810"/>
                <wp:wrapTight wrapText="bothSides">
                  <wp:wrapPolygon edited="0">
                    <wp:start x="0" y="0"/>
                    <wp:lineTo x="0" y="21507"/>
                    <wp:lineTo x="21431" y="21507"/>
                    <wp:lineTo x="21431" y="0"/>
                    <wp:lineTo x="0" y="0"/>
                  </wp:wrapPolygon>
                </wp:wrapTight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8460" cy="3558540"/>
                          <a:chOff x="0" y="0"/>
                          <a:chExt cx="2918460" cy="3558540"/>
                        </a:xfrm>
                      </wpg:grpSpPr>
                      <pic:pic xmlns:pic="http://schemas.openxmlformats.org/drawingml/2006/picture">
                        <pic:nvPicPr>
                          <pic:cNvPr id="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7" t="5148" r="-6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460" cy="3558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2974475"/>
                            <a:ext cx="242189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Pr="00D47240" w:rsidR="00C51F79" w:rsidP="00C51F79" w:rsidRDefault="00C51F79" w14:paraId="3B93A653" w14:textId="011EE40F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Slika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STYLEREF 1 \s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  <w:r>
                                <w:t>.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Slika \* ARABIC \s 1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r>
                                <w:t xml:space="preserve"> Skica komponenti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07A796A1">
              <v:group id="Group 10" style="position:absolute;left:0;text-align:left;margin-left:113.9pt;margin-top:4.4pt;width:229.8pt;height:280.2pt;z-index:251658243" coordsize="29184,35585" o:spid="_x0000_s1026" w14:anchorId="39489D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" style="position:absolute;width:29184;height:35585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">
                  <v:imagedata cropleft="457f" croptop="3374f" cropright="-457f" o:title="" r:id="rId2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style="position:absolute;top:29744;width:24218;height:2585;visibility:visible;mso-wrap-style:square;v-text-anchor:top" o:spid="_x0000_s1028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>
                  <v:textbox style="mso-fit-shape-to-text:t" inset="0,0,0,0">
                    <w:txbxContent>
                      <w:p w:rsidRPr="00D47240" w:rsidR="00C51F79" w:rsidP="00C51F79" w:rsidRDefault="00C51F79" w14:paraId="26F8D18B" w14:textId="011EE40F">
                        <w:pPr>
                          <w:pStyle w:val="Caption"/>
                          <w:jc w:val="center"/>
                          <w:rPr>
                            <w:noProof/>
                            <w:sz w:val="20"/>
                            <w:szCs w:val="20"/>
                          </w:rPr>
                        </w:pPr>
                        <w:r>
                          <w:t xml:space="preserve">Slika </w:t>
                        </w:r>
                        <w:r>
                          <w:fldChar w:fldCharType="begin"/>
                        </w:r>
                        <w:r>
                          <w:instrText xml:space="preserve"> STYLEREF 1 \s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7</w:t>
                        </w:r>
                        <w:r>
                          <w:fldChar w:fldCharType="end"/>
                        </w:r>
                        <w:r>
                          <w:t>.</w:t>
                        </w:r>
                        <w:r>
                          <w:fldChar w:fldCharType="begin"/>
                        </w:r>
                        <w:r>
                          <w:instrText xml:space="preserve"> SEQ Slika \* ARABIC \s 1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  <w:r>
                          <w:t xml:space="preserve"> Skica komponenti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031233" w:rsidP="00C601D9" w:rsidRDefault="00031233" w14:paraId="1D9E80D5" w14:textId="207BFC5E">
      <w:pPr>
        <w:pStyle w:val="BodyText"/>
        <w:rPr>
          <w:lang w:val="hr-HR"/>
        </w:rPr>
      </w:pPr>
    </w:p>
    <w:p w:rsidRPr="00C601D9" w:rsidR="00AF2A34" w:rsidP="00425406" w:rsidRDefault="00425406" w14:paraId="1E430615" w14:textId="6474DD33">
      <w:pPr>
        <w:pStyle w:val="BodyText"/>
        <w:ind w:left="0"/>
        <w:rPr>
          <w:lang w:val="hr-HR"/>
        </w:rPr>
      </w:pPr>
      <w:r>
        <w:rPr>
          <w:lang w:val="hr-HR"/>
        </w:rPr>
        <w:br w:type="page"/>
      </w:r>
    </w:p>
    <w:p w:rsidR="00C74132" w:rsidP="00C74132" w:rsidRDefault="00C74132" w14:paraId="2E8DF992" w14:textId="132C1C36">
      <w:pPr>
        <w:pStyle w:val="Heading1"/>
        <w:rPr>
          <w:lang w:val="hr-HR"/>
        </w:rPr>
      </w:pPr>
      <w:bookmarkStart w:name="_Toc124663004" w:id="8"/>
      <w:r w:rsidRPr="00031233">
        <w:rPr>
          <w:lang w:val="hr-HR"/>
        </w:rPr>
        <w:t>Resursi</w:t>
      </w:r>
      <w:bookmarkEnd w:id="7"/>
      <w:bookmarkEnd w:id="8"/>
    </w:p>
    <w:p w:rsidRPr="00AF2A34" w:rsidR="00AF2A34" w:rsidP="00AF2A34" w:rsidRDefault="00AF2A34" w14:paraId="5410E630" w14:textId="77777777">
      <w:pPr>
        <w:rPr>
          <w:lang w:val="hr-HR"/>
        </w:rPr>
      </w:pPr>
    </w:p>
    <w:p w:rsidRPr="00A765B2" w:rsidR="00C74132" w:rsidP="00C74132" w:rsidRDefault="00C74132" w14:paraId="17AC2F22" w14:textId="77777777">
      <w:pPr>
        <w:pStyle w:val="BodyText"/>
        <w:rPr>
          <w:b/>
          <w:lang w:val="hr-HR"/>
        </w:rPr>
      </w:pPr>
      <w:r w:rsidRPr="00A765B2">
        <w:rPr>
          <w:b/>
          <w:lang w:val="hr-HR"/>
        </w:rPr>
        <w:t xml:space="preserve">Tablica </w:t>
      </w:r>
      <w:r>
        <w:rPr>
          <w:b/>
          <w:lang w:val="hr-HR"/>
        </w:rPr>
        <w:t>ljudskih resursa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259"/>
        <w:gridCol w:w="2011"/>
        <w:gridCol w:w="1259"/>
        <w:gridCol w:w="4682"/>
      </w:tblGrid>
      <w:tr w:rsidRPr="00DD550E" w:rsidR="00154FCD" w:rsidTr="00DD550E" w14:paraId="12DCE73E" w14:textId="77777777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:rsidRPr="00DD550E" w:rsidR="00154FCD" w:rsidP="00DD550E" w:rsidRDefault="00154FCD" w14:paraId="4398DDB4" w14:textId="77777777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DD550E">
              <w:rPr>
                <w:b/>
                <w:lang w:val="hr-HR"/>
              </w:rPr>
              <w:t>Ime i prezime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Pr="00DD550E" w:rsidR="00154FCD" w:rsidP="00DD550E" w:rsidRDefault="00154FCD" w14:paraId="5A7E1EA0" w14:textId="77777777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DD550E">
              <w:rPr>
                <w:b/>
                <w:lang w:val="hr-HR"/>
              </w:rPr>
              <w:t>E-mail adresa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Pr="00DD550E" w:rsidR="00154FCD" w:rsidP="00DD550E" w:rsidRDefault="00154FCD" w14:paraId="3369D0F8" w14:textId="77777777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DD550E">
              <w:rPr>
                <w:b/>
                <w:lang w:val="hr-HR"/>
              </w:rPr>
              <w:t>GSM broj</w:t>
            </w:r>
          </w:p>
        </w:tc>
        <w:tc>
          <w:tcPr>
            <w:tcW w:w="4682" w:type="dxa"/>
            <w:shd w:val="clear" w:color="auto" w:fill="auto"/>
            <w:vAlign w:val="center"/>
          </w:tcPr>
          <w:p w:rsidRPr="00DD550E" w:rsidR="00154FCD" w:rsidP="00DD550E" w:rsidRDefault="00154FCD" w14:paraId="7D8282B2" w14:textId="77777777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DD550E">
              <w:rPr>
                <w:b/>
                <w:lang w:val="hr-HR"/>
              </w:rPr>
              <w:t>Napomene</w:t>
            </w:r>
          </w:p>
        </w:tc>
      </w:tr>
      <w:tr w:rsidRPr="00DD550E" w:rsidR="00154FCD" w:rsidTr="00DD550E" w14:paraId="404EE6EE" w14:textId="77777777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:rsidRPr="00DD550E" w:rsidR="00154FCD" w:rsidP="00DD550E" w:rsidRDefault="00490730" w14:paraId="3FA003AD" w14:textId="196AC608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Marko Brlek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Pr="00DD550E" w:rsidR="003E4586" w:rsidP="003E4586" w:rsidRDefault="0032502E" w14:paraId="78B9C8A1" w14:textId="405B92FE">
            <w:pPr>
              <w:pStyle w:val="BodyText"/>
              <w:ind w:left="0"/>
              <w:jc w:val="center"/>
              <w:rPr>
                <w:lang w:val="hr-HR"/>
              </w:rPr>
            </w:pPr>
            <w:hyperlink w:history="1" r:id="rId23">
              <w:r w:rsidRPr="008E169E" w:rsidR="003E4586">
                <w:rPr>
                  <w:rStyle w:val="Hyperlink"/>
                  <w:lang w:val="hr-HR"/>
                </w:rPr>
                <w:t>marko.brlek@fer.hr</w:t>
              </w:r>
            </w:hyperlink>
          </w:p>
        </w:tc>
        <w:tc>
          <w:tcPr>
            <w:tcW w:w="1259" w:type="dxa"/>
            <w:shd w:val="clear" w:color="auto" w:fill="auto"/>
            <w:vAlign w:val="center"/>
          </w:tcPr>
          <w:p w:rsidRPr="00DD550E" w:rsidR="00154FCD" w:rsidP="00DD550E" w:rsidRDefault="00AA3516" w14:paraId="0A52BEF4" w14:textId="35D87803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+385 91 210 4333</w:t>
            </w:r>
          </w:p>
        </w:tc>
        <w:tc>
          <w:tcPr>
            <w:tcW w:w="4682" w:type="dxa"/>
            <w:shd w:val="clear" w:color="auto" w:fill="auto"/>
            <w:vAlign w:val="center"/>
          </w:tcPr>
          <w:p w:rsidRPr="00DD550E" w:rsidR="00154FCD" w:rsidP="00DD550E" w:rsidRDefault="00154FCD" w14:paraId="237450DD" w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Pr="00DD550E" w:rsidR="00154FCD" w:rsidTr="00DD550E" w14:paraId="4D483313" w14:textId="77777777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:rsidRPr="00DD550E" w:rsidR="00154FCD" w:rsidP="00DD550E" w:rsidRDefault="00490730" w14:paraId="2DFE1E97" w14:textId="01C7669D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Filip Fabris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Pr="00DD550E" w:rsidR="00154FCD" w:rsidP="00DD550E" w:rsidRDefault="0032502E" w14:paraId="08E85070" w14:textId="75CEF584">
            <w:pPr>
              <w:pStyle w:val="BodyText"/>
              <w:ind w:left="0"/>
              <w:jc w:val="center"/>
              <w:rPr>
                <w:lang w:val="hr-HR"/>
              </w:rPr>
            </w:pPr>
            <w:hyperlink w:history="1" r:id="rId24">
              <w:r w:rsidRPr="008E169E" w:rsidR="003E4586">
                <w:rPr>
                  <w:rStyle w:val="Hyperlink"/>
                  <w:lang w:val="hr-HR"/>
                </w:rPr>
                <w:t>filip.fabris@fer.hr</w:t>
              </w:r>
            </w:hyperlink>
          </w:p>
        </w:tc>
        <w:tc>
          <w:tcPr>
            <w:tcW w:w="1259" w:type="dxa"/>
            <w:shd w:val="clear" w:color="auto" w:fill="auto"/>
            <w:vAlign w:val="center"/>
          </w:tcPr>
          <w:p w:rsidRPr="00DD550E" w:rsidR="00154FCD" w:rsidP="00DD550E" w:rsidRDefault="0042759D" w14:paraId="53629A66" w14:textId="4FF6A097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+385 99 879 3114</w:t>
            </w:r>
          </w:p>
        </w:tc>
        <w:tc>
          <w:tcPr>
            <w:tcW w:w="4682" w:type="dxa"/>
            <w:shd w:val="clear" w:color="auto" w:fill="auto"/>
            <w:vAlign w:val="center"/>
          </w:tcPr>
          <w:p w:rsidRPr="00DD550E" w:rsidR="00154FCD" w:rsidP="00DD550E" w:rsidRDefault="00154FCD" w14:paraId="08CA205D" w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Pr="00DD550E" w:rsidR="00154FCD" w:rsidTr="00DD550E" w14:paraId="1EE8FA3E" w14:textId="77777777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:rsidRPr="00DD550E" w:rsidR="00154FCD" w:rsidP="00DD550E" w:rsidRDefault="00BD37B6" w14:paraId="65DC4EF2" w14:textId="549A413C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Jo</w:t>
            </w:r>
            <w:r w:rsidR="0096004B">
              <w:rPr>
                <w:lang w:val="hr-HR"/>
              </w:rPr>
              <w:t>sipa Jović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Pr="00DD550E" w:rsidR="003E4586" w:rsidP="003E4586" w:rsidRDefault="0032502E" w14:paraId="4FCD7B18" w14:textId="6D616EEF">
            <w:pPr>
              <w:pStyle w:val="BodyText"/>
              <w:ind w:left="0"/>
              <w:jc w:val="center"/>
              <w:rPr>
                <w:lang w:val="hr-HR"/>
              </w:rPr>
            </w:pPr>
            <w:hyperlink w:history="1" r:id="rId25">
              <w:r w:rsidRPr="008E169E" w:rsidR="003E4586">
                <w:rPr>
                  <w:rStyle w:val="Hyperlink"/>
                  <w:lang w:val="hr-HR"/>
                </w:rPr>
                <w:t>josipa.jović@fer.hr</w:t>
              </w:r>
            </w:hyperlink>
          </w:p>
        </w:tc>
        <w:tc>
          <w:tcPr>
            <w:tcW w:w="1259" w:type="dxa"/>
            <w:shd w:val="clear" w:color="auto" w:fill="auto"/>
            <w:vAlign w:val="center"/>
          </w:tcPr>
          <w:p w:rsidRPr="00DD550E" w:rsidR="00154FCD" w:rsidP="00DD550E" w:rsidRDefault="00AF2357" w14:paraId="18F8381D" w14:textId="256CAAF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+385 </w:t>
            </w:r>
            <w:r w:rsidR="0042759D">
              <w:rPr>
                <w:lang w:val="hr-HR"/>
              </w:rPr>
              <w:t>99 334 3727</w:t>
            </w:r>
          </w:p>
        </w:tc>
        <w:tc>
          <w:tcPr>
            <w:tcW w:w="4682" w:type="dxa"/>
            <w:shd w:val="clear" w:color="auto" w:fill="auto"/>
            <w:vAlign w:val="center"/>
          </w:tcPr>
          <w:p w:rsidRPr="00DD550E" w:rsidR="00154FCD" w:rsidP="00DD550E" w:rsidRDefault="00154FCD" w14:paraId="058D75B3" w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Pr="00DD550E" w:rsidR="00154FCD" w:rsidTr="00DD550E" w14:paraId="68946123" w14:textId="77777777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:rsidRPr="00DD550E" w:rsidR="00154FCD" w:rsidP="00DD550E" w:rsidRDefault="0096004B" w14:paraId="6AD4E86C" w14:textId="0A661C4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Karla Kijac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Pr="003E4586" w:rsidR="003E4586" w:rsidP="003E4586" w:rsidRDefault="0032502E" w14:paraId="04E57784" w14:textId="6A304892">
            <w:pPr>
              <w:pStyle w:val="BodyText"/>
              <w:ind w:left="0"/>
              <w:jc w:val="center"/>
            </w:pPr>
            <w:hyperlink w:history="1" r:id="rId26">
              <w:r w:rsidRPr="008E169E" w:rsidR="003E4586">
                <w:rPr>
                  <w:rStyle w:val="Hyperlink"/>
                  <w:lang w:val="hr-HR"/>
                </w:rPr>
                <w:t>k</w:t>
              </w:r>
              <w:r w:rsidRPr="008E169E" w:rsidR="003E4586">
                <w:rPr>
                  <w:rStyle w:val="Hyperlink"/>
                </w:rPr>
                <w:t>arla.kijac@fer.hr</w:t>
              </w:r>
            </w:hyperlink>
          </w:p>
        </w:tc>
        <w:tc>
          <w:tcPr>
            <w:tcW w:w="1259" w:type="dxa"/>
            <w:shd w:val="clear" w:color="auto" w:fill="auto"/>
            <w:vAlign w:val="center"/>
          </w:tcPr>
          <w:p w:rsidRPr="00DD550E" w:rsidR="00154FCD" w:rsidP="00DD550E" w:rsidRDefault="00AA3516" w14:paraId="7226B53A" w14:textId="28274B7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+385 91 304 5140</w:t>
            </w:r>
          </w:p>
        </w:tc>
        <w:tc>
          <w:tcPr>
            <w:tcW w:w="4682" w:type="dxa"/>
            <w:shd w:val="clear" w:color="auto" w:fill="auto"/>
            <w:vAlign w:val="center"/>
          </w:tcPr>
          <w:p w:rsidRPr="00DD550E" w:rsidR="00154FCD" w:rsidP="00DD550E" w:rsidRDefault="00154FCD" w14:paraId="52036DB4" w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Pr="00DD550E" w:rsidR="00154FCD" w:rsidTr="00DD550E" w14:paraId="5E3ACD79" w14:textId="77777777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:rsidRPr="00DD550E" w:rsidR="00154FCD" w:rsidP="00DD550E" w:rsidRDefault="0096004B" w14:paraId="1F5F783F" w14:textId="7F198FF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Lovro </w:t>
            </w:r>
            <w:r w:rsidRPr="43537A51" w:rsidR="43537A51">
              <w:rPr>
                <w:lang w:val="hr-HR"/>
              </w:rPr>
              <w:t>Makovec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Pr="00DD550E" w:rsidR="00601229" w:rsidP="00601229" w:rsidRDefault="0032502E" w14:paraId="2C94DE62" w14:textId="3109092E">
            <w:pPr>
              <w:pStyle w:val="BodyText"/>
              <w:ind w:left="0"/>
              <w:jc w:val="center"/>
              <w:rPr>
                <w:lang w:val="hr-HR"/>
              </w:rPr>
            </w:pPr>
            <w:hyperlink r:id="rId27">
              <w:r w:rsidRPr="43537A51" w:rsidR="43537A51">
                <w:rPr>
                  <w:rStyle w:val="Hyperlink"/>
                  <w:lang w:val="hr-HR"/>
                </w:rPr>
                <w:t>lovro.makovec@fer</w:t>
              </w:r>
            </w:hyperlink>
          </w:p>
        </w:tc>
        <w:tc>
          <w:tcPr>
            <w:tcW w:w="1259" w:type="dxa"/>
            <w:shd w:val="clear" w:color="auto" w:fill="auto"/>
            <w:vAlign w:val="center"/>
          </w:tcPr>
          <w:p w:rsidRPr="00DD550E" w:rsidR="00154FCD" w:rsidP="00DD550E" w:rsidRDefault="00C41EA2" w14:paraId="662412BE" w14:textId="6BC4694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+385 98 910 3659</w:t>
            </w:r>
          </w:p>
        </w:tc>
        <w:tc>
          <w:tcPr>
            <w:tcW w:w="4682" w:type="dxa"/>
            <w:shd w:val="clear" w:color="auto" w:fill="auto"/>
            <w:vAlign w:val="center"/>
          </w:tcPr>
          <w:p w:rsidRPr="00DD550E" w:rsidR="00154FCD" w:rsidP="00DD550E" w:rsidRDefault="00154FCD" w14:paraId="10EFE542" w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Pr="00DD550E" w:rsidR="00154FCD" w:rsidTr="00DD550E" w14:paraId="6A983B20" w14:textId="77777777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:rsidRPr="00DD550E" w:rsidR="00154FCD" w:rsidP="00DD550E" w:rsidRDefault="00446EE8" w14:paraId="10E97327" w14:textId="4453687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F</w:t>
            </w:r>
            <w:r w:rsidR="002B6F7D">
              <w:rPr>
                <w:lang w:val="hr-HR"/>
              </w:rPr>
              <w:t>ran Marić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Pr="00DD550E" w:rsidR="00601229" w:rsidP="00601229" w:rsidRDefault="0032502E" w14:paraId="66F34AA0" w14:textId="0636517A">
            <w:pPr>
              <w:pStyle w:val="BodyText"/>
              <w:ind w:left="0"/>
              <w:jc w:val="center"/>
              <w:rPr>
                <w:lang w:val="hr-HR"/>
              </w:rPr>
            </w:pPr>
            <w:hyperlink w:history="1" r:id="rId28">
              <w:r w:rsidRPr="008E169E" w:rsidR="00601229">
                <w:rPr>
                  <w:rStyle w:val="Hyperlink"/>
                  <w:lang w:val="hr-HR"/>
                </w:rPr>
                <w:t>fran.maric@fer.hr</w:t>
              </w:r>
            </w:hyperlink>
          </w:p>
        </w:tc>
        <w:tc>
          <w:tcPr>
            <w:tcW w:w="1259" w:type="dxa"/>
            <w:shd w:val="clear" w:color="auto" w:fill="auto"/>
            <w:vAlign w:val="center"/>
          </w:tcPr>
          <w:p w:rsidRPr="00DD550E" w:rsidR="00154FCD" w:rsidP="00DD550E" w:rsidRDefault="00AF2357" w14:paraId="1E82C374" w14:textId="4FC9EED7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+385 99 830 7871</w:t>
            </w:r>
          </w:p>
        </w:tc>
        <w:tc>
          <w:tcPr>
            <w:tcW w:w="4682" w:type="dxa"/>
            <w:shd w:val="clear" w:color="auto" w:fill="auto"/>
            <w:vAlign w:val="center"/>
          </w:tcPr>
          <w:p w:rsidRPr="00DD550E" w:rsidR="00154FCD" w:rsidP="00DD550E" w:rsidRDefault="00154FCD" w14:paraId="1990FF20" w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Pr="00DD550E" w:rsidR="007856F8" w:rsidTr="00DD550E" w14:paraId="0E854B10" w14:textId="77777777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:rsidRPr="00DD550E" w:rsidR="00422992" w:rsidP="00422992" w:rsidRDefault="00422992" w14:paraId="09706BC4" w14:textId="3549501C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Luka Radman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Pr="00DD550E" w:rsidR="00601229" w:rsidP="00601229" w:rsidRDefault="0032502E" w14:paraId="38E2FA26" w14:textId="10EDC2AD">
            <w:pPr>
              <w:pStyle w:val="BodyText"/>
              <w:ind w:left="0"/>
              <w:jc w:val="center"/>
              <w:rPr>
                <w:lang w:val="hr-HR"/>
              </w:rPr>
            </w:pPr>
            <w:hyperlink w:history="1" r:id="rId29">
              <w:r w:rsidRPr="008E169E" w:rsidR="00601229">
                <w:rPr>
                  <w:rStyle w:val="Hyperlink"/>
                  <w:lang w:val="hr-HR"/>
                </w:rPr>
                <w:t>luka.radman@fer.hr</w:t>
              </w:r>
            </w:hyperlink>
          </w:p>
        </w:tc>
        <w:tc>
          <w:tcPr>
            <w:tcW w:w="1259" w:type="dxa"/>
            <w:shd w:val="clear" w:color="auto" w:fill="auto"/>
            <w:vAlign w:val="center"/>
          </w:tcPr>
          <w:p w:rsidRPr="00DD550E" w:rsidR="007856F8" w:rsidP="00DD550E" w:rsidRDefault="0006456A" w14:paraId="76A34344" w14:textId="4E23A7A9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+385 </w:t>
            </w:r>
            <w:r w:rsidR="00FE2CEB">
              <w:rPr>
                <w:lang w:val="hr-HR"/>
              </w:rPr>
              <w:t>91 987 4100</w:t>
            </w:r>
          </w:p>
        </w:tc>
        <w:tc>
          <w:tcPr>
            <w:tcW w:w="4682" w:type="dxa"/>
            <w:shd w:val="clear" w:color="auto" w:fill="auto"/>
            <w:vAlign w:val="center"/>
          </w:tcPr>
          <w:p w:rsidRPr="00DD550E" w:rsidR="007856F8" w:rsidP="00DD550E" w:rsidRDefault="007856F8" w14:paraId="70588222" w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Pr="00DD550E" w:rsidR="00422992" w:rsidTr="00DD550E" w14:paraId="46A1A928" w14:textId="77777777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:rsidR="00422992" w:rsidP="00422992" w:rsidRDefault="00AF2A34" w14:paraId="24399807" w14:textId="3F51D63D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Valentina Valić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Pr="00DD550E" w:rsidR="00601229" w:rsidP="00601229" w:rsidRDefault="0032502E" w14:paraId="508A14A4" w14:textId="4948C47E">
            <w:pPr>
              <w:pStyle w:val="BodyText"/>
              <w:ind w:left="0"/>
              <w:jc w:val="center"/>
              <w:rPr>
                <w:lang w:val="hr-HR"/>
              </w:rPr>
            </w:pPr>
            <w:hyperlink w:history="1" r:id="rId30">
              <w:r w:rsidRPr="008E169E" w:rsidR="00601229">
                <w:rPr>
                  <w:rStyle w:val="Hyperlink"/>
                  <w:lang w:val="hr-HR"/>
                </w:rPr>
                <w:t>valentina.valic@fer.hr</w:t>
              </w:r>
            </w:hyperlink>
          </w:p>
        </w:tc>
        <w:tc>
          <w:tcPr>
            <w:tcW w:w="1259" w:type="dxa"/>
            <w:shd w:val="clear" w:color="auto" w:fill="auto"/>
            <w:vAlign w:val="center"/>
          </w:tcPr>
          <w:p w:rsidRPr="00DD550E" w:rsidR="00422992" w:rsidP="00DD550E" w:rsidRDefault="00D154C5" w14:paraId="5C46B816" w14:textId="426B279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+385 91 150 </w:t>
            </w:r>
            <w:r w:rsidR="00C41EA2">
              <w:rPr>
                <w:lang w:val="hr-HR"/>
              </w:rPr>
              <w:t>2352</w:t>
            </w:r>
          </w:p>
        </w:tc>
        <w:tc>
          <w:tcPr>
            <w:tcW w:w="4682" w:type="dxa"/>
            <w:shd w:val="clear" w:color="auto" w:fill="auto"/>
            <w:vAlign w:val="center"/>
          </w:tcPr>
          <w:p w:rsidRPr="00DD550E" w:rsidR="00422992" w:rsidP="00DD550E" w:rsidRDefault="00422992" w14:paraId="2010FC09" w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Pr="00DD550E" w:rsidR="00AF2A34" w:rsidTr="00DD550E" w14:paraId="6C300EE8" w14:textId="77777777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:rsidR="00AF2A34" w:rsidP="00422992" w:rsidRDefault="00AF2A34" w14:paraId="4A209E92" w14:textId="1107823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Ivan Žgela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Pr="00DD550E" w:rsidR="00601229" w:rsidP="00601229" w:rsidRDefault="0032502E" w14:paraId="60702958" w14:textId="59F2C6A6">
            <w:pPr>
              <w:pStyle w:val="BodyText"/>
              <w:ind w:left="0"/>
              <w:jc w:val="center"/>
              <w:rPr>
                <w:lang w:val="hr-HR"/>
              </w:rPr>
            </w:pPr>
            <w:hyperlink w:history="1" r:id="rId31">
              <w:r w:rsidRPr="008E169E" w:rsidR="00601229">
                <w:rPr>
                  <w:rStyle w:val="Hyperlink"/>
                  <w:lang w:val="hr-HR"/>
                </w:rPr>
                <w:t>ivan.zgela@fer.hr</w:t>
              </w:r>
            </w:hyperlink>
          </w:p>
        </w:tc>
        <w:tc>
          <w:tcPr>
            <w:tcW w:w="1259" w:type="dxa"/>
            <w:shd w:val="clear" w:color="auto" w:fill="auto"/>
            <w:vAlign w:val="center"/>
          </w:tcPr>
          <w:p w:rsidRPr="00DD550E" w:rsidR="00AF2A34" w:rsidP="00DD550E" w:rsidRDefault="0006456A" w14:paraId="49EEFACC" w14:textId="6DF742B4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+385 95 742 0137</w:t>
            </w:r>
          </w:p>
        </w:tc>
        <w:tc>
          <w:tcPr>
            <w:tcW w:w="4682" w:type="dxa"/>
            <w:shd w:val="clear" w:color="auto" w:fill="auto"/>
            <w:vAlign w:val="center"/>
          </w:tcPr>
          <w:p w:rsidRPr="00DD550E" w:rsidR="00AF2A34" w:rsidP="00DD550E" w:rsidRDefault="00AF2A34" w14:paraId="7018382D" w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</w:tbl>
    <w:p w:rsidR="00AF2A34" w:rsidP="00AF2A34" w:rsidRDefault="00AF2A34" w14:paraId="0116BED4" w14:textId="77777777">
      <w:pPr>
        <w:pStyle w:val="Heading1"/>
        <w:numPr>
          <w:ilvl w:val="0"/>
          <w:numId w:val="0"/>
        </w:numPr>
        <w:rPr>
          <w:lang w:val="hr-HR"/>
        </w:rPr>
      </w:pPr>
    </w:p>
    <w:p w:rsidR="00A722D2" w:rsidP="006D00C5" w:rsidRDefault="00A722D2" w14:paraId="6D2125EB" w14:textId="275BA006">
      <w:pPr>
        <w:pStyle w:val="Heading1"/>
        <w:rPr>
          <w:lang w:val="hr-HR"/>
        </w:rPr>
      </w:pPr>
      <w:bookmarkStart w:name="_Toc124663005" w:id="9"/>
      <w:r w:rsidRPr="006D00C5">
        <w:rPr>
          <w:lang w:val="hr-HR"/>
        </w:rPr>
        <w:t>Glavni rizici</w:t>
      </w:r>
      <w:bookmarkEnd w:id="9"/>
    </w:p>
    <w:p w:rsidRPr="00155819" w:rsidR="00155819" w:rsidP="00155819" w:rsidRDefault="00155819" w14:paraId="30BE9404" w14:textId="77777777">
      <w:pPr>
        <w:rPr>
          <w:lang w:val="hr-HR"/>
        </w:rPr>
      </w:pPr>
    </w:p>
    <w:p w:rsidR="00DE0EA5" w:rsidP="00A367F0" w:rsidRDefault="00DE0EA5" w14:paraId="32023146" w14:textId="0EDCB58E">
      <w:pPr>
        <w:pStyle w:val="BodyText"/>
        <w:jc w:val="both"/>
        <w:rPr>
          <w:lang w:val="hr-HR"/>
        </w:rPr>
      </w:pPr>
      <w:r>
        <w:rPr>
          <w:lang w:val="hr-HR"/>
        </w:rPr>
        <w:t>Općeniti rizik unutar cijelog tima su nepredvidljive okolnosti poput bolesti članova.</w:t>
      </w:r>
    </w:p>
    <w:p w:rsidRPr="00DE0EA5" w:rsidR="00DE0EA5" w:rsidP="00A367F0" w:rsidRDefault="00DE0EA5" w14:paraId="442DD071" w14:textId="5418C625">
      <w:pPr>
        <w:pStyle w:val="BodyText"/>
        <w:jc w:val="both"/>
        <w:rPr>
          <w:lang w:val="hr-HR"/>
        </w:rPr>
      </w:pPr>
      <w:r>
        <w:rPr>
          <w:lang w:val="hr-HR"/>
        </w:rPr>
        <w:t>Ostale rizike smo analizirali unutar podtimova i došli do sljedećih.</w:t>
      </w:r>
    </w:p>
    <w:p w:rsidR="00DE0EA5" w:rsidP="00A367F0" w:rsidRDefault="00DE0EA5" w14:paraId="4A4172C1" w14:textId="2F7ECF15">
      <w:pPr>
        <w:pStyle w:val="BodyText"/>
        <w:jc w:val="both"/>
        <w:rPr>
          <w:lang w:val="hr-HR"/>
        </w:rPr>
      </w:pPr>
      <w:r>
        <w:rPr>
          <w:lang w:val="hr-HR"/>
        </w:rPr>
        <w:t>Tim mikroC je kao j</w:t>
      </w:r>
      <w:r w:rsidR="00361A8A">
        <w:rPr>
          <w:lang w:val="hr-HR"/>
        </w:rPr>
        <w:t xml:space="preserve">edan od većih rizika </w:t>
      </w:r>
      <w:r>
        <w:rPr>
          <w:lang w:val="hr-HR"/>
        </w:rPr>
        <w:t xml:space="preserve">prepoznao </w:t>
      </w:r>
      <w:r w:rsidR="00361A8A">
        <w:rPr>
          <w:lang w:val="hr-HR"/>
        </w:rPr>
        <w:t>izbacivanje pumpe za vodu</w:t>
      </w:r>
      <w:r w:rsidR="0048398B">
        <w:rPr>
          <w:lang w:val="hr-HR"/>
        </w:rPr>
        <w:t xml:space="preserve"> </w:t>
      </w:r>
      <w:r>
        <w:rPr>
          <w:lang w:val="hr-HR"/>
        </w:rPr>
        <w:t xml:space="preserve">koje bi moglo uzrokovati manjak vode u sustavu zbog manjka tlaka </w:t>
      </w:r>
      <w:r w:rsidR="0048398B">
        <w:rPr>
          <w:lang w:val="hr-HR"/>
        </w:rPr>
        <w:t xml:space="preserve">i </w:t>
      </w:r>
      <w:r w:rsidR="00361A8A">
        <w:rPr>
          <w:lang w:val="hr-HR"/>
        </w:rPr>
        <w:t>prebacivanje napajanja na solarnu energiju</w:t>
      </w:r>
      <w:r>
        <w:rPr>
          <w:lang w:val="hr-HR"/>
        </w:rPr>
        <w:t xml:space="preserve"> koje bi moglo biti nedovoljno za napajanje cijelog sustava</w:t>
      </w:r>
      <w:r w:rsidR="00361A8A">
        <w:rPr>
          <w:lang w:val="hr-HR"/>
        </w:rPr>
        <w:t>.</w:t>
      </w:r>
      <w:r>
        <w:rPr>
          <w:lang w:val="hr-HR"/>
        </w:rPr>
        <w:t xml:space="preserve"> Još jedan rizik koji se pojavio je (i otklonjen je u međuvremenu) jest nova verzija </w:t>
      </w:r>
      <w:r w:rsidR="008E794B">
        <w:rPr>
          <w:lang w:val="hr-HR"/>
        </w:rPr>
        <w:t>integrirane razvojne okoline</w:t>
      </w:r>
      <w:r>
        <w:rPr>
          <w:lang w:val="hr-HR"/>
        </w:rPr>
        <w:t xml:space="preserve"> u kojoj se programira pločica za koju ne vrijedi licenca koju posjedujemo. </w:t>
      </w:r>
    </w:p>
    <w:p w:rsidR="00DE0EA5" w:rsidP="00A367F0" w:rsidRDefault="00DE0EA5" w14:paraId="516E759B" w14:textId="11C820D2">
      <w:pPr>
        <w:pStyle w:val="BodyText"/>
        <w:jc w:val="both"/>
        <w:rPr>
          <w:lang w:val="hr-HR"/>
        </w:rPr>
      </w:pPr>
      <w:r>
        <w:rPr>
          <w:lang w:val="hr-HR"/>
        </w:rPr>
        <w:t xml:space="preserve">U timu </w:t>
      </w:r>
      <w:r w:rsidR="00F0791A">
        <w:rPr>
          <w:lang w:val="hr-HR"/>
        </w:rPr>
        <w:t>F</w:t>
      </w:r>
      <w:r>
        <w:rPr>
          <w:lang w:val="hr-HR"/>
        </w:rPr>
        <w:t xml:space="preserve">lutter su kao glavne rizike prepoznali samo nepoznavanje </w:t>
      </w:r>
      <w:r w:rsidR="00B96530">
        <w:rPr>
          <w:lang w:val="hr-HR"/>
        </w:rPr>
        <w:t>F</w:t>
      </w:r>
      <w:r>
        <w:rPr>
          <w:lang w:val="hr-HR"/>
        </w:rPr>
        <w:t>luttera kao i nepoznavanje dostupnih pa</w:t>
      </w:r>
      <w:r w:rsidR="00DB708B">
        <w:rPr>
          <w:lang w:val="hr-HR"/>
        </w:rPr>
        <w:t>keta</w:t>
      </w:r>
      <w:r>
        <w:rPr>
          <w:lang w:val="hr-HR"/>
        </w:rPr>
        <w:t xml:space="preserve"> za </w:t>
      </w:r>
      <w:r w:rsidR="00FD03A8">
        <w:rPr>
          <w:lang w:val="hr-HR"/>
        </w:rPr>
        <w:t>OA</w:t>
      </w:r>
      <w:r>
        <w:rPr>
          <w:lang w:val="hr-HR"/>
        </w:rPr>
        <w:t xml:space="preserve">uth2. Tim također radi na smanjivanju tih rizika. </w:t>
      </w:r>
    </w:p>
    <w:p w:rsidR="00DE0EA5" w:rsidP="00A367F0" w:rsidRDefault="00C027F5" w14:paraId="5CF36E8C" w14:textId="00029F11">
      <w:pPr>
        <w:pStyle w:val="BodyText"/>
        <w:jc w:val="both"/>
        <w:rPr>
          <w:lang w:val="hr-HR"/>
        </w:rPr>
      </w:pPr>
      <w:r>
        <w:rPr>
          <w:lang w:val="hr-HR"/>
        </w:rPr>
        <w:t xml:space="preserve">Tim </w:t>
      </w:r>
      <w:r w:rsidR="00DE0EA5">
        <w:rPr>
          <w:lang w:val="hr-HR"/>
        </w:rPr>
        <w:t>React je analizom došao do glavnog rizika</w:t>
      </w:r>
      <w:r w:rsidR="0092390A">
        <w:rPr>
          <w:lang w:val="hr-HR"/>
        </w:rPr>
        <w:t>,</w:t>
      </w:r>
      <w:r w:rsidR="00DE0EA5">
        <w:rPr>
          <w:lang w:val="hr-HR"/>
        </w:rPr>
        <w:t xml:space="preserve"> što </w:t>
      </w:r>
      <w:r w:rsidR="0092390A">
        <w:rPr>
          <w:lang w:val="hr-HR"/>
        </w:rPr>
        <w:t>su</w:t>
      </w:r>
      <w:r w:rsidR="00DE0EA5">
        <w:rPr>
          <w:lang w:val="hr-HR"/>
        </w:rPr>
        <w:t xml:space="preserve"> komplikacije sa spajanjem na </w:t>
      </w:r>
      <w:r w:rsidR="00BA258E">
        <w:rPr>
          <w:lang w:val="hr-HR"/>
        </w:rPr>
        <w:t>REST poslužitelj</w:t>
      </w:r>
      <w:r w:rsidR="00DE0EA5">
        <w:rPr>
          <w:lang w:val="hr-HR"/>
        </w:rPr>
        <w:t xml:space="preserve"> i problema kod</w:t>
      </w:r>
      <w:r w:rsidR="009A6023">
        <w:rPr>
          <w:lang w:val="hr-HR"/>
        </w:rPr>
        <w:t xml:space="preserve"> isporuke</w:t>
      </w:r>
      <w:r w:rsidR="00DE0EA5">
        <w:rPr>
          <w:lang w:val="hr-HR"/>
        </w:rPr>
        <w:t xml:space="preserve"> </w:t>
      </w:r>
      <w:r w:rsidR="009A6023">
        <w:rPr>
          <w:lang w:val="hr-HR"/>
        </w:rPr>
        <w:t>(</w:t>
      </w:r>
      <w:r w:rsidRPr="009A6023" w:rsidR="00DE0EA5">
        <w:rPr>
          <w:i/>
          <w:iCs/>
          <w:lang w:val="hr-HR"/>
        </w:rPr>
        <w:t>deploymenta</w:t>
      </w:r>
      <w:r w:rsidRPr="00D43536" w:rsidR="009A6023">
        <w:rPr>
          <w:lang w:val="hr-HR"/>
        </w:rPr>
        <w:t>)</w:t>
      </w:r>
      <w:r w:rsidR="00DE0EA5">
        <w:rPr>
          <w:lang w:val="hr-HR"/>
        </w:rPr>
        <w:t>. Također, rade na smanjivanju navedenih rizika.</w:t>
      </w:r>
    </w:p>
    <w:p w:rsidRPr="00361A8A" w:rsidR="00361A8A" w:rsidP="00A367F0" w:rsidRDefault="008D43AD" w14:paraId="66C8D9E8" w14:textId="6EDAA105">
      <w:pPr>
        <w:pStyle w:val="BodyText"/>
        <w:jc w:val="both"/>
        <w:rPr>
          <w:lang w:val="hr-HR"/>
        </w:rPr>
      </w:pPr>
      <w:r>
        <w:rPr>
          <w:lang w:val="hr-HR"/>
        </w:rPr>
        <w:t xml:space="preserve">Tim </w:t>
      </w:r>
      <w:r w:rsidR="00DE0EA5">
        <w:rPr>
          <w:lang w:val="hr-HR"/>
        </w:rPr>
        <w:t>Spring</w:t>
      </w:r>
      <w:r>
        <w:rPr>
          <w:lang w:val="hr-HR"/>
        </w:rPr>
        <w:t>B</w:t>
      </w:r>
      <w:r w:rsidR="00DE0EA5">
        <w:rPr>
          <w:lang w:val="hr-HR"/>
        </w:rPr>
        <w:t xml:space="preserve">oot je kao rizike prepoznao nedovoljnu komunikaciju s </w:t>
      </w:r>
      <w:r w:rsidR="00E74D63">
        <w:rPr>
          <w:lang w:val="hr-HR"/>
        </w:rPr>
        <w:t>članovima tima i projekta</w:t>
      </w:r>
      <w:r w:rsidR="00DE0EA5">
        <w:rPr>
          <w:lang w:val="hr-HR"/>
        </w:rPr>
        <w:t xml:space="preserve"> te premalu suradnju članova kao i potencijalnu nemogućnost </w:t>
      </w:r>
      <w:r w:rsidR="00485AE5">
        <w:rPr>
          <w:lang w:val="hr-HR"/>
        </w:rPr>
        <w:t>realizacije svih funkcionalnosti zbog nepoznavanja tehnologije. U svrhu smanjivanja rizika poduzeli su mjere.</w:t>
      </w:r>
      <w:r w:rsidR="00DE0EA5">
        <w:rPr>
          <w:lang w:val="hr-HR"/>
        </w:rPr>
        <w:t xml:space="preserve">  </w:t>
      </w:r>
      <w:r w:rsidR="00361A8A">
        <w:rPr>
          <w:lang w:val="hr-HR"/>
        </w:rPr>
        <w:t xml:space="preserve"> </w:t>
      </w:r>
    </w:p>
    <w:p w:rsidR="00C601D9" w:rsidP="00C601D9" w:rsidRDefault="00C601D9" w14:paraId="425C790A" w14:textId="77777777">
      <w:pPr>
        <w:pStyle w:val="BodyText"/>
        <w:rPr>
          <w:lang w:val="hr-HR"/>
        </w:rPr>
      </w:pPr>
    </w:p>
    <w:p w:rsidRPr="00C601D9" w:rsidR="00EA78D0" w:rsidP="00AA3516" w:rsidRDefault="00EA78D0" w14:paraId="69C35E5C" w14:textId="77777777">
      <w:pPr>
        <w:pStyle w:val="BodyText"/>
        <w:ind w:left="0"/>
        <w:rPr>
          <w:lang w:val="hr-HR"/>
        </w:rPr>
      </w:pPr>
    </w:p>
    <w:p w:rsidR="00A722D2" w:rsidP="006D00C5" w:rsidRDefault="00A722D2" w14:paraId="709C53B7" w14:textId="77777777">
      <w:pPr>
        <w:pStyle w:val="Heading1"/>
        <w:rPr>
          <w:lang w:val="hr-HR"/>
        </w:rPr>
      </w:pPr>
      <w:bookmarkStart w:name="_Toc124663006" w:id="10"/>
      <w:r w:rsidRPr="006D00C5">
        <w:rPr>
          <w:lang w:val="hr-HR"/>
        </w:rPr>
        <w:t>Smanjivanje rizika</w:t>
      </w:r>
      <w:bookmarkEnd w:id="10"/>
    </w:p>
    <w:p w:rsidRPr="00155819" w:rsidR="00155819" w:rsidP="00155819" w:rsidRDefault="00155819" w14:paraId="53C4E07A" w14:textId="77777777">
      <w:pPr>
        <w:rPr>
          <w:lang w:val="hr-HR"/>
        </w:rPr>
      </w:pPr>
    </w:p>
    <w:p w:rsidR="00301E1C" w:rsidP="00A367F0" w:rsidRDefault="00485AE5" w14:paraId="3705733A" w14:textId="70B663A2">
      <w:pPr>
        <w:pStyle w:val="BodyText"/>
        <w:jc w:val="both"/>
        <w:rPr>
          <w:lang w:val="hr-HR"/>
        </w:rPr>
      </w:pPr>
      <w:r>
        <w:rPr>
          <w:lang w:val="hr-HR"/>
        </w:rPr>
        <w:t xml:space="preserve">Timovi su </w:t>
      </w:r>
      <w:r w:rsidRPr="00490BDE">
        <w:rPr>
          <w:i/>
          <w:iCs/>
          <w:lang w:val="hr-HR"/>
        </w:rPr>
        <w:t>brainstorming</w:t>
      </w:r>
      <w:r>
        <w:rPr>
          <w:lang w:val="hr-HR"/>
        </w:rPr>
        <w:t xml:space="preserve"> tehnikama došli do sljedećih mogućih rješenja za umanjivanje rizika i njihovih upliva. </w:t>
      </w:r>
    </w:p>
    <w:p w:rsidR="00485AE5" w:rsidP="00A367F0" w:rsidRDefault="00485AE5" w14:paraId="20193F2E" w14:textId="64D79216">
      <w:pPr>
        <w:pStyle w:val="BodyText"/>
        <w:jc w:val="both"/>
        <w:rPr>
          <w:lang w:val="hr-HR"/>
        </w:rPr>
      </w:pPr>
      <w:r>
        <w:rPr>
          <w:lang w:val="hr-HR"/>
        </w:rPr>
        <w:t xml:space="preserve">Tim mikroC pronašao je alternativne načine za povećanja tlaka vode i otvorio opciju prespajanja na akumulator u slučaju nedovoljno energije. Otklonjen rizik novije verzije </w:t>
      </w:r>
      <w:r w:rsidR="00197A39">
        <w:rPr>
          <w:lang w:val="hr-HR"/>
        </w:rPr>
        <w:t>integrirane razvojne okoline</w:t>
      </w:r>
      <w:r>
        <w:rPr>
          <w:lang w:val="hr-HR"/>
        </w:rPr>
        <w:t xml:space="preserve"> riješen</w:t>
      </w:r>
      <w:r w:rsidR="00197A39">
        <w:rPr>
          <w:lang w:val="hr-HR"/>
        </w:rPr>
        <w:t xml:space="preserve"> je</w:t>
      </w:r>
      <w:r>
        <w:rPr>
          <w:lang w:val="hr-HR"/>
        </w:rPr>
        <w:t xml:space="preserve"> pronalaskom </w:t>
      </w:r>
      <w:r w:rsidR="00182129">
        <w:rPr>
          <w:lang w:val="hr-HR"/>
        </w:rPr>
        <w:t xml:space="preserve">prethodne verzije </w:t>
      </w:r>
      <w:r>
        <w:rPr>
          <w:lang w:val="hr-HR"/>
        </w:rPr>
        <w:t xml:space="preserve">i aktiviranjem </w:t>
      </w:r>
      <w:r>
        <w:rPr>
          <w:i/>
          <w:iCs/>
          <w:lang w:val="hr-HR"/>
        </w:rPr>
        <w:t>free triala</w:t>
      </w:r>
      <w:r>
        <w:rPr>
          <w:lang w:val="hr-HR"/>
        </w:rPr>
        <w:t>.</w:t>
      </w:r>
    </w:p>
    <w:p w:rsidR="00485AE5" w:rsidP="00A367F0" w:rsidRDefault="00485AE5" w14:paraId="516102B4" w14:textId="266D5DE2">
      <w:pPr>
        <w:pStyle w:val="BodyText"/>
        <w:jc w:val="both"/>
        <w:rPr>
          <w:lang w:val="hr-HR"/>
        </w:rPr>
      </w:pPr>
      <w:r>
        <w:rPr>
          <w:lang w:val="hr-HR"/>
        </w:rPr>
        <w:t xml:space="preserve">Tim </w:t>
      </w:r>
      <w:r w:rsidR="00EA49D1">
        <w:rPr>
          <w:lang w:val="hr-HR"/>
        </w:rPr>
        <w:t>F</w:t>
      </w:r>
      <w:r>
        <w:rPr>
          <w:lang w:val="hr-HR"/>
        </w:rPr>
        <w:t xml:space="preserve">lutter aktivno radi na smanjivanju rizika gledanjem </w:t>
      </w:r>
      <w:r w:rsidRPr="00085C50">
        <w:rPr>
          <w:i/>
          <w:iCs/>
          <w:lang w:val="hr-HR"/>
        </w:rPr>
        <w:t>tutoriala</w:t>
      </w:r>
      <w:r>
        <w:rPr>
          <w:lang w:val="hr-HR"/>
        </w:rPr>
        <w:t xml:space="preserve"> i istraživanjem tehnologija.</w:t>
      </w:r>
    </w:p>
    <w:p w:rsidR="00485AE5" w:rsidP="00A367F0" w:rsidRDefault="00485AE5" w14:paraId="21B012A3" w14:textId="06DE05F7">
      <w:pPr>
        <w:pStyle w:val="BodyText"/>
        <w:jc w:val="both"/>
        <w:rPr>
          <w:lang w:val="hr-HR"/>
        </w:rPr>
      </w:pPr>
      <w:r>
        <w:rPr>
          <w:lang w:val="hr-HR"/>
        </w:rPr>
        <w:t>U timu</w:t>
      </w:r>
      <w:r w:rsidR="005B659C">
        <w:rPr>
          <w:lang w:val="hr-HR"/>
        </w:rPr>
        <w:t xml:space="preserve"> React</w:t>
      </w:r>
      <w:r>
        <w:rPr>
          <w:lang w:val="hr-HR"/>
        </w:rPr>
        <w:t xml:space="preserve"> rizici se smanjuju ulaganjem u međusobnu suradnju i komunikaciju između timova kao i nastojanjem da što prije završe izradu kako bi </w:t>
      </w:r>
      <w:r w:rsidR="00240BF1">
        <w:rPr>
          <w:lang w:val="hr-HR"/>
        </w:rPr>
        <w:t>isporuka</w:t>
      </w:r>
      <w:r>
        <w:rPr>
          <w:lang w:val="hr-HR"/>
        </w:rPr>
        <w:t xml:space="preserve"> proš</w:t>
      </w:r>
      <w:r w:rsidR="00240BF1">
        <w:rPr>
          <w:lang w:val="hr-HR"/>
        </w:rPr>
        <w:t>la</w:t>
      </w:r>
      <w:r>
        <w:rPr>
          <w:lang w:val="hr-HR"/>
        </w:rPr>
        <w:t xml:space="preserve"> što glađe.</w:t>
      </w:r>
    </w:p>
    <w:p w:rsidRPr="00485AE5" w:rsidR="00485AE5" w:rsidP="00A367F0" w:rsidRDefault="002054ED" w14:paraId="48F73565" w14:textId="442A80ED">
      <w:pPr>
        <w:pStyle w:val="BodyText"/>
        <w:jc w:val="both"/>
        <w:rPr>
          <w:lang w:val="hr-HR"/>
        </w:rPr>
      </w:pPr>
      <w:r>
        <w:rPr>
          <w:lang w:val="hr-HR"/>
        </w:rPr>
        <w:t xml:space="preserve">Tim </w:t>
      </w:r>
      <w:r w:rsidR="00485AE5">
        <w:rPr>
          <w:lang w:val="hr-HR"/>
        </w:rPr>
        <w:t>Spring</w:t>
      </w:r>
      <w:r>
        <w:rPr>
          <w:lang w:val="hr-HR"/>
        </w:rPr>
        <w:t>B</w:t>
      </w:r>
      <w:r w:rsidR="00485AE5">
        <w:rPr>
          <w:lang w:val="hr-HR"/>
        </w:rPr>
        <w:t xml:space="preserve">oot, također, ukazuje na kvalitetnu komunikaciju između članova i proučavaju potrebne tehnologije, razgovaraju s iskusnijim kolegama van tima kako bi se što bolje pripremili za korištenje tehnologija.  </w:t>
      </w:r>
    </w:p>
    <w:p w:rsidRPr="00C601D9" w:rsidR="00C601D9" w:rsidP="00C601D9" w:rsidRDefault="00C601D9" w14:paraId="67223A28" w14:textId="77777777">
      <w:pPr>
        <w:pStyle w:val="BodyText"/>
        <w:rPr>
          <w:lang w:val="hr-HR"/>
        </w:rPr>
      </w:pPr>
    </w:p>
    <w:p w:rsidR="00C74132" w:rsidP="00C74132" w:rsidRDefault="00C74132" w14:paraId="271DF251" w14:textId="489B12F0">
      <w:pPr>
        <w:pStyle w:val="Heading1"/>
        <w:rPr>
          <w:lang w:val="hr-HR"/>
        </w:rPr>
      </w:pPr>
      <w:bookmarkStart w:name="_Toc100054243" w:id="11"/>
      <w:bookmarkStart w:name="_Toc124663007" w:id="12"/>
      <w:r>
        <w:rPr>
          <w:lang w:val="hr-HR"/>
        </w:rPr>
        <w:t>Glavne faze projekta</w:t>
      </w:r>
      <w:bookmarkEnd w:id="11"/>
      <w:bookmarkEnd w:id="12"/>
    </w:p>
    <w:p w:rsidRPr="00D570CA" w:rsidR="00D570CA" w:rsidP="00D570CA" w:rsidRDefault="00D570CA" w14:paraId="00324D65" w14:textId="77777777">
      <w:pPr>
        <w:rPr>
          <w:lang w:val="hr-HR"/>
        </w:rPr>
      </w:pPr>
    </w:p>
    <w:p w:rsidR="00C74132" w:rsidP="0048398B" w:rsidRDefault="00154FCD" w14:paraId="03628CE1" w14:textId="53F5180D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>Faza</w:t>
      </w:r>
      <w:r w:rsidR="00D15A86">
        <w:rPr>
          <w:lang w:val="hr-HR"/>
        </w:rPr>
        <w:t xml:space="preserve">1: Upoznavanje članova, </w:t>
      </w:r>
      <w:r w:rsidR="003A46E5">
        <w:rPr>
          <w:lang w:val="hr-HR"/>
        </w:rPr>
        <w:t>formiranje</w:t>
      </w:r>
      <w:r w:rsidR="00D15A86">
        <w:rPr>
          <w:lang w:val="hr-HR"/>
        </w:rPr>
        <w:t xml:space="preserve"> timova</w:t>
      </w:r>
      <w:r w:rsidR="0010149A">
        <w:rPr>
          <w:lang w:val="hr-HR"/>
        </w:rPr>
        <w:t xml:space="preserve"> </w:t>
      </w:r>
      <w:r w:rsidR="00C44D6E">
        <w:rPr>
          <w:lang w:val="hr-HR"/>
        </w:rPr>
        <w:t xml:space="preserve">(1. </w:t>
      </w:r>
      <w:r w:rsidR="00424CE5">
        <w:rPr>
          <w:lang w:val="hr-HR"/>
        </w:rPr>
        <w:t>–</w:t>
      </w:r>
      <w:r w:rsidR="00C44D6E">
        <w:rPr>
          <w:lang w:val="hr-HR"/>
        </w:rPr>
        <w:t xml:space="preserve"> 3. tjedan)</w:t>
      </w:r>
    </w:p>
    <w:p w:rsidR="0048398B" w:rsidP="0048398B" w:rsidRDefault="0048398B" w14:paraId="76C33CF2" w14:textId="1E71801E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>Faza</w:t>
      </w:r>
      <w:r w:rsidR="003A46E5">
        <w:rPr>
          <w:lang w:val="hr-HR"/>
        </w:rPr>
        <w:t>2: Razrada teme</w:t>
      </w:r>
      <w:r w:rsidR="00A56522">
        <w:rPr>
          <w:lang w:val="hr-HR"/>
        </w:rPr>
        <w:t>, odabir tehnologija i diskusija funkcionalnosti</w:t>
      </w:r>
      <w:r w:rsidR="00C44D6E">
        <w:rPr>
          <w:lang w:val="hr-HR"/>
        </w:rPr>
        <w:t xml:space="preserve"> (4</w:t>
      </w:r>
      <w:r w:rsidR="00204C10">
        <w:rPr>
          <w:lang w:val="hr-HR"/>
        </w:rPr>
        <w:t>. tjedan</w:t>
      </w:r>
      <w:r w:rsidR="00C44D6E">
        <w:rPr>
          <w:lang w:val="hr-HR"/>
        </w:rPr>
        <w:t>)</w:t>
      </w:r>
    </w:p>
    <w:p w:rsidR="0048398B" w:rsidP="0048398B" w:rsidRDefault="0048398B" w14:paraId="3B060C5F" w14:textId="7CEA2B4D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>Faza</w:t>
      </w:r>
      <w:r w:rsidR="00A56522">
        <w:rPr>
          <w:lang w:val="hr-HR"/>
        </w:rPr>
        <w:t xml:space="preserve">3: </w:t>
      </w:r>
      <w:r w:rsidR="00873A16">
        <w:rPr>
          <w:lang w:val="hr-HR"/>
        </w:rPr>
        <w:t>Izrada plana projekta</w:t>
      </w:r>
      <w:r w:rsidR="00D570CA">
        <w:rPr>
          <w:lang w:val="hr-HR"/>
        </w:rPr>
        <w:t>, procjena rizika</w:t>
      </w:r>
      <w:r w:rsidR="00873A16">
        <w:rPr>
          <w:lang w:val="hr-HR"/>
        </w:rPr>
        <w:t xml:space="preserve"> i implementacija osnovnih funkcionalnosti</w:t>
      </w:r>
      <w:r w:rsidR="00204C10">
        <w:rPr>
          <w:lang w:val="hr-HR"/>
        </w:rPr>
        <w:t xml:space="preserve"> (</w:t>
      </w:r>
      <w:r w:rsidR="00515912">
        <w:rPr>
          <w:lang w:val="hr-HR"/>
        </w:rPr>
        <w:t xml:space="preserve">5. – </w:t>
      </w:r>
      <w:r w:rsidR="00424CE5">
        <w:rPr>
          <w:lang w:val="hr-HR"/>
        </w:rPr>
        <w:t>6</w:t>
      </w:r>
      <w:r w:rsidR="00515912">
        <w:rPr>
          <w:lang w:val="hr-HR"/>
        </w:rPr>
        <w:t>. tjedan</w:t>
      </w:r>
      <w:r w:rsidR="00204C10">
        <w:rPr>
          <w:lang w:val="hr-HR"/>
        </w:rPr>
        <w:t>)</w:t>
      </w:r>
    </w:p>
    <w:p w:rsidR="0048398B" w:rsidP="0048398B" w:rsidRDefault="0048398B" w14:paraId="7215671C" w14:textId="4397D941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>Faza</w:t>
      </w:r>
      <w:r w:rsidR="00873A16">
        <w:rPr>
          <w:lang w:val="hr-HR"/>
        </w:rPr>
        <w:t xml:space="preserve">4: </w:t>
      </w:r>
      <w:r w:rsidR="00515912">
        <w:rPr>
          <w:lang w:val="hr-HR"/>
        </w:rPr>
        <w:t>I</w:t>
      </w:r>
      <w:r w:rsidR="00906D03">
        <w:rPr>
          <w:lang w:val="hr-HR"/>
        </w:rPr>
        <w:t xml:space="preserve">zrada aplikacija i programiranje </w:t>
      </w:r>
      <w:r w:rsidR="00FE6C2B">
        <w:rPr>
          <w:lang w:val="hr-HR"/>
        </w:rPr>
        <w:t>pločice (</w:t>
      </w:r>
      <w:r w:rsidR="00424CE5">
        <w:rPr>
          <w:lang w:val="hr-HR"/>
        </w:rPr>
        <w:t>7</w:t>
      </w:r>
      <w:r w:rsidR="009D75C1">
        <w:rPr>
          <w:lang w:val="hr-HR"/>
        </w:rPr>
        <w:t xml:space="preserve">. </w:t>
      </w:r>
      <w:r w:rsidR="00424CE5">
        <w:rPr>
          <w:lang w:val="hr-HR"/>
        </w:rPr>
        <w:t>–</w:t>
      </w:r>
      <w:r w:rsidR="009D75C1">
        <w:rPr>
          <w:lang w:val="hr-HR"/>
        </w:rPr>
        <w:t xml:space="preserve"> </w:t>
      </w:r>
      <w:r w:rsidR="00424CE5">
        <w:rPr>
          <w:lang w:val="hr-HR"/>
        </w:rPr>
        <w:t>12. tjedan</w:t>
      </w:r>
      <w:r w:rsidR="00FE6C2B">
        <w:rPr>
          <w:lang w:val="hr-HR"/>
        </w:rPr>
        <w:t>)</w:t>
      </w:r>
    </w:p>
    <w:p w:rsidR="00FE6C2B" w:rsidP="0048398B" w:rsidRDefault="00FE6C2B" w14:paraId="24E25ABF" w14:textId="397F4A93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>Faza5: Integracija i testiranje funkcionalnosti</w:t>
      </w:r>
      <w:r w:rsidR="00424CE5">
        <w:rPr>
          <w:lang w:val="hr-HR"/>
        </w:rPr>
        <w:t xml:space="preserve"> (13.</w:t>
      </w:r>
      <w:r w:rsidRPr="00424CE5" w:rsidR="00424CE5">
        <w:rPr>
          <w:lang w:val="hr-HR"/>
        </w:rPr>
        <w:t xml:space="preserve"> </w:t>
      </w:r>
      <w:r w:rsidR="00424CE5">
        <w:rPr>
          <w:lang w:val="hr-HR"/>
        </w:rPr>
        <w:t>– 14. tjedan)</w:t>
      </w:r>
    </w:p>
    <w:p w:rsidR="00FA12A7" w:rsidP="0048398B" w:rsidRDefault="00FA12A7" w14:paraId="635CC650" w14:textId="24CFC4C1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>Faza6: Prezentiranje gotov</w:t>
      </w:r>
      <w:r w:rsidR="00D570CA">
        <w:rPr>
          <w:lang w:val="hr-HR"/>
        </w:rPr>
        <w:t>og projekta</w:t>
      </w:r>
    </w:p>
    <w:p w:rsidR="00D570CA" w:rsidP="00D570CA" w:rsidRDefault="00A570BF" w14:paraId="51BBE845" w14:textId="39799328">
      <w:pPr>
        <w:pStyle w:val="BodyText"/>
        <w:ind w:left="1080"/>
        <w:rPr>
          <w:lang w:val="hr-HR"/>
        </w:rPr>
      </w:pPr>
      <w:r>
        <w:rPr>
          <w:lang w:val="hr-HR"/>
        </w:rPr>
        <w:br w:type="page"/>
      </w:r>
    </w:p>
    <w:p w:rsidR="00970D00" w:rsidP="00C74132" w:rsidRDefault="00970D00" w14:paraId="23652731" w14:textId="77777777">
      <w:pPr>
        <w:pStyle w:val="Heading1"/>
        <w:rPr>
          <w:lang w:val="hr-HR"/>
        </w:rPr>
        <w:sectPr w:rsidR="00970D00" w:rsidSect="00DE4D1A">
          <w:pgSz w:w="12240" w:h="15840" w:orient="portrait" w:code="1"/>
          <w:pgMar w:top="1440" w:right="1440" w:bottom="1440" w:left="1440" w:header="720" w:footer="720" w:gutter="0"/>
          <w:cols w:space="720"/>
        </w:sectPr>
      </w:pPr>
      <w:bookmarkStart w:name="_Toc100054244" w:id="13"/>
    </w:p>
    <w:p w:rsidRPr="006D00C5" w:rsidR="00C74132" w:rsidP="00C74132" w:rsidRDefault="00C74132" w14:paraId="3A218BC4" w14:textId="77777777">
      <w:pPr>
        <w:pStyle w:val="Heading1"/>
        <w:rPr>
          <w:lang w:val="hr-HR"/>
        </w:rPr>
      </w:pPr>
      <w:bookmarkStart w:name="_Toc124663008" w:id="14"/>
      <w:r>
        <w:rPr>
          <w:lang w:val="hr-HR"/>
        </w:rPr>
        <w:t>Struktura raspodijeljenog posla (</w:t>
      </w:r>
      <w:r w:rsidR="00FC64FB">
        <w:rPr>
          <w:lang w:val="hr-HR"/>
        </w:rPr>
        <w:t xml:space="preserve">engl. </w:t>
      </w:r>
      <w:r w:rsidRPr="00FC64FB" w:rsidR="00FC64FB">
        <w:rPr>
          <w:i/>
          <w:lang w:val="hr-HR"/>
        </w:rPr>
        <w:t>Work Breakdown Structure</w:t>
      </w:r>
      <w:r w:rsidR="00FC64FB">
        <w:rPr>
          <w:lang w:val="hr-HR"/>
        </w:rPr>
        <w:t xml:space="preserve"> - </w:t>
      </w:r>
      <w:r>
        <w:rPr>
          <w:lang w:val="hr-HR"/>
        </w:rPr>
        <w:t>WBS)</w:t>
      </w:r>
      <w:bookmarkEnd w:id="13"/>
      <w:bookmarkEnd w:id="14"/>
    </w:p>
    <w:p w:rsidR="00A501DE" w:rsidP="00822CE1" w:rsidRDefault="00A501DE" w14:paraId="42DE142A" w14:textId="77777777">
      <w:pPr>
        <w:pStyle w:val="BodyText"/>
        <w:ind w:left="0"/>
      </w:pPr>
    </w:p>
    <w:p w:rsidRPr="00D41356" w:rsidR="00747E58" w:rsidP="00822CE1" w:rsidRDefault="004D3B6F" w14:paraId="6ADAAED3" w14:textId="68098172">
      <w:pPr>
        <w:pStyle w:val="BodyText"/>
        <w:ind w:left="0"/>
      </w:pPr>
      <w:r>
        <w:rPr>
          <w:noProof/>
        </w:rPr>
        <w:drawing>
          <wp:inline distT="0" distB="0" distL="0" distR="0" wp14:anchorId="1D716426" wp14:editId="22F0F093">
            <wp:extent cx="8973224" cy="4444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6516" cy="444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D00" w:rsidP="000A6603" w:rsidRDefault="00970D00" w14:paraId="7A9D543F" w14:textId="77777777">
      <w:pPr>
        <w:pStyle w:val="Heading1"/>
        <w:rPr>
          <w:lang w:val="hr-HR"/>
        </w:rPr>
        <w:sectPr w:rsidR="00970D00" w:rsidSect="00970D00">
          <w:headerReference w:type="default" r:id="rId33"/>
          <w:footerReference w:type="default" r:id="rId34"/>
          <w:pgSz w:w="15840" w:h="12240" w:orient="landscape" w:code="1"/>
          <w:pgMar w:top="1440" w:right="1440" w:bottom="1440" w:left="1440" w:header="720" w:footer="720" w:gutter="0"/>
          <w:cols w:space="720"/>
        </w:sectPr>
      </w:pPr>
    </w:p>
    <w:p w:rsidRPr="006D00C5" w:rsidR="000A6603" w:rsidP="000A6603" w:rsidRDefault="00FC64FB" w14:paraId="6271B65B" w14:textId="77777777">
      <w:pPr>
        <w:pStyle w:val="Heading1"/>
        <w:rPr>
          <w:lang w:val="hr-HR"/>
        </w:rPr>
      </w:pPr>
      <w:bookmarkStart w:name="_Toc124663009" w:id="15"/>
      <w:r>
        <w:rPr>
          <w:lang w:val="hr-HR"/>
        </w:rPr>
        <w:t>Kontrolne točke projekta</w:t>
      </w:r>
      <w:r w:rsidR="00D309A5">
        <w:rPr>
          <w:lang w:val="hr-HR"/>
        </w:rPr>
        <w:t xml:space="preserve"> (engl. </w:t>
      </w:r>
      <w:r w:rsidRPr="00D309A5" w:rsidR="00D309A5">
        <w:rPr>
          <w:i/>
          <w:iCs/>
          <w:lang w:val="hr-HR"/>
        </w:rPr>
        <w:t>milestones</w:t>
      </w:r>
      <w:r w:rsidR="00D309A5">
        <w:rPr>
          <w:lang w:val="hr-HR"/>
        </w:rPr>
        <w:t>)</w:t>
      </w:r>
      <w:bookmarkEnd w:id="15"/>
    </w:p>
    <w:p w:rsidR="008908BA" w:rsidP="000A6603" w:rsidRDefault="008908BA" w14:paraId="35C64E3A" w14:textId="77777777">
      <w:pPr>
        <w:pStyle w:val="BodyText"/>
        <w:rPr>
          <w:b/>
          <w:lang w:val="hr-HR"/>
        </w:rPr>
      </w:pPr>
    </w:p>
    <w:p w:rsidRPr="00132ADA" w:rsidR="000A6603" w:rsidP="000A6603" w:rsidRDefault="000A6603" w14:paraId="6FCD0252" w14:textId="1DB7F888">
      <w:pPr>
        <w:pStyle w:val="BodyText"/>
        <w:rPr>
          <w:b/>
          <w:lang w:val="hr-HR"/>
        </w:rPr>
      </w:pPr>
      <w:r w:rsidRPr="00132ADA">
        <w:rPr>
          <w:b/>
          <w:lang w:val="hr-HR"/>
        </w:rPr>
        <w:t xml:space="preserve">Tablica </w:t>
      </w:r>
      <w:r w:rsidR="00FC64FB">
        <w:rPr>
          <w:b/>
          <w:lang w:val="hr-HR"/>
        </w:rPr>
        <w:t>kontrolnih točki projekta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Pr="00DD550E" w:rsidR="000A6603" w:rsidTr="00DD550E" w14:paraId="3BD69CDF" w14:textId="77777777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Pr="00DD550E" w:rsidR="000A6603" w:rsidP="00DD550E" w:rsidRDefault="00FC64FB" w14:paraId="26DEF95A" w14:textId="77777777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DD550E">
              <w:rPr>
                <w:b/>
                <w:lang w:val="hr-HR"/>
              </w:rPr>
              <w:t>Kontrolne točke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Pr="00DD550E" w:rsidR="000A6603" w:rsidP="00DD550E" w:rsidRDefault="000A6603" w14:paraId="5310CB62" w14:textId="77777777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DD550E">
              <w:rPr>
                <w:b/>
                <w:lang w:val="hr-HR"/>
              </w:rPr>
              <w:t>Planirani datum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Pr="00DD550E" w:rsidR="000A6603" w:rsidP="00DD550E" w:rsidRDefault="000A6603" w14:paraId="465758B3" w14:textId="77777777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DD550E">
              <w:rPr>
                <w:b/>
                <w:lang w:val="hr-HR"/>
              </w:rPr>
              <w:t xml:space="preserve">Realizirani datum 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Pr="00DD550E" w:rsidR="000A6603" w:rsidP="00DD550E" w:rsidRDefault="000A6603" w14:paraId="1FF2ACA9" w14:textId="77777777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DD550E">
              <w:rPr>
                <w:b/>
                <w:lang w:val="hr-HR"/>
              </w:rPr>
              <w:t>Status projekta</w:t>
            </w:r>
          </w:p>
        </w:tc>
      </w:tr>
      <w:tr w:rsidRPr="00DD550E" w:rsidR="000A6603" w:rsidTr="00DD550E" w14:paraId="003D91FE" w14:textId="77777777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Pr="00DD550E" w:rsidR="000A6603" w:rsidP="00DD550E" w:rsidRDefault="00787D88" w14:paraId="334CE9CF" w14:textId="28B9E8E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Kontrolna točka 1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Pr="00DD550E" w:rsidR="000A6603" w:rsidP="00DD550E" w:rsidRDefault="00562C8C" w14:paraId="28B27907" w14:textId="271CCDE3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08.11.2022.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Pr="00DD550E" w:rsidR="000A6603" w:rsidP="00DD550E" w:rsidRDefault="00BD05E7" w14:paraId="61D9B850" w14:textId="37882C2B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08.11.2022.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Pr="00DD550E" w:rsidR="000A6603" w:rsidP="00DD550E" w:rsidRDefault="00361A8A" w14:paraId="7880CCCB" w14:textId="77777777">
            <w:pPr>
              <w:pStyle w:val="BodyText"/>
              <w:ind w:left="0"/>
              <w:jc w:val="center"/>
              <w:rPr>
                <w:lang w:val="hr-HR"/>
              </w:rPr>
            </w:pPr>
            <w:r w:rsidRPr="00DD550E">
              <w:rPr>
                <w:lang w:val="hr-HR"/>
              </w:rPr>
              <w:t>Kontrola plana projekta</w:t>
            </w:r>
          </w:p>
        </w:tc>
      </w:tr>
      <w:tr w:rsidRPr="00DD550E" w:rsidR="000A6603" w:rsidTr="00DD550E" w14:paraId="014A8CD1" w14:textId="77777777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Pr="00DD550E" w:rsidR="000A6603" w:rsidP="00DD550E" w:rsidRDefault="00787D88" w14:paraId="551675B2" w14:textId="3153C634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Kontrolna točka 2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Pr="00DD550E" w:rsidR="000A6603" w:rsidP="00DD550E" w:rsidRDefault="00562C8C" w14:paraId="59ADFEE3" w14:textId="29BBDD1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11.11.2022.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Pr="00DD550E" w:rsidR="000A6603" w:rsidP="00DD550E" w:rsidRDefault="00BD05E7" w14:paraId="03182ECC" w14:textId="6D6BD4FB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12.11.2022.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Pr="00DD550E" w:rsidR="000A6603" w:rsidP="00DD550E" w:rsidRDefault="00361A8A" w14:paraId="51C803E7" w14:textId="77777777">
            <w:pPr>
              <w:pStyle w:val="BodyText"/>
              <w:ind w:left="0"/>
              <w:jc w:val="center"/>
              <w:rPr>
                <w:lang w:val="hr-HR"/>
              </w:rPr>
            </w:pPr>
            <w:r w:rsidRPr="00DD550E">
              <w:rPr>
                <w:lang w:val="hr-HR"/>
              </w:rPr>
              <w:t>Završni izgled plana projekta</w:t>
            </w:r>
          </w:p>
        </w:tc>
      </w:tr>
      <w:tr w:rsidRPr="00DD550E" w:rsidR="000A6603" w:rsidTr="00DD550E" w14:paraId="51CCA681" w14:textId="77777777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Pr="00DD550E" w:rsidR="000A6603" w:rsidP="00DD550E" w:rsidRDefault="00BD05E7" w14:paraId="2408D484" w14:textId="0662B4A0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Kontrolna točka 3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Pr="00DD550E" w:rsidR="000A6603" w:rsidP="00DD550E" w:rsidRDefault="000906D6" w14:paraId="01CD9457" w14:textId="5B8C43D9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15.11.2022</w:t>
            </w:r>
            <w:r w:rsidR="00D64C49">
              <w:rPr>
                <w:lang w:val="hr-HR"/>
              </w:rPr>
              <w:t>.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Pr="00DD550E" w:rsidR="000A6603" w:rsidP="00DD550E" w:rsidRDefault="00E509A0" w14:paraId="46C0780D" w14:textId="76F1F223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18.11.2022.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Pr="00DD550E" w:rsidR="000A6603" w:rsidP="00DD550E" w:rsidRDefault="000906D6" w14:paraId="60CA73E3" w14:textId="3CA3DDB4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Implementirane osnovne funkcionalnosti aplikacija</w:t>
            </w:r>
            <w:r w:rsidR="00A12D54">
              <w:rPr>
                <w:lang w:val="hr-HR"/>
              </w:rPr>
              <w:t>, povezanost?</w:t>
            </w:r>
          </w:p>
        </w:tc>
      </w:tr>
      <w:tr w:rsidRPr="00DD550E" w:rsidR="000A6603" w:rsidTr="00DD550E" w14:paraId="109E74CC" w14:textId="77777777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Pr="00DD550E" w:rsidR="000A6603" w:rsidP="00DD550E" w:rsidRDefault="006C2558" w14:paraId="331C70F1" w14:textId="7DF8C98D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Kontrolna točka 4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Pr="00DD550E" w:rsidR="000A6603" w:rsidP="00DD550E" w:rsidRDefault="00D64C49" w14:paraId="65258B5D" w14:textId="39AA766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13.12.2022.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Pr="00DD550E" w:rsidR="000A6603" w:rsidP="00DD550E" w:rsidRDefault="00CB1A01" w14:paraId="6C60695E" w14:textId="00D061A7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13.12.2022.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Pr="00DD550E" w:rsidR="000A6603" w:rsidP="00DD550E" w:rsidRDefault="00AC0AE1" w14:paraId="49B71B48" w14:textId="2107E480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Napredak, glavne scene i funkcionalnosti</w:t>
            </w:r>
          </w:p>
        </w:tc>
      </w:tr>
      <w:tr w:rsidRPr="00DD550E" w:rsidR="00D64C49" w:rsidTr="00DD550E" w14:paraId="65DE8908" w14:textId="77777777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D64C49" w:rsidP="00DD550E" w:rsidRDefault="00D64C49" w14:paraId="645E900F" w14:textId="5A908C7F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Kontrolna točka 5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D64C49" w:rsidP="00DD550E" w:rsidRDefault="003B6C32" w14:paraId="1AC968EB" w14:textId="30BD1839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22.12.2022.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Pr="00DD550E" w:rsidR="00D64C49" w:rsidP="00DD550E" w:rsidRDefault="00945392" w14:paraId="3BCAAE34" w14:textId="508D2E6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03.01.2023.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Pr="00DD550E" w:rsidR="00D64C49" w:rsidP="00DD550E" w:rsidRDefault="003B6C32" w14:paraId="6989C885" w14:textId="364CA3DC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Većina projekta odrađena</w:t>
            </w:r>
          </w:p>
        </w:tc>
      </w:tr>
      <w:tr w:rsidRPr="00DD550E" w:rsidR="005605D1" w:rsidTr="00DD550E" w14:paraId="0DB10857" w14:textId="77777777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5605D1" w:rsidP="00DD550E" w:rsidRDefault="005605D1" w14:paraId="6C0FC411" w14:textId="2A8AC463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Kontrolna točka 6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5605D1" w:rsidP="00DD550E" w:rsidRDefault="00A9510B" w14:paraId="33E1A854" w14:textId="5A52EA66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15.01.2023.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Pr="00DD550E" w:rsidR="005605D1" w:rsidP="00DD550E" w:rsidRDefault="008A74FA" w14:paraId="73036492" w14:textId="08CC2B8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16.01.2023.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5605D1" w:rsidP="00DD550E" w:rsidRDefault="00E222D7" w14:paraId="64362EDF" w14:textId="6CA2784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Ranija i</w:t>
            </w:r>
            <w:r w:rsidR="005605D1">
              <w:rPr>
                <w:lang w:val="hr-HR"/>
              </w:rPr>
              <w:t xml:space="preserve">sporuka </w:t>
            </w:r>
            <w:r>
              <w:rPr>
                <w:lang w:val="hr-HR"/>
              </w:rPr>
              <w:t>završne verzije (prostor za popravke)</w:t>
            </w:r>
          </w:p>
        </w:tc>
      </w:tr>
      <w:tr w:rsidRPr="00DD550E" w:rsidR="00E222D7" w:rsidTr="00DD550E" w14:paraId="323562FE" w14:textId="77777777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E222D7" w:rsidP="00DD550E" w:rsidRDefault="00E222D7" w14:paraId="6661C0F9" w14:textId="14F1B567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Kontrolna točka 7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E222D7" w:rsidP="00DD550E" w:rsidRDefault="00E222D7" w14:paraId="4F34FD7A" w14:textId="09191C5D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20.01.2023.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Pr="00DD550E" w:rsidR="00E222D7" w:rsidP="00DD550E" w:rsidRDefault="00532CC0" w14:paraId="3EED162D" w14:textId="065524BC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20.01.2023.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E222D7" w:rsidP="00DD550E" w:rsidRDefault="00E222D7" w14:paraId="2878828F" w14:textId="2871BAC6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Isporuka verzije 1.0</w:t>
            </w:r>
          </w:p>
        </w:tc>
      </w:tr>
    </w:tbl>
    <w:p w:rsidR="00A722D2" w:rsidP="00033D01" w:rsidRDefault="00A722D2" w14:paraId="29F36F35" w14:textId="13B3D23A">
      <w:pPr>
        <w:rPr>
          <w:lang w:val="hr-HR"/>
        </w:rPr>
      </w:pPr>
    </w:p>
    <w:p w:rsidR="008908BA" w:rsidP="00033D01" w:rsidRDefault="008908BA" w14:paraId="7494B5A9" w14:textId="77777777">
      <w:pPr>
        <w:rPr>
          <w:lang w:val="hr-HR"/>
        </w:rPr>
      </w:pPr>
    </w:p>
    <w:p w:rsidR="00B76728" w:rsidP="00033D01" w:rsidRDefault="00B76728" w14:paraId="2A9BB4C5" w14:textId="77777777">
      <w:pPr>
        <w:rPr>
          <w:lang w:val="hr-HR"/>
        </w:rPr>
      </w:pPr>
    </w:p>
    <w:p w:rsidR="000878BE" w:rsidP="000A6603" w:rsidRDefault="000878BE" w14:paraId="655E7C7C" w14:textId="77777777">
      <w:pPr>
        <w:pStyle w:val="Heading1"/>
        <w:rPr>
          <w:lang w:val="hr-HR"/>
        </w:rPr>
        <w:sectPr w:rsidR="000878BE" w:rsidSect="00DE4D1A">
          <w:headerReference w:type="default" r:id="rId35"/>
          <w:footerReference w:type="default" r:id="rId36"/>
          <w:pgSz w:w="12240" w:h="15840" w:orient="portrait" w:code="1"/>
          <w:pgMar w:top="1440" w:right="1440" w:bottom="1440" w:left="1440" w:header="720" w:footer="720" w:gutter="0"/>
          <w:cols w:space="720"/>
        </w:sectPr>
      </w:pPr>
    </w:p>
    <w:p w:rsidRPr="006D00C5" w:rsidR="000A6603" w:rsidP="000A6603" w:rsidRDefault="000A6603" w14:paraId="7AFE0776" w14:textId="77777777">
      <w:pPr>
        <w:pStyle w:val="Heading1"/>
        <w:rPr>
          <w:lang w:val="hr-HR"/>
        </w:rPr>
      </w:pPr>
      <w:bookmarkStart w:name="_Toc124663010" w:id="16"/>
      <w:r>
        <w:rPr>
          <w:lang w:val="hr-HR"/>
        </w:rPr>
        <w:t>Gantogram</w:t>
      </w:r>
      <w:bookmarkEnd w:id="16"/>
    </w:p>
    <w:p w:rsidR="738BA6D7" w:rsidP="738BA6D7" w:rsidRDefault="738BA6D7" w14:paraId="61BDAD0D" w14:textId="4D9027D4">
      <w:pPr>
        <w:rPr>
          <w:lang w:val="hr-HR"/>
        </w:rPr>
      </w:pPr>
    </w:p>
    <w:p w:rsidR="00A501DE" w:rsidP="00A501DE" w:rsidRDefault="004D3B6F" w14:paraId="4E67F4E8" w14:textId="56AC62FA">
      <w:pPr>
        <w:pStyle w:val="BodyText"/>
        <w:ind w:left="0"/>
        <w:rPr>
          <w:lang w:val="hr-H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E60DFF" wp14:editId="0B6B725F">
            <wp:simplePos x="0" y="0"/>
            <wp:positionH relativeFrom="column">
              <wp:posOffset>-619125</wp:posOffset>
            </wp:positionH>
            <wp:positionV relativeFrom="paragraph">
              <wp:posOffset>224790</wp:posOffset>
            </wp:positionV>
            <wp:extent cx="9660255" cy="2019300"/>
            <wp:effectExtent l="0" t="0" r="0" b="0"/>
            <wp:wrapTopAndBottom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025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8BE" w:rsidP="00DE4D1A" w:rsidRDefault="000878BE" w14:paraId="74DA99C1" w14:textId="77777777">
      <w:pPr>
        <w:pStyle w:val="Heading1"/>
        <w:rPr>
          <w:lang w:val="hr-HR"/>
        </w:rPr>
        <w:sectPr w:rsidR="000878BE" w:rsidSect="000878BE">
          <w:headerReference w:type="default" r:id="rId38"/>
          <w:footerReference w:type="default" r:id="rId39"/>
          <w:pgSz w:w="15840" w:h="12240" w:orient="landscape" w:code="1"/>
          <w:pgMar w:top="1440" w:right="1440" w:bottom="1440" w:left="1440" w:header="720" w:footer="720" w:gutter="0"/>
          <w:cols w:space="720"/>
        </w:sectPr>
      </w:pPr>
    </w:p>
    <w:p w:rsidRPr="00212184" w:rsidR="00DE4D1A" w:rsidP="00DE4D1A" w:rsidRDefault="00DE4D1A" w14:paraId="6AAAED5E" w14:textId="7F00C6E1">
      <w:pPr>
        <w:pStyle w:val="Heading1"/>
        <w:rPr>
          <w:lang w:val="hr-HR"/>
        </w:rPr>
      </w:pPr>
      <w:bookmarkStart w:name="_Toc124663011" w:id="17"/>
      <w:r>
        <w:rPr>
          <w:lang w:val="hr-HR"/>
        </w:rPr>
        <w:t>Zapisnici sastanaka</w:t>
      </w:r>
      <w:bookmarkEnd w:id="17"/>
    </w:p>
    <w:p w:rsidR="00C601D9" w:rsidP="00C601D9" w:rsidRDefault="00C601D9" w14:paraId="3A611A26" w14:textId="77777777">
      <w:pPr>
        <w:pStyle w:val="BodyText"/>
        <w:keepLines w:val="0"/>
        <w:rPr>
          <w:lang w:val="hr-HR"/>
        </w:rPr>
      </w:pPr>
    </w:p>
    <w:p w:rsidRPr="00640F56" w:rsidR="00C601D9" w:rsidP="002A7FAB" w:rsidRDefault="008908BA" w14:paraId="3A34E5F8" w14:textId="51852B5B">
      <w:pPr>
        <w:pStyle w:val="BodyText"/>
        <w:keepLines w:val="0"/>
        <w:jc w:val="both"/>
        <w:rPr>
          <w:b/>
          <w:bCs/>
          <w:lang w:val="hr-HR"/>
        </w:rPr>
      </w:pPr>
      <w:r w:rsidRPr="00640F56">
        <w:rPr>
          <w:b/>
          <w:bCs/>
          <w:lang w:val="hr-HR"/>
        </w:rPr>
        <w:t>Sastanak 1</w:t>
      </w:r>
    </w:p>
    <w:p w:rsidR="004C1A8D" w:rsidP="002A7FAB" w:rsidRDefault="008908BA" w14:paraId="5878D6C3" w14:textId="05DFA036">
      <w:pPr>
        <w:pStyle w:val="BodyText"/>
        <w:keepLines w:val="0"/>
        <w:jc w:val="both"/>
        <w:rPr>
          <w:lang w:val="hr-HR"/>
        </w:rPr>
      </w:pPr>
      <w:r>
        <w:rPr>
          <w:lang w:val="hr-HR"/>
        </w:rPr>
        <w:tab/>
      </w:r>
      <w:r w:rsidR="00640F56">
        <w:rPr>
          <w:b/>
          <w:bCs/>
          <w:lang w:val="hr-HR"/>
        </w:rPr>
        <w:t>Datum:</w:t>
      </w:r>
      <w:r w:rsidR="004C1A8D">
        <w:rPr>
          <w:b/>
          <w:bCs/>
          <w:lang w:val="hr-HR"/>
        </w:rPr>
        <w:tab/>
      </w:r>
      <w:r w:rsidR="004C1A8D">
        <w:rPr>
          <w:b/>
          <w:bCs/>
          <w:lang w:val="hr-HR"/>
        </w:rPr>
        <w:tab/>
      </w:r>
      <w:r w:rsidRPr="00640F56" w:rsidR="00FE0A31">
        <w:rPr>
          <w:lang w:val="hr-HR"/>
        </w:rPr>
        <w:t>11.10.2022.</w:t>
      </w:r>
      <w:r w:rsidR="008A6B36">
        <w:rPr>
          <w:lang w:val="hr-HR"/>
        </w:rPr>
        <w:t xml:space="preserve"> </w:t>
      </w:r>
    </w:p>
    <w:p w:rsidR="0089765F" w:rsidP="002A7FAB" w:rsidRDefault="004C1A8D" w14:paraId="59B918BA" w14:textId="1C38979E">
      <w:pPr>
        <w:pStyle w:val="BodyText"/>
        <w:keepLines w:val="0"/>
        <w:ind w:firstLine="720"/>
        <w:jc w:val="both"/>
        <w:rPr>
          <w:lang w:val="hr-HR"/>
        </w:rPr>
      </w:pPr>
      <w:r>
        <w:rPr>
          <w:b/>
          <w:bCs/>
          <w:lang w:val="hr-HR"/>
        </w:rPr>
        <w:t xml:space="preserve">Tema: </w:t>
      </w:r>
      <w:r>
        <w:rPr>
          <w:b/>
          <w:bCs/>
          <w:lang w:val="hr-HR"/>
        </w:rPr>
        <w:tab/>
      </w:r>
      <w:r>
        <w:rPr>
          <w:b/>
          <w:bCs/>
          <w:lang w:val="hr-HR"/>
        </w:rPr>
        <w:tab/>
      </w:r>
      <w:r w:rsidR="008A6B36">
        <w:rPr>
          <w:lang w:val="hr-HR"/>
        </w:rPr>
        <w:t>Upoznavanje članova tima, predlaganje teme</w:t>
      </w:r>
    </w:p>
    <w:p w:rsidR="00C84073" w:rsidP="002A7FAB" w:rsidRDefault="00C84073" w14:paraId="259455AD" w14:textId="7F489ED7">
      <w:pPr>
        <w:pStyle w:val="BodyText"/>
        <w:keepLines w:val="0"/>
        <w:jc w:val="both"/>
        <w:rPr>
          <w:lang w:val="hr-HR"/>
        </w:rPr>
      </w:pPr>
      <w:r>
        <w:rPr>
          <w:b/>
          <w:bCs/>
          <w:lang w:val="hr-HR"/>
        </w:rPr>
        <w:tab/>
      </w:r>
      <w:r>
        <w:rPr>
          <w:b/>
          <w:bCs/>
          <w:lang w:val="hr-HR"/>
        </w:rPr>
        <w:t>Mjesto:</w:t>
      </w:r>
      <w:r>
        <w:rPr>
          <w:lang w:val="hr-HR"/>
        </w:rPr>
        <w:t xml:space="preserve"> </w:t>
      </w:r>
      <w:r w:rsidR="004C1A8D">
        <w:rPr>
          <w:lang w:val="hr-HR"/>
        </w:rPr>
        <w:tab/>
      </w:r>
      <w:r w:rsidR="004C1A8D">
        <w:rPr>
          <w:lang w:val="hr-HR"/>
        </w:rPr>
        <w:tab/>
      </w:r>
      <w:r w:rsidR="00CB47F2">
        <w:rPr>
          <w:lang w:val="hr-HR"/>
        </w:rPr>
        <w:t xml:space="preserve">C7-17, </w:t>
      </w:r>
      <w:r>
        <w:rPr>
          <w:lang w:val="hr-HR"/>
        </w:rPr>
        <w:t>knjižnica</w:t>
      </w:r>
      <w:r w:rsidR="00CB47F2">
        <w:rPr>
          <w:lang w:val="hr-HR"/>
        </w:rPr>
        <w:t xml:space="preserve"> </w:t>
      </w:r>
      <w:r w:rsidR="009E40CB">
        <w:rPr>
          <w:lang w:val="hr-HR"/>
        </w:rPr>
        <w:t>+ M</w:t>
      </w:r>
      <w:r w:rsidR="009D4089">
        <w:rPr>
          <w:lang w:val="hr-HR"/>
        </w:rPr>
        <w:t xml:space="preserve">icrosoft </w:t>
      </w:r>
      <w:r w:rsidR="009E40CB">
        <w:rPr>
          <w:lang w:val="hr-HR"/>
        </w:rPr>
        <w:t>Teams</w:t>
      </w:r>
    </w:p>
    <w:p w:rsidR="00212184" w:rsidP="002A7FAB" w:rsidRDefault="00212184" w14:paraId="7CB7CB28" w14:textId="75339B18">
      <w:pPr>
        <w:pStyle w:val="BodyText"/>
        <w:ind w:left="1440" w:hanging="720"/>
        <w:jc w:val="both"/>
        <w:rPr>
          <w:lang w:val="hr-HR"/>
        </w:rPr>
      </w:pPr>
      <w:r>
        <w:rPr>
          <w:b/>
          <w:bCs/>
          <w:lang w:val="hr-HR"/>
        </w:rPr>
        <w:tab/>
      </w:r>
      <w:r>
        <w:rPr>
          <w:b/>
          <w:bCs/>
          <w:lang w:val="hr-HR"/>
        </w:rPr>
        <w:t>Nazočni:</w:t>
      </w:r>
      <w:r>
        <w:rPr>
          <w:lang w:val="hr-HR"/>
        </w:rPr>
        <w:t xml:space="preserve"> </w:t>
      </w:r>
      <w:r w:rsidR="004C1A8D">
        <w:rPr>
          <w:lang w:val="hr-HR"/>
        </w:rPr>
        <w:tab/>
      </w:r>
      <w:r w:rsidRPr="009F0624" w:rsidR="009F0624">
        <w:rPr>
          <w:lang w:val="hr-HR"/>
        </w:rPr>
        <w:t>Marko Brlek</w:t>
      </w:r>
      <w:r w:rsidR="009F0624">
        <w:rPr>
          <w:lang w:val="hr-HR"/>
        </w:rPr>
        <w:t xml:space="preserve">, </w:t>
      </w:r>
      <w:r w:rsidRPr="009F0624" w:rsidR="009F0624">
        <w:rPr>
          <w:lang w:val="hr-HR"/>
        </w:rPr>
        <w:t>Filip Fabris</w:t>
      </w:r>
      <w:r w:rsidR="009F0624">
        <w:rPr>
          <w:lang w:val="hr-HR"/>
        </w:rPr>
        <w:t xml:space="preserve">, </w:t>
      </w:r>
      <w:r w:rsidRPr="009F0624" w:rsidR="009F0624">
        <w:rPr>
          <w:lang w:val="hr-HR"/>
        </w:rPr>
        <w:t>Josipa Jović</w:t>
      </w:r>
      <w:r w:rsidR="009F0624">
        <w:rPr>
          <w:lang w:val="hr-HR"/>
        </w:rPr>
        <w:t xml:space="preserve">, </w:t>
      </w:r>
      <w:r w:rsidRPr="009F0624" w:rsidR="009F0624">
        <w:rPr>
          <w:lang w:val="hr-HR"/>
        </w:rPr>
        <w:t>Karla Kijac</w:t>
      </w:r>
      <w:r w:rsidR="009F0624">
        <w:rPr>
          <w:lang w:val="hr-HR"/>
        </w:rPr>
        <w:t xml:space="preserve">, </w:t>
      </w:r>
      <w:r w:rsidRPr="009F0624" w:rsidR="009F0624">
        <w:rPr>
          <w:lang w:val="hr-HR"/>
        </w:rPr>
        <w:t>Lovro Makovec</w:t>
      </w:r>
      <w:r w:rsidR="009F0624">
        <w:rPr>
          <w:lang w:val="hr-HR"/>
        </w:rPr>
        <w:t>, F</w:t>
      </w:r>
      <w:r w:rsidRPr="009F0624" w:rsidR="009F0624">
        <w:rPr>
          <w:lang w:val="hr-HR"/>
        </w:rPr>
        <w:t xml:space="preserve">ran </w:t>
      </w:r>
      <w:r w:rsidR="004C1A8D">
        <w:rPr>
          <w:lang w:val="hr-HR"/>
        </w:rPr>
        <w:tab/>
      </w:r>
      <w:r w:rsidR="004C1A8D">
        <w:rPr>
          <w:lang w:val="hr-HR"/>
        </w:rPr>
        <w:tab/>
      </w:r>
      <w:r w:rsidR="004C1A8D">
        <w:rPr>
          <w:lang w:val="hr-HR"/>
        </w:rPr>
        <w:tab/>
      </w:r>
      <w:r w:rsidRPr="009F0624" w:rsidR="009F0624">
        <w:rPr>
          <w:lang w:val="hr-HR"/>
        </w:rPr>
        <w:t>Marić</w:t>
      </w:r>
      <w:r w:rsidR="009F0624">
        <w:rPr>
          <w:lang w:val="hr-HR"/>
        </w:rPr>
        <w:t xml:space="preserve">, </w:t>
      </w:r>
      <w:r w:rsidRPr="009F0624" w:rsidR="009F0624">
        <w:rPr>
          <w:lang w:val="hr-HR"/>
        </w:rPr>
        <w:t>Luka Radman</w:t>
      </w:r>
      <w:r w:rsidR="00D768EB">
        <w:rPr>
          <w:lang w:val="hr-HR"/>
        </w:rPr>
        <w:t xml:space="preserve">, </w:t>
      </w:r>
      <w:r w:rsidRPr="009F0624" w:rsidR="009F0624">
        <w:rPr>
          <w:lang w:val="hr-HR"/>
        </w:rPr>
        <w:t>Valentina Valić</w:t>
      </w:r>
      <w:r w:rsidR="00D768EB">
        <w:rPr>
          <w:lang w:val="hr-HR"/>
        </w:rPr>
        <w:t xml:space="preserve">, </w:t>
      </w:r>
      <w:r w:rsidRPr="009F0624" w:rsidR="009F0624">
        <w:rPr>
          <w:lang w:val="hr-HR"/>
        </w:rPr>
        <w:t>Ivan Žgela</w:t>
      </w:r>
    </w:p>
    <w:p w:rsidR="00564CB3" w:rsidP="002A7FAB" w:rsidRDefault="00564CB3" w14:paraId="38664C73" w14:textId="0AC78C0A">
      <w:pPr>
        <w:pStyle w:val="BodyText"/>
        <w:keepLines w:val="0"/>
        <w:jc w:val="both"/>
        <w:rPr>
          <w:lang w:val="hr-HR"/>
        </w:rPr>
      </w:pPr>
      <w:r>
        <w:rPr>
          <w:b/>
          <w:bCs/>
          <w:lang w:val="hr-HR"/>
        </w:rPr>
        <w:tab/>
      </w:r>
      <w:r>
        <w:rPr>
          <w:b/>
          <w:bCs/>
          <w:lang w:val="hr-HR"/>
        </w:rPr>
        <w:t>Zaključak:</w:t>
      </w:r>
      <w:r>
        <w:rPr>
          <w:lang w:val="hr-HR"/>
        </w:rPr>
        <w:t xml:space="preserve"> </w:t>
      </w:r>
      <w:r w:rsidR="004C1A8D">
        <w:rPr>
          <w:lang w:val="hr-HR"/>
        </w:rPr>
        <w:tab/>
      </w:r>
      <w:r>
        <w:rPr>
          <w:lang w:val="hr-HR"/>
        </w:rPr>
        <w:t>do idućeg sastanka formirati timove</w:t>
      </w:r>
    </w:p>
    <w:p w:rsidRPr="00564CB3" w:rsidR="00D768EB" w:rsidP="002A7FAB" w:rsidRDefault="00D768EB" w14:paraId="6E11965E" w14:textId="77777777">
      <w:pPr>
        <w:pStyle w:val="BodyText"/>
        <w:keepLines w:val="0"/>
        <w:jc w:val="both"/>
        <w:rPr>
          <w:lang w:val="hr-HR"/>
        </w:rPr>
      </w:pPr>
    </w:p>
    <w:p w:rsidRPr="00640F56" w:rsidR="008908BA" w:rsidP="002A7FAB" w:rsidRDefault="0089765F" w14:paraId="7CDD1B72" w14:textId="4970278D">
      <w:pPr>
        <w:pStyle w:val="BodyText"/>
        <w:keepLines w:val="0"/>
        <w:ind w:left="0"/>
        <w:jc w:val="both"/>
        <w:rPr>
          <w:b/>
          <w:bCs/>
          <w:lang w:val="hr-HR"/>
        </w:rPr>
      </w:pPr>
      <w:r>
        <w:rPr>
          <w:b/>
          <w:bCs/>
          <w:lang w:val="hr-HR"/>
        </w:rPr>
        <w:tab/>
      </w:r>
      <w:r w:rsidRPr="00640F56">
        <w:rPr>
          <w:b/>
          <w:bCs/>
          <w:lang w:val="hr-HR"/>
        </w:rPr>
        <w:t>Sastanak 2</w:t>
      </w:r>
      <w:r w:rsidRPr="00640F56" w:rsidR="008A6B36">
        <w:rPr>
          <w:b/>
          <w:bCs/>
          <w:lang w:val="hr-HR"/>
        </w:rPr>
        <w:t xml:space="preserve"> </w:t>
      </w:r>
    </w:p>
    <w:p w:rsidR="004C1A8D" w:rsidP="002A7FAB" w:rsidRDefault="00640F56" w14:paraId="47DD1675" w14:textId="7BDF0A59">
      <w:pPr>
        <w:pStyle w:val="BodyText"/>
        <w:keepLines w:val="0"/>
        <w:ind w:left="1440"/>
        <w:jc w:val="both"/>
        <w:rPr>
          <w:lang w:val="hr-HR"/>
        </w:rPr>
      </w:pPr>
      <w:r>
        <w:rPr>
          <w:b/>
          <w:bCs/>
          <w:lang w:val="hr-HR"/>
        </w:rPr>
        <w:t xml:space="preserve">Datum: </w:t>
      </w:r>
      <w:r w:rsidR="004C1A8D">
        <w:rPr>
          <w:b/>
          <w:bCs/>
          <w:lang w:val="hr-HR"/>
        </w:rPr>
        <w:tab/>
      </w:r>
      <w:r w:rsidR="004C1A8D">
        <w:rPr>
          <w:b/>
          <w:bCs/>
          <w:lang w:val="hr-HR"/>
        </w:rPr>
        <w:tab/>
      </w:r>
      <w:r w:rsidRPr="00640F56" w:rsidR="00E7606E">
        <w:rPr>
          <w:lang w:val="hr-HR"/>
        </w:rPr>
        <w:t>18.10.2022.</w:t>
      </w:r>
      <w:r w:rsidR="00E7606E">
        <w:rPr>
          <w:lang w:val="hr-HR"/>
        </w:rPr>
        <w:t xml:space="preserve"> </w:t>
      </w:r>
    </w:p>
    <w:p w:rsidR="008A6B36" w:rsidP="002A7FAB" w:rsidRDefault="004C1A8D" w14:paraId="7B6ADA98" w14:textId="3BBB96C3">
      <w:pPr>
        <w:pStyle w:val="BodyText"/>
        <w:keepLines w:val="0"/>
        <w:ind w:left="1440"/>
        <w:jc w:val="both"/>
        <w:rPr>
          <w:lang w:val="hr-HR"/>
        </w:rPr>
      </w:pPr>
      <w:r>
        <w:rPr>
          <w:b/>
          <w:bCs/>
          <w:lang w:val="hr-HR"/>
        </w:rPr>
        <w:t>Tema:</w:t>
      </w:r>
      <w:r>
        <w:rPr>
          <w:lang w:val="hr-HR"/>
        </w:rPr>
        <w:t xml:space="preserve"> </w:t>
      </w:r>
      <w:r>
        <w:rPr>
          <w:lang w:val="hr-HR"/>
        </w:rPr>
        <w:tab/>
      </w:r>
      <w:r>
        <w:rPr>
          <w:lang w:val="hr-HR"/>
        </w:rPr>
        <w:tab/>
      </w:r>
      <w:r w:rsidR="00AA0AEB">
        <w:rPr>
          <w:lang w:val="hr-HR"/>
        </w:rPr>
        <w:t xml:space="preserve">Rješavanje pitanja vezanih uz tehnologije i detaljnija prezentacija o web i </w:t>
      </w:r>
      <w:r w:rsidR="00640F56"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 w:rsidR="00AA0AEB">
        <w:rPr>
          <w:lang w:val="hr-HR"/>
        </w:rPr>
        <w:t>mobilnoj aplikaciji</w:t>
      </w:r>
    </w:p>
    <w:p w:rsidR="00D768EB" w:rsidP="002A7FAB" w:rsidRDefault="00D768EB" w14:paraId="734EDEEB" w14:textId="094099CC">
      <w:pPr>
        <w:pStyle w:val="BodyText"/>
        <w:keepLines w:val="0"/>
        <w:jc w:val="both"/>
        <w:rPr>
          <w:lang w:val="hr-HR"/>
        </w:rPr>
      </w:pPr>
      <w:r>
        <w:rPr>
          <w:lang w:val="hr-HR"/>
        </w:rPr>
        <w:tab/>
      </w:r>
      <w:r>
        <w:rPr>
          <w:b/>
          <w:bCs/>
          <w:lang w:val="hr-HR"/>
        </w:rPr>
        <w:t>Mjesto:</w:t>
      </w:r>
      <w:r>
        <w:rPr>
          <w:lang w:val="hr-HR"/>
        </w:rPr>
        <w:t xml:space="preserve"> </w:t>
      </w:r>
      <w:r w:rsidR="004C1A8D">
        <w:rPr>
          <w:lang w:val="hr-HR"/>
        </w:rPr>
        <w:tab/>
      </w:r>
      <w:r w:rsidR="004C1A8D">
        <w:rPr>
          <w:lang w:val="hr-HR"/>
        </w:rPr>
        <w:tab/>
      </w:r>
      <w:r>
        <w:rPr>
          <w:lang w:val="hr-HR"/>
        </w:rPr>
        <w:t xml:space="preserve">IoT labos </w:t>
      </w:r>
      <w:r w:rsidR="009D4089">
        <w:rPr>
          <w:lang w:val="hr-HR"/>
        </w:rPr>
        <w:t>+ Microsoft Teams</w:t>
      </w:r>
    </w:p>
    <w:p w:rsidR="00D768EB" w:rsidP="002A7FAB" w:rsidRDefault="00D768EB" w14:paraId="33CAD568" w14:textId="4063A74E">
      <w:pPr>
        <w:pStyle w:val="BodyText"/>
        <w:jc w:val="both"/>
        <w:rPr>
          <w:lang w:val="hr-HR"/>
        </w:rPr>
      </w:pPr>
      <w:r>
        <w:rPr>
          <w:b/>
          <w:bCs/>
          <w:lang w:val="hr-HR"/>
        </w:rPr>
        <w:tab/>
      </w:r>
      <w:r>
        <w:rPr>
          <w:b/>
          <w:bCs/>
          <w:lang w:val="hr-HR"/>
        </w:rPr>
        <w:t>Nazočni:</w:t>
      </w:r>
      <w:r>
        <w:rPr>
          <w:lang w:val="hr-HR"/>
        </w:rPr>
        <w:t xml:space="preserve"> </w:t>
      </w:r>
      <w:r w:rsidR="004C1A8D">
        <w:rPr>
          <w:lang w:val="hr-HR"/>
        </w:rPr>
        <w:tab/>
      </w:r>
      <w:r w:rsidRPr="009F0624">
        <w:rPr>
          <w:lang w:val="hr-HR"/>
        </w:rPr>
        <w:t>Marko Brlek</w:t>
      </w:r>
      <w:r>
        <w:rPr>
          <w:lang w:val="hr-HR"/>
        </w:rPr>
        <w:t xml:space="preserve">, </w:t>
      </w:r>
      <w:r w:rsidRPr="009F0624">
        <w:rPr>
          <w:lang w:val="hr-HR"/>
        </w:rPr>
        <w:t>Filip Fabris</w:t>
      </w:r>
      <w:r>
        <w:rPr>
          <w:lang w:val="hr-HR"/>
        </w:rPr>
        <w:t xml:space="preserve">, </w:t>
      </w:r>
      <w:r w:rsidRPr="009F0624">
        <w:rPr>
          <w:lang w:val="hr-HR"/>
        </w:rPr>
        <w:t>Josipa Jović</w:t>
      </w:r>
      <w:r>
        <w:rPr>
          <w:lang w:val="hr-HR"/>
        </w:rPr>
        <w:t xml:space="preserve">, </w:t>
      </w:r>
      <w:r w:rsidRPr="009F0624">
        <w:rPr>
          <w:lang w:val="hr-HR"/>
        </w:rPr>
        <w:t>Karla Kijac</w:t>
      </w:r>
      <w:r>
        <w:rPr>
          <w:lang w:val="hr-HR"/>
        </w:rPr>
        <w:t xml:space="preserve">, </w:t>
      </w:r>
      <w:r w:rsidRPr="009F0624">
        <w:rPr>
          <w:lang w:val="hr-HR"/>
        </w:rPr>
        <w:t>Lovro Makovec</w:t>
      </w:r>
      <w:r>
        <w:rPr>
          <w:lang w:val="hr-HR"/>
        </w:rPr>
        <w:t>, F</w:t>
      </w:r>
      <w:r w:rsidRPr="009F0624">
        <w:rPr>
          <w:lang w:val="hr-HR"/>
        </w:rPr>
        <w:t xml:space="preserve">ran </w:t>
      </w:r>
      <w:r w:rsidR="004C1A8D">
        <w:rPr>
          <w:lang w:val="hr-HR"/>
        </w:rPr>
        <w:tab/>
      </w:r>
      <w:r w:rsidR="004C1A8D">
        <w:rPr>
          <w:lang w:val="hr-HR"/>
        </w:rPr>
        <w:tab/>
      </w:r>
      <w:r w:rsidR="004C1A8D">
        <w:rPr>
          <w:lang w:val="hr-HR"/>
        </w:rPr>
        <w:tab/>
      </w:r>
      <w:r w:rsidR="004C1A8D">
        <w:rPr>
          <w:lang w:val="hr-HR"/>
        </w:rPr>
        <w:tab/>
      </w:r>
      <w:r w:rsidRPr="009F0624">
        <w:rPr>
          <w:lang w:val="hr-HR"/>
        </w:rPr>
        <w:t>Marić</w:t>
      </w:r>
      <w:r>
        <w:rPr>
          <w:lang w:val="hr-HR"/>
        </w:rPr>
        <w:t xml:space="preserve">, </w:t>
      </w:r>
      <w:r w:rsidRPr="009F0624">
        <w:rPr>
          <w:lang w:val="hr-HR"/>
        </w:rPr>
        <w:t>Luka Radman</w:t>
      </w:r>
      <w:r>
        <w:rPr>
          <w:lang w:val="hr-HR"/>
        </w:rPr>
        <w:t xml:space="preserve">, </w:t>
      </w:r>
      <w:r w:rsidRPr="009F0624">
        <w:rPr>
          <w:lang w:val="hr-HR"/>
        </w:rPr>
        <w:t>Valentina Valić</w:t>
      </w:r>
      <w:r>
        <w:rPr>
          <w:lang w:val="hr-HR"/>
        </w:rPr>
        <w:t xml:space="preserve">, </w:t>
      </w:r>
      <w:r w:rsidRPr="009F0624">
        <w:rPr>
          <w:lang w:val="hr-HR"/>
        </w:rPr>
        <w:t>Ivan Žgela</w:t>
      </w:r>
    </w:p>
    <w:p w:rsidR="00D768EB" w:rsidP="002A7FAB" w:rsidRDefault="00D768EB" w14:paraId="0769D053" w14:textId="5B87E685">
      <w:pPr>
        <w:pStyle w:val="BodyText"/>
        <w:keepLines w:val="0"/>
        <w:jc w:val="both"/>
        <w:rPr>
          <w:lang w:val="hr-HR"/>
        </w:rPr>
      </w:pPr>
      <w:r>
        <w:rPr>
          <w:b/>
          <w:bCs/>
          <w:lang w:val="hr-HR"/>
        </w:rPr>
        <w:tab/>
      </w:r>
      <w:r>
        <w:rPr>
          <w:b/>
          <w:bCs/>
          <w:lang w:val="hr-HR"/>
        </w:rPr>
        <w:t>Zaključak:</w:t>
      </w:r>
      <w:r>
        <w:rPr>
          <w:lang w:val="hr-HR"/>
        </w:rPr>
        <w:t xml:space="preserve"> </w:t>
      </w:r>
      <w:r w:rsidR="004C1A8D">
        <w:rPr>
          <w:lang w:val="hr-HR"/>
        </w:rPr>
        <w:tab/>
      </w:r>
      <w:r w:rsidR="00E90C5E">
        <w:rPr>
          <w:lang w:val="hr-HR"/>
        </w:rPr>
        <w:t xml:space="preserve">proučiti tehnologije, odabrati voditelja </w:t>
      </w:r>
    </w:p>
    <w:p w:rsidR="00640F56" w:rsidP="00D768EB" w:rsidRDefault="00640F56" w14:paraId="26719EC5" w14:textId="6FE4B37F">
      <w:pPr>
        <w:pStyle w:val="BodyText"/>
        <w:keepLines w:val="0"/>
        <w:rPr>
          <w:lang w:val="hr-HR"/>
        </w:rPr>
      </w:pPr>
    </w:p>
    <w:p w:rsidRPr="00640F56" w:rsidR="004C1A8D" w:rsidP="002A7FAB" w:rsidRDefault="004C1A8D" w14:paraId="078D109C" w14:textId="07514F32">
      <w:pPr>
        <w:pStyle w:val="BodyText"/>
        <w:keepLines w:val="0"/>
        <w:ind w:left="0" w:firstLine="720"/>
        <w:jc w:val="both"/>
        <w:rPr>
          <w:b/>
          <w:bCs/>
          <w:lang w:val="hr-HR"/>
        </w:rPr>
      </w:pPr>
      <w:r w:rsidRPr="00640F56">
        <w:rPr>
          <w:b/>
          <w:bCs/>
          <w:lang w:val="hr-HR"/>
        </w:rPr>
        <w:t xml:space="preserve">Sastanak </w:t>
      </w:r>
      <w:r>
        <w:rPr>
          <w:b/>
          <w:bCs/>
          <w:lang w:val="hr-HR"/>
        </w:rPr>
        <w:t>3</w:t>
      </w:r>
      <w:r w:rsidRPr="00640F56">
        <w:rPr>
          <w:b/>
          <w:bCs/>
          <w:lang w:val="hr-HR"/>
        </w:rPr>
        <w:t xml:space="preserve"> </w:t>
      </w:r>
    </w:p>
    <w:p w:rsidR="004C1A8D" w:rsidP="002A7FAB" w:rsidRDefault="004C1A8D" w14:paraId="49C2E86B" w14:textId="10D24F86">
      <w:pPr>
        <w:pStyle w:val="BodyText"/>
        <w:keepLines w:val="0"/>
        <w:ind w:left="1440"/>
        <w:jc w:val="both"/>
        <w:rPr>
          <w:lang w:val="hr-HR"/>
        </w:rPr>
      </w:pPr>
      <w:r>
        <w:rPr>
          <w:b/>
          <w:bCs/>
          <w:lang w:val="hr-HR"/>
        </w:rPr>
        <w:t xml:space="preserve">Datum: </w:t>
      </w:r>
      <w:r>
        <w:rPr>
          <w:b/>
          <w:bCs/>
          <w:lang w:val="hr-HR"/>
        </w:rPr>
        <w:tab/>
      </w:r>
      <w:r>
        <w:rPr>
          <w:b/>
          <w:bCs/>
          <w:lang w:val="hr-HR"/>
        </w:rPr>
        <w:tab/>
      </w:r>
      <w:r>
        <w:rPr>
          <w:lang w:val="hr-HR"/>
        </w:rPr>
        <w:t>25</w:t>
      </w:r>
      <w:r w:rsidRPr="00640F56">
        <w:rPr>
          <w:lang w:val="hr-HR"/>
        </w:rPr>
        <w:t>.10.2022.</w:t>
      </w:r>
      <w:r>
        <w:rPr>
          <w:lang w:val="hr-HR"/>
        </w:rPr>
        <w:t xml:space="preserve"> </w:t>
      </w:r>
    </w:p>
    <w:p w:rsidR="004C1A8D" w:rsidP="002A7FAB" w:rsidRDefault="004C1A8D" w14:paraId="555B3B9B" w14:textId="6AA318A9">
      <w:pPr>
        <w:pStyle w:val="BodyText"/>
        <w:keepLines w:val="0"/>
        <w:ind w:left="1440"/>
        <w:jc w:val="both"/>
        <w:rPr>
          <w:lang w:val="hr-HR"/>
        </w:rPr>
      </w:pPr>
      <w:r>
        <w:rPr>
          <w:b/>
          <w:bCs/>
          <w:lang w:val="hr-HR"/>
        </w:rPr>
        <w:t>Tema:</w:t>
      </w:r>
      <w:r>
        <w:rPr>
          <w:lang w:val="hr-HR"/>
        </w:rPr>
        <w:t xml:space="preserve"> </w:t>
      </w:r>
      <w:r>
        <w:rPr>
          <w:lang w:val="hr-HR"/>
        </w:rPr>
        <w:tab/>
      </w:r>
      <w:r>
        <w:rPr>
          <w:lang w:val="hr-HR"/>
        </w:rPr>
        <w:tab/>
      </w:r>
      <w:r w:rsidR="00517AEF">
        <w:rPr>
          <w:lang w:val="hr-HR"/>
        </w:rPr>
        <w:t xml:space="preserve">KeyCloak, obujam posla za tim mikroC, </w:t>
      </w:r>
      <w:r w:rsidR="00E34D8B">
        <w:rPr>
          <w:lang w:val="hr-HR"/>
        </w:rPr>
        <w:t>provjera suradnje timova</w:t>
      </w:r>
    </w:p>
    <w:p w:rsidR="004C1A8D" w:rsidP="002A7FAB" w:rsidRDefault="004C1A8D" w14:paraId="280A8CAA" w14:textId="544C0991">
      <w:pPr>
        <w:pStyle w:val="BodyText"/>
        <w:keepLines w:val="0"/>
        <w:jc w:val="both"/>
        <w:rPr>
          <w:lang w:val="hr-HR"/>
        </w:rPr>
      </w:pPr>
      <w:r>
        <w:rPr>
          <w:lang w:val="hr-HR"/>
        </w:rPr>
        <w:tab/>
      </w:r>
      <w:r>
        <w:rPr>
          <w:b/>
          <w:bCs/>
          <w:lang w:val="hr-HR"/>
        </w:rPr>
        <w:t>Mjesto:</w:t>
      </w:r>
      <w:r>
        <w:rPr>
          <w:lang w:val="hr-HR"/>
        </w:rPr>
        <w:t xml:space="preserve"> 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 xml:space="preserve">IoT labos </w:t>
      </w:r>
      <w:r w:rsidR="009D4089">
        <w:rPr>
          <w:lang w:val="hr-HR"/>
        </w:rPr>
        <w:t>+ Microsoft Teams</w:t>
      </w:r>
    </w:p>
    <w:p w:rsidR="004C1A8D" w:rsidP="002A7FAB" w:rsidRDefault="004C1A8D" w14:paraId="37C32A0E" w14:textId="329C8B78">
      <w:pPr>
        <w:pStyle w:val="BodyText"/>
        <w:jc w:val="both"/>
        <w:rPr>
          <w:lang w:val="hr-HR"/>
        </w:rPr>
      </w:pPr>
      <w:r>
        <w:rPr>
          <w:b/>
          <w:bCs/>
          <w:lang w:val="hr-HR"/>
        </w:rPr>
        <w:tab/>
      </w:r>
      <w:r>
        <w:rPr>
          <w:b/>
          <w:bCs/>
          <w:lang w:val="hr-HR"/>
        </w:rPr>
        <w:t>Nazočni:</w:t>
      </w:r>
      <w:r>
        <w:rPr>
          <w:lang w:val="hr-HR"/>
        </w:rPr>
        <w:t xml:space="preserve"> </w:t>
      </w:r>
      <w:r>
        <w:rPr>
          <w:lang w:val="hr-HR"/>
        </w:rPr>
        <w:tab/>
      </w:r>
      <w:r w:rsidRPr="009F0624">
        <w:rPr>
          <w:lang w:val="hr-HR"/>
        </w:rPr>
        <w:t>Marko Brlek</w:t>
      </w:r>
      <w:r>
        <w:rPr>
          <w:lang w:val="hr-HR"/>
        </w:rPr>
        <w:t xml:space="preserve">, </w:t>
      </w:r>
      <w:r w:rsidRPr="009F0624">
        <w:rPr>
          <w:lang w:val="hr-HR"/>
        </w:rPr>
        <w:t>Filip Fabris</w:t>
      </w:r>
      <w:r>
        <w:rPr>
          <w:lang w:val="hr-HR"/>
        </w:rPr>
        <w:t xml:space="preserve">, </w:t>
      </w:r>
      <w:r w:rsidRPr="009F0624">
        <w:rPr>
          <w:lang w:val="hr-HR"/>
        </w:rPr>
        <w:t>Josipa Jović</w:t>
      </w:r>
      <w:r>
        <w:rPr>
          <w:lang w:val="hr-HR"/>
        </w:rPr>
        <w:t xml:space="preserve">, </w:t>
      </w:r>
      <w:r w:rsidRPr="009F0624">
        <w:rPr>
          <w:lang w:val="hr-HR"/>
        </w:rPr>
        <w:t>Karla Kijac</w:t>
      </w:r>
      <w:r>
        <w:rPr>
          <w:lang w:val="hr-HR"/>
        </w:rPr>
        <w:t xml:space="preserve">, </w:t>
      </w:r>
      <w:r w:rsidRPr="009F0624">
        <w:rPr>
          <w:lang w:val="hr-HR"/>
        </w:rPr>
        <w:t>Lovro Makovec</w:t>
      </w:r>
      <w:r>
        <w:rPr>
          <w:lang w:val="hr-HR"/>
        </w:rPr>
        <w:t>, F</w:t>
      </w:r>
      <w:r w:rsidRPr="009F0624">
        <w:rPr>
          <w:lang w:val="hr-HR"/>
        </w:rPr>
        <w:t xml:space="preserve">ran 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 w:rsidRPr="009F0624">
        <w:rPr>
          <w:lang w:val="hr-HR"/>
        </w:rPr>
        <w:t>Marić</w:t>
      </w:r>
      <w:r>
        <w:rPr>
          <w:lang w:val="hr-HR"/>
        </w:rPr>
        <w:t xml:space="preserve">, </w:t>
      </w:r>
      <w:r w:rsidRPr="009F0624">
        <w:rPr>
          <w:lang w:val="hr-HR"/>
        </w:rPr>
        <w:t>Luka Radman</w:t>
      </w:r>
      <w:r>
        <w:rPr>
          <w:lang w:val="hr-HR"/>
        </w:rPr>
        <w:t xml:space="preserve">, </w:t>
      </w:r>
      <w:r w:rsidRPr="009F0624">
        <w:rPr>
          <w:lang w:val="hr-HR"/>
        </w:rPr>
        <w:t>Valentina Valić</w:t>
      </w:r>
      <w:r>
        <w:rPr>
          <w:lang w:val="hr-HR"/>
        </w:rPr>
        <w:t xml:space="preserve">, </w:t>
      </w:r>
      <w:r w:rsidRPr="009F0624">
        <w:rPr>
          <w:lang w:val="hr-HR"/>
        </w:rPr>
        <w:t>Ivan Žgela</w:t>
      </w:r>
    </w:p>
    <w:p w:rsidR="00C601D9" w:rsidP="002A7FAB" w:rsidRDefault="004C1A8D" w14:paraId="00E2CEFB" w14:textId="1A7434DA">
      <w:pPr>
        <w:jc w:val="both"/>
        <w:rPr>
          <w:lang w:val="hr-HR"/>
        </w:rPr>
      </w:pPr>
      <w:r>
        <w:rPr>
          <w:b/>
          <w:bCs/>
          <w:lang w:val="hr-HR"/>
        </w:rPr>
        <w:tab/>
      </w:r>
      <w:r>
        <w:rPr>
          <w:b/>
          <w:bCs/>
          <w:lang w:val="hr-HR"/>
        </w:rPr>
        <w:tab/>
      </w:r>
      <w:r>
        <w:rPr>
          <w:b/>
          <w:bCs/>
          <w:lang w:val="hr-HR"/>
        </w:rPr>
        <w:t>Zaključak:</w:t>
      </w:r>
      <w:r>
        <w:rPr>
          <w:lang w:val="hr-HR"/>
        </w:rPr>
        <w:t xml:space="preserve"> </w:t>
      </w:r>
      <w:r>
        <w:rPr>
          <w:lang w:val="hr-HR"/>
        </w:rPr>
        <w:tab/>
      </w:r>
      <w:r w:rsidR="00E34D8B">
        <w:rPr>
          <w:lang w:val="hr-HR"/>
        </w:rPr>
        <w:t xml:space="preserve">KeyCloak problem riješen, </w:t>
      </w:r>
      <w:r w:rsidR="00330442">
        <w:rPr>
          <w:lang w:val="hr-HR"/>
        </w:rPr>
        <w:t xml:space="preserve">napraviti fake bazu, flutter tim odlično krenuo, </w:t>
      </w:r>
      <w:r w:rsidR="00C1372A">
        <w:rPr>
          <w:lang w:val="hr-HR"/>
        </w:rPr>
        <w:tab/>
      </w:r>
      <w:r w:rsidR="00C1372A">
        <w:rPr>
          <w:lang w:val="hr-HR"/>
        </w:rPr>
        <w:tab/>
      </w:r>
      <w:r w:rsidR="00C1372A">
        <w:rPr>
          <w:lang w:val="hr-HR"/>
        </w:rPr>
        <w:tab/>
      </w:r>
      <w:r w:rsidR="00C1372A">
        <w:rPr>
          <w:lang w:val="hr-HR"/>
        </w:rPr>
        <w:tab/>
      </w:r>
      <w:r w:rsidR="00C1372A">
        <w:rPr>
          <w:lang w:val="hr-HR"/>
        </w:rPr>
        <w:tab/>
      </w:r>
      <w:r w:rsidR="0047170A">
        <w:rPr>
          <w:lang w:val="hr-HR"/>
        </w:rPr>
        <w:t xml:space="preserve">razmotriti </w:t>
      </w:r>
      <w:r w:rsidR="00330442">
        <w:rPr>
          <w:lang w:val="hr-HR"/>
        </w:rPr>
        <w:t>smanji</w:t>
      </w:r>
      <w:r w:rsidR="0047170A">
        <w:rPr>
          <w:lang w:val="hr-HR"/>
        </w:rPr>
        <w:t>vanje</w:t>
      </w:r>
      <w:r w:rsidR="00330442">
        <w:rPr>
          <w:lang w:val="hr-HR"/>
        </w:rPr>
        <w:t xml:space="preserve"> obuj</w:t>
      </w:r>
      <w:r w:rsidR="0047170A">
        <w:rPr>
          <w:lang w:val="hr-HR"/>
        </w:rPr>
        <w:t>ma</w:t>
      </w:r>
      <w:r w:rsidR="00330442">
        <w:rPr>
          <w:lang w:val="hr-HR"/>
        </w:rPr>
        <w:t xml:space="preserve"> </w:t>
      </w:r>
      <w:r w:rsidR="0047170A">
        <w:rPr>
          <w:lang w:val="hr-HR"/>
        </w:rPr>
        <w:t xml:space="preserve">zadatka za mikroC zbog veličine tima, </w:t>
      </w:r>
      <w:r w:rsidR="005E76C1">
        <w:rPr>
          <w:lang w:val="hr-HR"/>
        </w:rPr>
        <w:t xml:space="preserve">poslati </w:t>
      </w:r>
      <w:r w:rsidR="00C1372A">
        <w:rPr>
          <w:lang w:val="hr-HR"/>
        </w:rPr>
        <w:tab/>
      </w:r>
      <w:r w:rsidR="00C1372A">
        <w:rPr>
          <w:lang w:val="hr-HR"/>
        </w:rPr>
        <w:tab/>
      </w:r>
      <w:r w:rsidR="00C1372A">
        <w:rPr>
          <w:lang w:val="hr-HR"/>
        </w:rPr>
        <w:tab/>
      </w:r>
      <w:r w:rsidR="00C1372A">
        <w:rPr>
          <w:lang w:val="hr-HR"/>
        </w:rPr>
        <w:tab/>
      </w:r>
      <w:r w:rsidR="00C1372A">
        <w:rPr>
          <w:lang w:val="hr-HR"/>
        </w:rPr>
        <w:tab/>
      </w:r>
      <w:r w:rsidR="005E76C1">
        <w:rPr>
          <w:lang w:val="hr-HR"/>
        </w:rPr>
        <w:t xml:space="preserve">screenshotove flutter timu, </w:t>
      </w:r>
      <w:r w:rsidR="00C1372A">
        <w:rPr>
          <w:lang w:val="hr-HR"/>
        </w:rPr>
        <w:t>pojačati komunikaciju članova</w:t>
      </w:r>
      <w:r w:rsidR="00945210">
        <w:rPr>
          <w:lang w:val="hr-HR"/>
        </w:rPr>
        <w:t xml:space="preserve">, </w:t>
      </w:r>
      <w:r w:rsidR="009E40CB">
        <w:rPr>
          <w:lang w:val="hr-HR"/>
        </w:rPr>
        <w:t xml:space="preserve">javiti za mogući </w:t>
      </w:r>
      <w:r w:rsidR="009E40CB">
        <w:rPr>
          <w:lang w:val="hr-HR"/>
        </w:rPr>
        <w:tab/>
      </w:r>
      <w:r w:rsidR="009E40CB">
        <w:rPr>
          <w:lang w:val="hr-HR"/>
        </w:rPr>
        <w:tab/>
      </w:r>
      <w:r w:rsidR="009E40CB">
        <w:rPr>
          <w:lang w:val="hr-HR"/>
        </w:rPr>
        <w:tab/>
      </w:r>
      <w:r w:rsidR="009E40CB">
        <w:rPr>
          <w:lang w:val="hr-HR"/>
        </w:rPr>
        <w:tab/>
      </w:r>
      <w:r w:rsidR="009E40CB">
        <w:rPr>
          <w:lang w:val="hr-HR"/>
        </w:rPr>
        <w:tab/>
      </w:r>
      <w:r w:rsidR="009E40CB">
        <w:rPr>
          <w:lang w:val="hr-HR"/>
        </w:rPr>
        <w:t>sastanak u neradni utorak</w:t>
      </w:r>
    </w:p>
    <w:p w:rsidR="00C1372A" w:rsidP="002A7FAB" w:rsidRDefault="00C1372A" w14:paraId="185BEB70" w14:textId="77777777">
      <w:pPr>
        <w:jc w:val="both"/>
        <w:rPr>
          <w:lang w:val="hr-HR"/>
        </w:rPr>
      </w:pPr>
    </w:p>
    <w:p w:rsidRPr="00640F56" w:rsidR="00C1372A" w:rsidP="002A7FAB" w:rsidRDefault="00C1372A" w14:paraId="2AAE817C" w14:textId="7DF49F32">
      <w:pPr>
        <w:pStyle w:val="BodyText"/>
        <w:keepLines w:val="0"/>
        <w:ind w:left="0"/>
        <w:jc w:val="both"/>
        <w:rPr>
          <w:b/>
          <w:bCs/>
          <w:lang w:val="hr-HR"/>
        </w:rPr>
      </w:pPr>
      <w:r>
        <w:rPr>
          <w:lang w:val="hr-HR"/>
        </w:rPr>
        <w:tab/>
      </w:r>
      <w:r w:rsidRPr="00640F56">
        <w:rPr>
          <w:b/>
          <w:bCs/>
          <w:lang w:val="hr-HR"/>
        </w:rPr>
        <w:t xml:space="preserve">Sastanak </w:t>
      </w:r>
      <w:r>
        <w:rPr>
          <w:b/>
          <w:bCs/>
          <w:lang w:val="hr-HR"/>
        </w:rPr>
        <w:t>4</w:t>
      </w:r>
      <w:r w:rsidRPr="00640F56">
        <w:rPr>
          <w:b/>
          <w:bCs/>
          <w:lang w:val="hr-HR"/>
        </w:rPr>
        <w:t xml:space="preserve"> </w:t>
      </w:r>
    </w:p>
    <w:p w:rsidR="00C1372A" w:rsidP="002A7FAB" w:rsidRDefault="00C1372A" w14:paraId="03AA2F7E" w14:textId="4FB9C587">
      <w:pPr>
        <w:pStyle w:val="BodyText"/>
        <w:keepLines w:val="0"/>
        <w:ind w:left="1440"/>
        <w:jc w:val="both"/>
        <w:rPr>
          <w:lang w:val="hr-HR"/>
        </w:rPr>
      </w:pPr>
      <w:r>
        <w:rPr>
          <w:b/>
          <w:bCs/>
          <w:lang w:val="hr-HR"/>
        </w:rPr>
        <w:t xml:space="preserve">Datum: </w:t>
      </w:r>
      <w:r>
        <w:rPr>
          <w:b/>
          <w:bCs/>
          <w:lang w:val="hr-HR"/>
        </w:rPr>
        <w:tab/>
      </w:r>
      <w:r>
        <w:rPr>
          <w:b/>
          <w:bCs/>
          <w:lang w:val="hr-HR"/>
        </w:rPr>
        <w:tab/>
      </w:r>
      <w:r w:rsidR="00462A19">
        <w:rPr>
          <w:lang w:val="hr-HR"/>
        </w:rPr>
        <w:t>0</w:t>
      </w:r>
      <w:r w:rsidRPr="00640F56">
        <w:rPr>
          <w:lang w:val="hr-HR"/>
        </w:rPr>
        <w:t>8.1</w:t>
      </w:r>
      <w:r w:rsidR="00462A19">
        <w:rPr>
          <w:lang w:val="hr-HR"/>
        </w:rPr>
        <w:t>1</w:t>
      </w:r>
      <w:r w:rsidRPr="00640F56">
        <w:rPr>
          <w:lang w:val="hr-HR"/>
        </w:rPr>
        <w:t>.2022.</w:t>
      </w:r>
      <w:r>
        <w:rPr>
          <w:lang w:val="hr-HR"/>
        </w:rPr>
        <w:t xml:space="preserve"> </w:t>
      </w:r>
    </w:p>
    <w:p w:rsidR="00C1372A" w:rsidP="002A7FAB" w:rsidRDefault="00C1372A" w14:paraId="32ECA627" w14:textId="2E0AD2F5">
      <w:pPr>
        <w:pStyle w:val="BodyText"/>
        <w:keepLines w:val="0"/>
        <w:ind w:left="1440"/>
        <w:jc w:val="both"/>
        <w:rPr>
          <w:lang w:val="hr-HR"/>
        </w:rPr>
      </w:pPr>
      <w:r>
        <w:rPr>
          <w:b/>
          <w:bCs/>
          <w:lang w:val="hr-HR"/>
        </w:rPr>
        <w:t>Tema:</w:t>
      </w:r>
      <w:r>
        <w:rPr>
          <w:lang w:val="hr-HR"/>
        </w:rPr>
        <w:t xml:space="preserve"> </w:t>
      </w:r>
      <w:r>
        <w:rPr>
          <w:lang w:val="hr-HR"/>
        </w:rPr>
        <w:tab/>
      </w:r>
      <w:r>
        <w:rPr>
          <w:lang w:val="hr-HR"/>
        </w:rPr>
        <w:tab/>
      </w:r>
      <w:r w:rsidR="0050050C">
        <w:rPr>
          <w:lang w:val="hr-HR"/>
        </w:rPr>
        <w:t xml:space="preserve">Pregled plana projekta, pregled </w:t>
      </w:r>
      <w:r w:rsidR="0026692B">
        <w:rPr>
          <w:lang w:val="hr-HR"/>
        </w:rPr>
        <w:t xml:space="preserve">napretka timova, </w:t>
      </w:r>
      <w:r w:rsidR="001D613F">
        <w:rPr>
          <w:lang w:val="hr-HR"/>
        </w:rPr>
        <w:t xml:space="preserve">problem licence za Necto </w:t>
      </w:r>
      <w:r w:rsidR="005E261E">
        <w:rPr>
          <w:lang w:val="hr-HR"/>
        </w:rPr>
        <w:tab/>
      </w:r>
      <w:r w:rsidR="005E261E">
        <w:rPr>
          <w:lang w:val="hr-HR"/>
        </w:rPr>
        <w:tab/>
      </w:r>
      <w:r w:rsidR="005E261E">
        <w:rPr>
          <w:lang w:val="hr-HR"/>
        </w:rPr>
        <w:tab/>
      </w:r>
      <w:r w:rsidR="001D613F">
        <w:rPr>
          <w:lang w:val="hr-HR"/>
        </w:rPr>
        <w:t>Studio</w:t>
      </w:r>
      <w:r w:rsidR="005E261E">
        <w:rPr>
          <w:lang w:val="hr-HR"/>
        </w:rPr>
        <w:t>(mikroC)</w:t>
      </w:r>
      <w:r w:rsidR="001C4CBF">
        <w:rPr>
          <w:lang w:val="hr-HR"/>
        </w:rPr>
        <w:t xml:space="preserve">, </w:t>
      </w:r>
      <w:r w:rsidR="00AF32A4">
        <w:rPr>
          <w:lang w:val="hr-HR"/>
        </w:rPr>
        <w:t>različita registracija kod</w:t>
      </w:r>
      <w:r w:rsidR="001C4CBF">
        <w:rPr>
          <w:lang w:val="hr-HR"/>
        </w:rPr>
        <w:t xml:space="preserve"> mobilne aplikacije</w:t>
      </w:r>
      <w:r w:rsidR="00AF32A4">
        <w:rPr>
          <w:lang w:val="hr-HR"/>
        </w:rPr>
        <w:t xml:space="preserve"> od predloška</w:t>
      </w:r>
      <w:r w:rsidR="00C8708E">
        <w:rPr>
          <w:lang w:val="hr-HR"/>
        </w:rPr>
        <w:t xml:space="preserve">, </w:t>
      </w:r>
      <w:r w:rsidR="00655A99">
        <w:rPr>
          <w:lang w:val="hr-HR"/>
        </w:rPr>
        <w:tab/>
      </w:r>
      <w:r w:rsidR="00655A99">
        <w:rPr>
          <w:lang w:val="hr-HR"/>
        </w:rPr>
        <w:tab/>
      </w:r>
      <w:r w:rsidR="00655A99">
        <w:rPr>
          <w:lang w:val="hr-HR"/>
        </w:rPr>
        <w:tab/>
      </w:r>
      <w:r w:rsidR="00C8708E">
        <w:rPr>
          <w:lang w:val="hr-HR"/>
        </w:rPr>
        <w:t>problem s</w:t>
      </w:r>
      <w:r w:rsidR="00655A99">
        <w:rPr>
          <w:lang w:val="hr-HR"/>
        </w:rPr>
        <w:t xml:space="preserve">a slanjem na </w:t>
      </w:r>
      <w:r w:rsidR="00333050">
        <w:rPr>
          <w:lang w:val="hr-HR"/>
        </w:rPr>
        <w:t>poslužitelj</w:t>
      </w:r>
    </w:p>
    <w:p w:rsidR="00C1372A" w:rsidP="002A7FAB" w:rsidRDefault="00C1372A" w14:paraId="3BAEF48B" w14:textId="77777777">
      <w:pPr>
        <w:pStyle w:val="BodyText"/>
        <w:keepLines w:val="0"/>
        <w:jc w:val="both"/>
        <w:rPr>
          <w:lang w:val="hr-HR"/>
        </w:rPr>
      </w:pPr>
      <w:r>
        <w:rPr>
          <w:lang w:val="hr-HR"/>
        </w:rPr>
        <w:tab/>
      </w:r>
      <w:r>
        <w:rPr>
          <w:b/>
          <w:bCs/>
          <w:lang w:val="hr-HR"/>
        </w:rPr>
        <w:t>Mjesto:</w:t>
      </w:r>
      <w:r>
        <w:rPr>
          <w:lang w:val="hr-HR"/>
        </w:rPr>
        <w:t xml:space="preserve"> 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 xml:space="preserve">IoT labos </w:t>
      </w:r>
    </w:p>
    <w:p w:rsidR="00C1372A" w:rsidP="002A7FAB" w:rsidRDefault="00C1372A" w14:paraId="41E8522F" w14:textId="69B90821">
      <w:pPr>
        <w:pStyle w:val="BodyText"/>
        <w:jc w:val="both"/>
        <w:rPr>
          <w:lang w:val="hr-HR"/>
        </w:rPr>
      </w:pPr>
      <w:r>
        <w:rPr>
          <w:b/>
          <w:bCs/>
          <w:lang w:val="hr-HR"/>
        </w:rPr>
        <w:tab/>
      </w:r>
      <w:r>
        <w:rPr>
          <w:b/>
          <w:bCs/>
          <w:lang w:val="hr-HR"/>
        </w:rPr>
        <w:t>Nazočni:</w:t>
      </w:r>
      <w:r>
        <w:rPr>
          <w:lang w:val="hr-HR"/>
        </w:rPr>
        <w:t xml:space="preserve"> </w:t>
      </w:r>
      <w:r>
        <w:rPr>
          <w:lang w:val="hr-HR"/>
        </w:rPr>
        <w:tab/>
      </w:r>
      <w:r w:rsidRPr="009F0624">
        <w:rPr>
          <w:lang w:val="hr-HR"/>
        </w:rPr>
        <w:t>Marko Brlek</w:t>
      </w:r>
      <w:r>
        <w:rPr>
          <w:lang w:val="hr-HR"/>
        </w:rPr>
        <w:t xml:space="preserve">, </w:t>
      </w:r>
      <w:r w:rsidRPr="009F0624">
        <w:rPr>
          <w:lang w:val="hr-HR"/>
        </w:rPr>
        <w:t>Filip Fabris</w:t>
      </w:r>
      <w:r>
        <w:rPr>
          <w:lang w:val="hr-HR"/>
        </w:rPr>
        <w:t xml:space="preserve">, </w:t>
      </w:r>
      <w:r w:rsidRPr="009F0624">
        <w:rPr>
          <w:lang w:val="hr-HR"/>
        </w:rPr>
        <w:t>Josipa Jović</w:t>
      </w:r>
      <w:r>
        <w:rPr>
          <w:lang w:val="hr-HR"/>
        </w:rPr>
        <w:t xml:space="preserve">, </w:t>
      </w:r>
      <w:r w:rsidRPr="009F0624">
        <w:rPr>
          <w:lang w:val="hr-HR"/>
        </w:rPr>
        <w:t>Karla Kijac</w:t>
      </w:r>
      <w:r>
        <w:rPr>
          <w:lang w:val="hr-HR"/>
        </w:rPr>
        <w:t xml:space="preserve">, </w:t>
      </w:r>
      <w:r w:rsidRPr="009F0624">
        <w:rPr>
          <w:lang w:val="hr-HR"/>
        </w:rPr>
        <w:t>Lovro Makovec</w:t>
      </w:r>
      <w:r>
        <w:rPr>
          <w:lang w:val="hr-HR"/>
        </w:rPr>
        <w:t>, F</w:t>
      </w:r>
      <w:r w:rsidRPr="009F0624">
        <w:rPr>
          <w:lang w:val="hr-HR"/>
        </w:rPr>
        <w:t xml:space="preserve">ran 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 w:rsidRPr="009F0624">
        <w:rPr>
          <w:lang w:val="hr-HR"/>
        </w:rPr>
        <w:t>Marić</w:t>
      </w:r>
      <w:r>
        <w:rPr>
          <w:lang w:val="hr-HR"/>
        </w:rPr>
        <w:t xml:space="preserve">, </w:t>
      </w:r>
      <w:r w:rsidRPr="009F0624">
        <w:rPr>
          <w:lang w:val="hr-HR"/>
        </w:rPr>
        <w:t>Luka Radman</w:t>
      </w:r>
      <w:r>
        <w:rPr>
          <w:lang w:val="hr-HR"/>
        </w:rPr>
        <w:t xml:space="preserve">, </w:t>
      </w:r>
      <w:r w:rsidRPr="009F0624">
        <w:rPr>
          <w:lang w:val="hr-HR"/>
        </w:rPr>
        <w:t>Valentina Valić</w:t>
      </w:r>
      <w:r>
        <w:rPr>
          <w:lang w:val="hr-HR"/>
        </w:rPr>
        <w:t xml:space="preserve">, </w:t>
      </w:r>
      <w:r w:rsidRPr="009F0624">
        <w:rPr>
          <w:lang w:val="hr-HR"/>
        </w:rPr>
        <w:t>Ivan Žgela</w:t>
      </w:r>
    </w:p>
    <w:p w:rsidR="00C1372A" w:rsidP="002A7FAB" w:rsidRDefault="00C1372A" w14:paraId="4D40A647" w14:textId="6CEC7E3B">
      <w:pPr>
        <w:jc w:val="both"/>
        <w:rPr>
          <w:lang w:val="hr-HR"/>
        </w:rPr>
      </w:pPr>
      <w:r>
        <w:rPr>
          <w:b/>
          <w:bCs/>
          <w:lang w:val="hr-HR"/>
        </w:rPr>
        <w:tab/>
      </w:r>
      <w:r>
        <w:rPr>
          <w:b/>
          <w:bCs/>
          <w:lang w:val="hr-HR"/>
        </w:rPr>
        <w:tab/>
      </w:r>
      <w:r>
        <w:rPr>
          <w:b/>
          <w:bCs/>
          <w:lang w:val="hr-HR"/>
        </w:rPr>
        <w:t>Zaključak:</w:t>
      </w:r>
      <w:r>
        <w:rPr>
          <w:lang w:val="hr-HR"/>
        </w:rPr>
        <w:t xml:space="preserve"> </w:t>
      </w:r>
      <w:r>
        <w:rPr>
          <w:lang w:val="hr-HR"/>
        </w:rPr>
        <w:tab/>
      </w:r>
      <w:r w:rsidR="00584612">
        <w:rPr>
          <w:lang w:val="hr-HR"/>
        </w:rPr>
        <w:t xml:space="preserve">Plan projekta treba doraditi i poslati do kraja tjedna, </w:t>
      </w:r>
      <w:r w:rsidR="00160FCE">
        <w:rPr>
          <w:lang w:val="hr-HR"/>
        </w:rPr>
        <w:t xml:space="preserve">treba provjeriti licence s </w:t>
      </w:r>
      <w:r w:rsidR="00160FCE">
        <w:rPr>
          <w:lang w:val="hr-HR"/>
        </w:rPr>
        <w:tab/>
      </w:r>
      <w:r w:rsidR="00160FCE">
        <w:rPr>
          <w:lang w:val="hr-HR"/>
        </w:rPr>
        <w:tab/>
      </w:r>
      <w:r w:rsidR="00160FCE">
        <w:rPr>
          <w:lang w:val="hr-HR"/>
        </w:rPr>
        <w:tab/>
      </w:r>
      <w:r w:rsidR="00160FCE">
        <w:rPr>
          <w:lang w:val="hr-HR"/>
        </w:rPr>
        <w:tab/>
      </w:r>
      <w:r w:rsidR="00160FCE">
        <w:rPr>
          <w:lang w:val="hr-HR"/>
        </w:rPr>
        <w:tab/>
      </w:r>
      <w:r w:rsidR="00160FCE">
        <w:rPr>
          <w:lang w:val="hr-HR"/>
        </w:rPr>
        <w:t>dobavljačem ili pronaći stariju verziju aplikacije</w:t>
      </w:r>
      <w:r w:rsidR="002D3263">
        <w:rPr>
          <w:lang w:val="hr-HR"/>
        </w:rPr>
        <w:t xml:space="preserve">(nema je na internetu), riješen </w:t>
      </w:r>
      <w:r w:rsidR="002D3263">
        <w:rPr>
          <w:lang w:val="hr-HR"/>
        </w:rPr>
        <w:tab/>
      </w:r>
      <w:r w:rsidR="002D3263">
        <w:rPr>
          <w:lang w:val="hr-HR"/>
        </w:rPr>
        <w:tab/>
      </w:r>
      <w:r w:rsidR="002D3263">
        <w:rPr>
          <w:lang w:val="hr-HR"/>
        </w:rPr>
        <w:tab/>
      </w:r>
      <w:r w:rsidR="002D3263">
        <w:rPr>
          <w:lang w:val="hr-HR"/>
        </w:rPr>
        <w:tab/>
      </w:r>
      <w:r w:rsidR="002D3263">
        <w:rPr>
          <w:lang w:val="hr-HR"/>
        </w:rPr>
        <w:tab/>
      </w:r>
      <w:r w:rsidR="002D3263">
        <w:rPr>
          <w:lang w:val="hr-HR"/>
        </w:rPr>
        <w:t>problem na reactu</w:t>
      </w:r>
      <w:r w:rsidR="00655A99">
        <w:rPr>
          <w:lang w:val="hr-HR"/>
        </w:rPr>
        <w:t xml:space="preserve">, </w:t>
      </w:r>
      <w:r w:rsidR="005A5DDC">
        <w:rPr>
          <w:lang w:val="hr-HR"/>
        </w:rPr>
        <w:t xml:space="preserve">od spring tima se očekuje stalna komunikacija s reactom, </w:t>
      </w:r>
      <w:r w:rsidR="00D1761A">
        <w:rPr>
          <w:lang w:val="hr-HR"/>
        </w:rPr>
        <w:tab/>
      </w:r>
      <w:r w:rsidR="00D1761A">
        <w:rPr>
          <w:lang w:val="hr-HR"/>
        </w:rPr>
        <w:tab/>
      </w:r>
      <w:r w:rsidR="00D1761A">
        <w:rPr>
          <w:lang w:val="hr-HR"/>
        </w:rPr>
        <w:tab/>
      </w:r>
      <w:r w:rsidR="00D1761A">
        <w:rPr>
          <w:lang w:val="hr-HR"/>
        </w:rPr>
        <w:tab/>
      </w:r>
      <w:r w:rsidR="00D1761A">
        <w:rPr>
          <w:lang w:val="hr-HR"/>
        </w:rPr>
        <w:tab/>
      </w:r>
      <w:r w:rsidR="00D1761A">
        <w:rPr>
          <w:lang w:val="hr-HR"/>
        </w:rPr>
        <w:t xml:space="preserve">flutter – otvarati </w:t>
      </w:r>
      <w:r w:rsidRPr="00B919D1" w:rsidR="00D1761A">
        <w:rPr>
          <w:i/>
          <w:iCs/>
          <w:lang w:val="hr-HR"/>
        </w:rPr>
        <w:t>inapp</w:t>
      </w:r>
      <w:r w:rsidR="00D1761A">
        <w:rPr>
          <w:lang w:val="hr-HR"/>
        </w:rPr>
        <w:t xml:space="preserve"> </w:t>
      </w:r>
      <w:r w:rsidRPr="00B919D1" w:rsidR="00D1761A">
        <w:rPr>
          <w:i/>
          <w:iCs/>
          <w:lang w:val="hr-HR"/>
        </w:rPr>
        <w:t>browser</w:t>
      </w:r>
      <w:r w:rsidR="00D1761A">
        <w:rPr>
          <w:lang w:val="hr-HR"/>
        </w:rPr>
        <w:t xml:space="preserve"> </w:t>
      </w:r>
      <w:r w:rsidR="005F3C4F">
        <w:rPr>
          <w:lang w:val="hr-HR"/>
        </w:rPr>
        <w:t xml:space="preserve">za </w:t>
      </w:r>
      <w:r w:rsidRPr="00B919D1" w:rsidR="005F3C4F">
        <w:rPr>
          <w:i/>
          <w:iCs/>
          <w:lang w:val="hr-HR"/>
        </w:rPr>
        <w:t>login</w:t>
      </w:r>
      <w:r w:rsidR="005F3C4F">
        <w:rPr>
          <w:lang w:val="hr-HR"/>
        </w:rPr>
        <w:t xml:space="preserve"> i </w:t>
      </w:r>
      <w:r w:rsidRPr="00B919D1" w:rsidR="005F3C4F">
        <w:rPr>
          <w:i/>
          <w:iCs/>
          <w:lang w:val="hr-HR"/>
        </w:rPr>
        <w:t>redirect</w:t>
      </w:r>
      <w:r w:rsidR="005F3C4F">
        <w:rPr>
          <w:lang w:val="hr-HR"/>
        </w:rPr>
        <w:t xml:space="preserve"> natrag na aplikaciju, sljedeći </w:t>
      </w:r>
      <w:r w:rsidR="00B26F15">
        <w:rPr>
          <w:lang w:val="hr-HR"/>
        </w:rPr>
        <w:tab/>
      </w:r>
      <w:r w:rsidR="00B26F15">
        <w:rPr>
          <w:lang w:val="hr-HR"/>
        </w:rPr>
        <w:tab/>
      </w:r>
      <w:r w:rsidR="00B26F15">
        <w:rPr>
          <w:lang w:val="hr-HR"/>
        </w:rPr>
        <w:tab/>
      </w:r>
      <w:r w:rsidR="00B26F15">
        <w:rPr>
          <w:lang w:val="hr-HR"/>
        </w:rPr>
        <w:tab/>
      </w:r>
      <w:r w:rsidR="00B26F15">
        <w:rPr>
          <w:lang w:val="hr-HR"/>
        </w:rPr>
        <w:tab/>
      </w:r>
      <w:r w:rsidR="005F3C4F">
        <w:rPr>
          <w:lang w:val="hr-HR"/>
        </w:rPr>
        <w:t>sastanak</w:t>
      </w:r>
      <w:r w:rsidR="00B26F15">
        <w:rPr>
          <w:lang w:val="hr-HR"/>
        </w:rPr>
        <w:t xml:space="preserve"> – prezentiranje osnovnih funkcionalnosti i napretka</w:t>
      </w:r>
      <w:r w:rsidR="00D1761A">
        <w:rPr>
          <w:lang w:val="hr-HR"/>
        </w:rPr>
        <w:t xml:space="preserve"> </w:t>
      </w:r>
    </w:p>
    <w:p w:rsidR="00A34756" w:rsidP="002A7FAB" w:rsidRDefault="00A34756" w14:paraId="1BAAEDAC" w14:textId="77777777">
      <w:pPr>
        <w:jc w:val="both"/>
        <w:rPr>
          <w:lang w:val="hr-HR"/>
        </w:rPr>
      </w:pPr>
    </w:p>
    <w:p w:rsidRPr="00640F56" w:rsidR="00A34756" w:rsidP="002A7FAB" w:rsidRDefault="00A34756" w14:paraId="1265CF39" w14:textId="6AAAE069">
      <w:pPr>
        <w:pStyle w:val="BodyText"/>
        <w:keepLines w:val="0"/>
        <w:ind w:left="0" w:firstLine="720"/>
        <w:jc w:val="both"/>
        <w:rPr>
          <w:b/>
          <w:bCs/>
          <w:lang w:val="hr-HR"/>
        </w:rPr>
      </w:pPr>
      <w:r w:rsidRPr="00640F56">
        <w:rPr>
          <w:b/>
          <w:bCs/>
          <w:lang w:val="hr-HR"/>
        </w:rPr>
        <w:t xml:space="preserve">Sastanak </w:t>
      </w:r>
      <w:r>
        <w:rPr>
          <w:b/>
          <w:bCs/>
          <w:lang w:val="hr-HR"/>
        </w:rPr>
        <w:t>5</w:t>
      </w:r>
      <w:r w:rsidRPr="00640F56">
        <w:rPr>
          <w:b/>
          <w:bCs/>
          <w:lang w:val="hr-HR"/>
        </w:rPr>
        <w:t xml:space="preserve"> </w:t>
      </w:r>
    </w:p>
    <w:p w:rsidR="00A34756" w:rsidP="002A7FAB" w:rsidRDefault="00A34756" w14:paraId="66CB82F0" w14:textId="2FDD2B60">
      <w:pPr>
        <w:pStyle w:val="BodyText"/>
        <w:keepLines w:val="0"/>
        <w:ind w:left="1440"/>
        <w:jc w:val="both"/>
        <w:rPr>
          <w:lang w:val="hr-HR"/>
        </w:rPr>
      </w:pPr>
      <w:r>
        <w:rPr>
          <w:b/>
          <w:bCs/>
          <w:lang w:val="hr-HR"/>
        </w:rPr>
        <w:t xml:space="preserve">Datum: </w:t>
      </w:r>
      <w:r>
        <w:rPr>
          <w:b/>
          <w:bCs/>
          <w:lang w:val="hr-HR"/>
        </w:rPr>
        <w:tab/>
      </w:r>
      <w:r>
        <w:rPr>
          <w:b/>
          <w:bCs/>
          <w:lang w:val="hr-HR"/>
        </w:rPr>
        <w:tab/>
      </w:r>
      <w:r w:rsidR="00402976">
        <w:rPr>
          <w:lang w:val="hr-HR"/>
        </w:rPr>
        <w:t>15</w:t>
      </w:r>
      <w:r w:rsidRPr="00640F56">
        <w:rPr>
          <w:lang w:val="hr-HR"/>
        </w:rPr>
        <w:t>.1</w:t>
      </w:r>
      <w:r>
        <w:rPr>
          <w:lang w:val="hr-HR"/>
        </w:rPr>
        <w:t>1</w:t>
      </w:r>
      <w:r w:rsidRPr="00640F56">
        <w:rPr>
          <w:lang w:val="hr-HR"/>
        </w:rPr>
        <w:t>.2022.</w:t>
      </w:r>
      <w:r>
        <w:rPr>
          <w:lang w:val="hr-HR"/>
        </w:rPr>
        <w:t xml:space="preserve"> </w:t>
      </w:r>
    </w:p>
    <w:p w:rsidR="00A34756" w:rsidP="002A7FAB" w:rsidRDefault="00A34756" w14:paraId="286B2B19" w14:textId="5FEE305D">
      <w:pPr>
        <w:pStyle w:val="BodyText"/>
        <w:keepLines w:val="0"/>
        <w:ind w:left="2160" w:hanging="720"/>
        <w:jc w:val="both"/>
        <w:rPr>
          <w:lang w:val="hr-HR"/>
        </w:rPr>
      </w:pPr>
      <w:r>
        <w:rPr>
          <w:b/>
          <w:bCs/>
          <w:lang w:val="hr-HR"/>
        </w:rPr>
        <w:t>Tema:</w:t>
      </w:r>
      <w:r>
        <w:rPr>
          <w:lang w:val="hr-HR"/>
        </w:rPr>
        <w:t xml:space="preserve"> 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>Pregled napretka timova</w:t>
      </w:r>
      <w:r w:rsidR="00B919D1">
        <w:rPr>
          <w:lang w:val="hr-HR"/>
        </w:rPr>
        <w:t xml:space="preserve"> – prezentacija osnovnih funkcionalnosti</w:t>
      </w:r>
      <w:r>
        <w:rPr>
          <w:lang w:val="hr-HR"/>
        </w:rPr>
        <w:t>,</w:t>
      </w:r>
      <w:r w:rsidR="00FC1658">
        <w:rPr>
          <w:lang w:val="hr-HR"/>
        </w:rPr>
        <w:t xml:space="preserve"> </w:t>
      </w:r>
      <w:r w:rsidR="009C6690">
        <w:rPr>
          <w:lang w:val="hr-HR"/>
        </w:rPr>
        <w:t xml:space="preserve">riješen problem </w:t>
      </w:r>
      <w:r w:rsidR="00B919D1">
        <w:rPr>
          <w:lang w:val="hr-HR"/>
        </w:rPr>
        <w:tab/>
      </w:r>
      <w:r w:rsidR="009C6690">
        <w:rPr>
          <w:lang w:val="hr-HR"/>
        </w:rPr>
        <w:t xml:space="preserve">licenci </w:t>
      </w:r>
      <w:r w:rsidR="000464A7">
        <w:rPr>
          <w:lang w:val="hr-HR"/>
        </w:rPr>
        <w:t xml:space="preserve">za Necto </w:t>
      </w:r>
      <w:r w:rsidR="001807D9">
        <w:rPr>
          <w:lang w:val="hr-HR"/>
        </w:rPr>
        <w:t xml:space="preserve">Studio </w:t>
      </w:r>
      <w:r w:rsidR="000464A7">
        <w:rPr>
          <w:lang w:val="hr-HR"/>
        </w:rPr>
        <w:t xml:space="preserve">– </w:t>
      </w:r>
      <w:r w:rsidR="001807D9">
        <w:rPr>
          <w:lang w:val="hr-HR"/>
        </w:rPr>
        <w:tab/>
      </w:r>
      <w:r w:rsidR="00777D94">
        <w:rPr>
          <w:lang w:val="hr-HR"/>
        </w:rPr>
        <w:t xml:space="preserve">pokrenut </w:t>
      </w:r>
      <w:r w:rsidR="000464A7">
        <w:rPr>
          <w:i/>
          <w:iCs/>
          <w:lang w:val="hr-HR"/>
        </w:rPr>
        <w:t>free trial</w:t>
      </w:r>
      <w:r w:rsidR="00777D94">
        <w:rPr>
          <w:lang w:val="hr-HR"/>
        </w:rPr>
        <w:t>,</w:t>
      </w:r>
      <w:r w:rsidR="00B4096A">
        <w:rPr>
          <w:lang w:val="hr-HR"/>
        </w:rPr>
        <w:t xml:space="preserve"> </w:t>
      </w:r>
      <w:r w:rsidR="00D74803">
        <w:rPr>
          <w:lang w:val="hr-HR"/>
        </w:rPr>
        <w:t>p</w:t>
      </w:r>
      <w:r w:rsidR="00B919D1">
        <w:rPr>
          <w:lang w:val="hr-HR"/>
        </w:rPr>
        <w:t>r</w:t>
      </w:r>
      <w:r w:rsidR="00D74803">
        <w:rPr>
          <w:lang w:val="hr-HR"/>
        </w:rPr>
        <w:t xml:space="preserve">oblem odjave korisnika, </w:t>
      </w:r>
      <w:r w:rsidR="00FE291F">
        <w:rPr>
          <w:lang w:val="hr-HR"/>
        </w:rPr>
        <w:tab/>
      </w:r>
      <w:r w:rsidR="00FE291F">
        <w:rPr>
          <w:lang w:val="hr-HR"/>
        </w:rPr>
        <w:t>dohvaćanje scena</w:t>
      </w:r>
      <w:r w:rsidR="00E12DAF">
        <w:rPr>
          <w:lang w:val="hr-HR"/>
        </w:rPr>
        <w:t>, KeyCloak</w:t>
      </w:r>
      <w:r w:rsidR="00FE291F">
        <w:rPr>
          <w:lang w:val="hr-HR"/>
        </w:rPr>
        <w:t xml:space="preserve"> </w:t>
      </w:r>
    </w:p>
    <w:p w:rsidR="00A34756" w:rsidP="002A7FAB" w:rsidRDefault="00A34756" w14:paraId="326125DD" w14:textId="77777777">
      <w:pPr>
        <w:pStyle w:val="BodyText"/>
        <w:keepLines w:val="0"/>
        <w:jc w:val="both"/>
        <w:rPr>
          <w:lang w:val="hr-HR"/>
        </w:rPr>
      </w:pPr>
      <w:r>
        <w:rPr>
          <w:lang w:val="hr-HR"/>
        </w:rPr>
        <w:tab/>
      </w:r>
      <w:r>
        <w:rPr>
          <w:b/>
          <w:bCs/>
          <w:lang w:val="hr-HR"/>
        </w:rPr>
        <w:t>Mjesto:</w:t>
      </w:r>
      <w:r>
        <w:rPr>
          <w:lang w:val="hr-HR"/>
        </w:rPr>
        <w:t xml:space="preserve"> 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 xml:space="preserve">IoT labos </w:t>
      </w:r>
    </w:p>
    <w:p w:rsidR="00A34756" w:rsidP="002A7FAB" w:rsidRDefault="00A34756" w14:paraId="53F66993" w14:textId="77777777">
      <w:pPr>
        <w:pStyle w:val="BodyText"/>
        <w:jc w:val="both"/>
        <w:rPr>
          <w:lang w:val="hr-HR"/>
        </w:rPr>
      </w:pPr>
      <w:r>
        <w:rPr>
          <w:b/>
          <w:bCs/>
          <w:lang w:val="hr-HR"/>
        </w:rPr>
        <w:tab/>
      </w:r>
      <w:r>
        <w:rPr>
          <w:b/>
          <w:bCs/>
          <w:lang w:val="hr-HR"/>
        </w:rPr>
        <w:t>Nazočni:</w:t>
      </w:r>
      <w:r>
        <w:rPr>
          <w:lang w:val="hr-HR"/>
        </w:rPr>
        <w:t xml:space="preserve"> </w:t>
      </w:r>
      <w:r>
        <w:rPr>
          <w:lang w:val="hr-HR"/>
        </w:rPr>
        <w:tab/>
      </w:r>
      <w:r w:rsidRPr="009F0624">
        <w:rPr>
          <w:lang w:val="hr-HR"/>
        </w:rPr>
        <w:t>Marko Brlek</w:t>
      </w:r>
      <w:r>
        <w:rPr>
          <w:lang w:val="hr-HR"/>
        </w:rPr>
        <w:t xml:space="preserve">, </w:t>
      </w:r>
      <w:r w:rsidRPr="009F0624">
        <w:rPr>
          <w:lang w:val="hr-HR"/>
        </w:rPr>
        <w:t>Filip Fabris</w:t>
      </w:r>
      <w:r>
        <w:rPr>
          <w:lang w:val="hr-HR"/>
        </w:rPr>
        <w:t xml:space="preserve">, </w:t>
      </w:r>
      <w:r w:rsidRPr="009F0624">
        <w:rPr>
          <w:lang w:val="hr-HR"/>
        </w:rPr>
        <w:t>Josipa Jović</w:t>
      </w:r>
      <w:r>
        <w:rPr>
          <w:lang w:val="hr-HR"/>
        </w:rPr>
        <w:t xml:space="preserve">, </w:t>
      </w:r>
      <w:r w:rsidRPr="009F0624">
        <w:rPr>
          <w:lang w:val="hr-HR"/>
        </w:rPr>
        <w:t>Karla Kijac</w:t>
      </w:r>
      <w:r>
        <w:rPr>
          <w:lang w:val="hr-HR"/>
        </w:rPr>
        <w:t xml:space="preserve">, </w:t>
      </w:r>
      <w:r w:rsidRPr="009F0624">
        <w:rPr>
          <w:lang w:val="hr-HR"/>
        </w:rPr>
        <w:t>Lovro Makovec</w:t>
      </w:r>
      <w:r>
        <w:rPr>
          <w:lang w:val="hr-HR"/>
        </w:rPr>
        <w:t>, F</w:t>
      </w:r>
      <w:r w:rsidRPr="009F0624">
        <w:rPr>
          <w:lang w:val="hr-HR"/>
        </w:rPr>
        <w:t xml:space="preserve">ran 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 w:rsidRPr="009F0624">
        <w:rPr>
          <w:lang w:val="hr-HR"/>
        </w:rPr>
        <w:t>Marić</w:t>
      </w:r>
      <w:r>
        <w:rPr>
          <w:lang w:val="hr-HR"/>
        </w:rPr>
        <w:t xml:space="preserve">, </w:t>
      </w:r>
      <w:r w:rsidRPr="009F0624">
        <w:rPr>
          <w:lang w:val="hr-HR"/>
        </w:rPr>
        <w:t>Luka Radman</w:t>
      </w:r>
      <w:r>
        <w:rPr>
          <w:lang w:val="hr-HR"/>
        </w:rPr>
        <w:t xml:space="preserve">, </w:t>
      </w:r>
      <w:r w:rsidRPr="009F0624">
        <w:rPr>
          <w:lang w:val="hr-HR"/>
        </w:rPr>
        <w:t>Valentina Valić</w:t>
      </w:r>
      <w:r>
        <w:rPr>
          <w:lang w:val="hr-HR"/>
        </w:rPr>
        <w:t xml:space="preserve">, </w:t>
      </w:r>
      <w:r w:rsidRPr="009F0624">
        <w:rPr>
          <w:lang w:val="hr-HR"/>
        </w:rPr>
        <w:t>Ivan Žgela</w:t>
      </w:r>
    </w:p>
    <w:p w:rsidR="00A34756" w:rsidP="002A7FAB" w:rsidRDefault="00A34756" w14:paraId="2F3D0186" w14:textId="0F54290A">
      <w:pPr>
        <w:jc w:val="both"/>
        <w:rPr>
          <w:lang w:val="hr-HR"/>
        </w:rPr>
      </w:pPr>
      <w:r>
        <w:rPr>
          <w:b/>
          <w:bCs/>
          <w:lang w:val="hr-HR"/>
        </w:rPr>
        <w:tab/>
      </w:r>
      <w:r>
        <w:rPr>
          <w:b/>
          <w:bCs/>
          <w:lang w:val="hr-HR"/>
        </w:rPr>
        <w:tab/>
      </w:r>
      <w:r>
        <w:rPr>
          <w:b/>
          <w:bCs/>
          <w:lang w:val="hr-HR"/>
        </w:rPr>
        <w:t>Zaključak:</w:t>
      </w:r>
      <w:r>
        <w:rPr>
          <w:lang w:val="hr-HR"/>
        </w:rPr>
        <w:t xml:space="preserve"> </w:t>
      </w:r>
      <w:r>
        <w:rPr>
          <w:lang w:val="hr-HR"/>
        </w:rPr>
        <w:tab/>
      </w:r>
      <w:r w:rsidR="00216EF4">
        <w:rPr>
          <w:lang w:val="hr-HR"/>
        </w:rPr>
        <w:t xml:space="preserve">Odgovor na plan </w:t>
      </w:r>
      <w:r>
        <w:rPr>
          <w:lang w:val="hr-HR"/>
        </w:rPr>
        <w:t xml:space="preserve">projekta </w:t>
      </w:r>
      <w:r w:rsidR="00EA24E2">
        <w:rPr>
          <w:lang w:val="hr-HR"/>
        </w:rPr>
        <w:t>bit će</w:t>
      </w:r>
      <w:r>
        <w:rPr>
          <w:lang w:val="hr-HR"/>
        </w:rPr>
        <w:t xml:space="preserve"> do kraja tjedna, </w:t>
      </w:r>
      <w:r w:rsidR="00471719">
        <w:rPr>
          <w:lang w:val="hr-HR"/>
        </w:rPr>
        <w:t xml:space="preserve">napraviti dodatan sastanak za </w:t>
      </w:r>
      <w:r w:rsidR="008E7C3F">
        <w:rPr>
          <w:lang w:val="hr-HR"/>
        </w:rPr>
        <w:tab/>
      </w:r>
      <w:r w:rsidR="008E7C3F">
        <w:rPr>
          <w:lang w:val="hr-HR"/>
        </w:rPr>
        <w:tab/>
      </w:r>
      <w:r w:rsidR="008E7C3F">
        <w:rPr>
          <w:lang w:val="hr-HR"/>
        </w:rPr>
        <w:tab/>
      </w:r>
      <w:r w:rsidR="008E7C3F">
        <w:rPr>
          <w:lang w:val="hr-HR"/>
        </w:rPr>
        <w:tab/>
      </w:r>
      <w:r w:rsidR="008E7C3F">
        <w:rPr>
          <w:lang w:val="hr-HR"/>
        </w:rPr>
        <w:tab/>
      </w:r>
      <w:r w:rsidR="00471719">
        <w:rPr>
          <w:lang w:val="hr-HR"/>
        </w:rPr>
        <w:t>MikroC</w:t>
      </w:r>
      <w:r w:rsidR="008E7C3F">
        <w:rPr>
          <w:lang w:val="hr-HR"/>
        </w:rPr>
        <w:t xml:space="preserve"> </w:t>
      </w:r>
      <w:r w:rsidR="00604A4E">
        <w:rPr>
          <w:lang w:val="hr-HR"/>
        </w:rPr>
        <w:t xml:space="preserve">i Backend </w:t>
      </w:r>
      <w:r w:rsidR="008E7C3F">
        <w:rPr>
          <w:lang w:val="hr-HR"/>
        </w:rPr>
        <w:t>tim</w:t>
      </w:r>
      <w:r w:rsidR="00604A4E">
        <w:rPr>
          <w:lang w:val="hr-HR"/>
        </w:rPr>
        <w:t>ove</w:t>
      </w:r>
      <w:r w:rsidR="009C546B">
        <w:rPr>
          <w:lang w:val="hr-HR"/>
        </w:rPr>
        <w:t xml:space="preserve">, </w:t>
      </w:r>
      <w:r w:rsidR="00157F12">
        <w:rPr>
          <w:lang w:val="hr-HR"/>
        </w:rPr>
        <w:t xml:space="preserve">Flutter tim </w:t>
      </w:r>
      <w:r w:rsidR="00A23030">
        <w:rPr>
          <w:lang w:val="hr-HR"/>
        </w:rPr>
        <w:t>-</w:t>
      </w:r>
      <w:r w:rsidR="00157F12">
        <w:rPr>
          <w:lang w:val="hr-HR"/>
        </w:rPr>
        <w:t xml:space="preserve"> </w:t>
      </w:r>
      <w:r w:rsidR="007E6D3C">
        <w:rPr>
          <w:lang w:val="hr-HR"/>
        </w:rPr>
        <w:t>krenuti s dohvaćanjem scena</w:t>
      </w:r>
      <w:r w:rsidR="002A7FAB">
        <w:rPr>
          <w:lang w:val="hr-HR"/>
        </w:rPr>
        <w:t xml:space="preserve"> i ekranom </w:t>
      </w:r>
      <w:r w:rsidR="002A7FAB">
        <w:rPr>
          <w:lang w:val="hr-HR"/>
        </w:rPr>
        <w:tab/>
      </w:r>
      <w:r w:rsidR="002A7FAB">
        <w:rPr>
          <w:lang w:val="hr-HR"/>
        </w:rPr>
        <w:tab/>
      </w:r>
      <w:r w:rsidR="002A7FAB">
        <w:rPr>
          <w:lang w:val="hr-HR"/>
        </w:rPr>
        <w:tab/>
      </w:r>
      <w:r w:rsidR="002A7FAB">
        <w:rPr>
          <w:lang w:val="hr-HR"/>
        </w:rPr>
        <w:tab/>
      </w:r>
      <w:r w:rsidR="002A7FAB">
        <w:rPr>
          <w:lang w:val="hr-HR"/>
        </w:rPr>
        <w:tab/>
      </w:r>
      <w:r w:rsidR="002A7FAB">
        <w:rPr>
          <w:lang w:val="hr-HR"/>
        </w:rPr>
        <w:t>za mijenjanje URL-ova</w:t>
      </w:r>
      <w:r w:rsidR="001328AC">
        <w:rPr>
          <w:lang w:val="hr-HR"/>
        </w:rPr>
        <w:t xml:space="preserve">, </w:t>
      </w:r>
      <w:r w:rsidR="00691AE8">
        <w:rPr>
          <w:i/>
          <w:iCs/>
          <w:lang w:val="hr-HR"/>
        </w:rPr>
        <w:t>logout</w:t>
      </w:r>
      <w:r w:rsidR="00691AE8">
        <w:rPr>
          <w:lang w:val="hr-HR"/>
        </w:rPr>
        <w:t xml:space="preserve"> nije</w:t>
      </w:r>
      <w:r w:rsidR="002A7FAB">
        <w:rPr>
          <w:lang w:val="hr-HR"/>
        </w:rPr>
        <w:t xml:space="preserve"> t</w:t>
      </w:r>
      <w:r w:rsidR="00691AE8">
        <w:rPr>
          <w:lang w:val="hr-HR"/>
        </w:rPr>
        <w:t>renutni</w:t>
      </w:r>
      <w:r w:rsidR="00604A4E">
        <w:rPr>
          <w:lang w:val="hr-HR"/>
        </w:rPr>
        <w:t xml:space="preserve"> </w:t>
      </w:r>
      <w:r w:rsidR="00691AE8">
        <w:rPr>
          <w:lang w:val="hr-HR"/>
        </w:rPr>
        <w:t xml:space="preserve">fokus, </w:t>
      </w:r>
      <w:r w:rsidR="00A23030">
        <w:rPr>
          <w:lang w:val="hr-HR"/>
        </w:rPr>
        <w:t xml:space="preserve">React tim </w:t>
      </w:r>
      <w:r w:rsidR="0095753E">
        <w:rPr>
          <w:lang w:val="hr-HR"/>
        </w:rPr>
        <w:t>–</w:t>
      </w:r>
      <w:r w:rsidR="00A23030">
        <w:rPr>
          <w:lang w:val="hr-HR"/>
        </w:rPr>
        <w:t xml:space="preserve"> </w:t>
      </w:r>
      <w:r w:rsidR="0095753E">
        <w:rPr>
          <w:lang w:val="hr-HR"/>
        </w:rPr>
        <w:t xml:space="preserve">dodati </w:t>
      </w:r>
      <w:r w:rsidRPr="0095753E" w:rsidR="0095753E">
        <w:rPr>
          <w:lang w:val="hr-HR"/>
        </w:rPr>
        <w:t>login</w:t>
      </w:r>
      <w:r w:rsidR="0095753E">
        <w:rPr>
          <w:lang w:val="hr-HR"/>
        </w:rPr>
        <w:t xml:space="preserve">, </w:t>
      </w:r>
      <w:r w:rsidR="002A7FAB">
        <w:rPr>
          <w:lang w:val="hr-HR"/>
        </w:rPr>
        <w:tab/>
      </w:r>
      <w:r w:rsidR="002A7FAB">
        <w:rPr>
          <w:lang w:val="hr-HR"/>
        </w:rPr>
        <w:tab/>
      </w:r>
      <w:r w:rsidR="002A7FAB">
        <w:rPr>
          <w:lang w:val="hr-HR"/>
        </w:rPr>
        <w:tab/>
      </w:r>
      <w:r w:rsidR="002A7FAB">
        <w:rPr>
          <w:lang w:val="hr-HR"/>
        </w:rPr>
        <w:tab/>
      </w:r>
      <w:r w:rsidR="002A7FAB">
        <w:rPr>
          <w:lang w:val="hr-HR"/>
        </w:rPr>
        <w:tab/>
      </w:r>
      <w:r w:rsidR="00EF78DD">
        <w:rPr>
          <w:lang w:val="hr-HR"/>
        </w:rPr>
        <w:t>dodavanje</w:t>
      </w:r>
      <w:r w:rsidR="004B4793">
        <w:rPr>
          <w:lang w:val="hr-HR"/>
        </w:rPr>
        <w:t xml:space="preserve">, uređivanje i brisanje </w:t>
      </w:r>
      <w:r w:rsidR="00674AD1">
        <w:rPr>
          <w:lang w:val="hr-HR"/>
        </w:rPr>
        <w:t>scene</w:t>
      </w:r>
      <w:r w:rsidR="007512B3">
        <w:rPr>
          <w:lang w:val="hr-HR"/>
        </w:rPr>
        <w:t>,</w:t>
      </w:r>
      <w:r w:rsidR="002A7FAB">
        <w:rPr>
          <w:lang w:val="hr-HR"/>
        </w:rPr>
        <w:t xml:space="preserve"> </w:t>
      </w:r>
      <w:r w:rsidR="007512B3">
        <w:rPr>
          <w:lang w:val="hr-HR"/>
        </w:rPr>
        <w:t>kreiranje</w:t>
      </w:r>
      <w:r w:rsidR="004F3CEA">
        <w:rPr>
          <w:lang w:val="hr-HR"/>
        </w:rPr>
        <w:t xml:space="preserve"> v</w:t>
      </w:r>
      <w:r w:rsidRPr="00D40187" w:rsidR="00D40187">
        <w:rPr>
          <w:lang w:val="hr-HR"/>
        </w:rPr>
        <w:t>iewova</w:t>
      </w:r>
      <w:r w:rsidR="004C3432">
        <w:rPr>
          <w:lang w:val="hr-HR"/>
        </w:rPr>
        <w:t xml:space="preserve">, Backend tim </w:t>
      </w:r>
      <w:r w:rsidR="006319D8">
        <w:rPr>
          <w:lang w:val="hr-HR"/>
        </w:rPr>
        <w:t>–</w:t>
      </w:r>
      <w:r w:rsidR="004C3432">
        <w:rPr>
          <w:lang w:val="hr-HR"/>
        </w:rPr>
        <w:t xml:space="preserve"> </w:t>
      </w:r>
      <w:r w:rsidR="002A7FAB">
        <w:rPr>
          <w:lang w:val="hr-HR"/>
        </w:rPr>
        <w:tab/>
      </w:r>
      <w:r w:rsidR="002A7FAB">
        <w:rPr>
          <w:lang w:val="hr-HR"/>
        </w:rPr>
        <w:tab/>
      </w:r>
      <w:r w:rsidR="002A7FAB">
        <w:rPr>
          <w:lang w:val="hr-HR"/>
        </w:rPr>
        <w:tab/>
      </w:r>
      <w:r w:rsidR="002A7FAB">
        <w:rPr>
          <w:lang w:val="hr-HR"/>
        </w:rPr>
        <w:tab/>
      </w:r>
      <w:r w:rsidR="002A7FAB">
        <w:rPr>
          <w:lang w:val="hr-HR"/>
        </w:rPr>
        <w:tab/>
      </w:r>
      <w:r w:rsidR="006319D8">
        <w:rPr>
          <w:lang w:val="hr-HR"/>
        </w:rPr>
        <w:t>osposobit</w:t>
      </w:r>
      <w:r w:rsidR="00E21563">
        <w:rPr>
          <w:lang w:val="hr-HR"/>
        </w:rPr>
        <w:t>i</w:t>
      </w:r>
      <w:r w:rsidR="006319D8">
        <w:rPr>
          <w:lang w:val="hr-HR"/>
        </w:rPr>
        <w:t xml:space="preserve"> KeyCloak</w:t>
      </w:r>
      <w:r w:rsidR="00D40187">
        <w:rPr>
          <w:lang w:val="hr-HR"/>
        </w:rPr>
        <w:t xml:space="preserve"> </w:t>
      </w:r>
    </w:p>
    <w:p w:rsidR="00E21563" w:rsidP="002A7FAB" w:rsidRDefault="00E21563" w14:paraId="3A118514" w14:textId="77777777">
      <w:pPr>
        <w:jc w:val="both"/>
        <w:rPr>
          <w:lang w:val="hr-HR"/>
        </w:rPr>
      </w:pPr>
    </w:p>
    <w:p w:rsidRPr="00640F56" w:rsidR="00E21563" w:rsidP="002A7FAB" w:rsidRDefault="00E21563" w14:paraId="2B66B7F9" w14:textId="10E616CD">
      <w:pPr>
        <w:pStyle w:val="BodyText"/>
        <w:keepLines w:val="0"/>
        <w:ind w:left="0" w:firstLine="720"/>
        <w:jc w:val="both"/>
        <w:rPr>
          <w:b/>
          <w:bCs/>
          <w:lang w:val="hr-HR"/>
        </w:rPr>
      </w:pPr>
      <w:r w:rsidRPr="00640F56">
        <w:rPr>
          <w:b/>
          <w:bCs/>
          <w:lang w:val="hr-HR"/>
        </w:rPr>
        <w:t xml:space="preserve">Sastanak </w:t>
      </w:r>
      <w:r>
        <w:rPr>
          <w:b/>
          <w:bCs/>
          <w:lang w:val="hr-HR"/>
        </w:rPr>
        <w:t>6</w:t>
      </w:r>
      <w:r w:rsidRPr="00640F56">
        <w:rPr>
          <w:b/>
          <w:bCs/>
          <w:lang w:val="hr-HR"/>
        </w:rPr>
        <w:t xml:space="preserve"> </w:t>
      </w:r>
    </w:p>
    <w:p w:rsidR="00E21563" w:rsidP="002A7FAB" w:rsidRDefault="00E21563" w14:paraId="1EAC9437" w14:textId="53ABFE4A">
      <w:pPr>
        <w:pStyle w:val="BodyText"/>
        <w:keepLines w:val="0"/>
        <w:ind w:left="1440"/>
        <w:jc w:val="both"/>
        <w:rPr>
          <w:lang w:val="hr-HR"/>
        </w:rPr>
      </w:pPr>
      <w:r>
        <w:rPr>
          <w:b/>
          <w:bCs/>
          <w:lang w:val="hr-HR"/>
        </w:rPr>
        <w:t xml:space="preserve">Datum: </w:t>
      </w:r>
      <w:r>
        <w:rPr>
          <w:b/>
          <w:bCs/>
          <w:lang w:val="hr-HR"/>
        </w:rPr>
        <w:tab/>
      </w:r>
      <w:r>
        <w:rPr>
          <w:b/>
          <w:bCs/>
          <w:lang w:val="hr-HR"/>
        </w:rPr>
        <w:tab/>
      </w:r>
      <w:r>
        <w:rPr>
          <w:lang w:val="hr-HR"/>
        </w:rPr>
        <w:t>06</w:t>
      </w:r>
      <w:r w:rsidRPr="00640F56">
        <w:rPr>
          <w:lang w:val="hr-HR"/>
        </w:rPr>
        <w:t>.1</w:t>
      </w:r>
      <w:r>
        <w:rPr>
          <w:lang w:val="hr-HR"/>
        </w:rPr>
        <w:t>2</w:t>
      </w:r>
      <w:r w:rsidRPr="00640F56">
        <w:rPr>
          <w:lang w:val="hr-HR"/>
        </w:rPr>
        <w:t>.2022.</w:t>
      </w:r>
      <w:r>
        <w:rPr>
          <w:lang w:val="hr-HR"/>
        </w:rPr>
        <w:t xml:space="preserve"> </w:t>
      </w:r>
    </w:p>
    <w:p w:rsidR="00E21563" w:rsidP="002A7FAB" w:rsidRDefault="00E21563" w14:paraId="5DBEC3C4" w14:textId="51780600">
      <w:pPr>
        <w:pStyle w:val="BodyText"/>
        <w:keepLines w:val="0"/>
        <w:ind w:left="2160" w:hanging="720"/>
        <w:jc w:val="both"/>
        <w:rPr>
          <w:lang w:val="hr-HR"/>
        </w:rPr>
      </w:pPr>
      <w:r>
        <w:rPr>
          <w:b/>
          <w:bCs/>
          <w:lang w:val="hr-HR"/>
        </w:rPr>
        <w:t>Tema:</w:t>
      </w:r>
      <w:r>
        <w:rPr>
          <w:lang w:val="hr-HR"/>
        </w:rPr>
        <w:t xml:space="preserve"> 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>Pregled napretka timova –</w:t>
      </w:r>
      <w:r w:rsidR="00BF6ADA">
        <w:rPr>
          <w:lang w:val="hr-HR"/>
        </w:rPr>
        <w:t xml:space="preserve"> slab zbog MI</w:t>
      </w:r>
      <w:r>
        <w:rPr>
          <w:lang w:val="hr-HR"/>
        </w:rPr>
        <w:t xml:space="preserve">, </w:t>
      </w:r>
      <w:r w:rsidR="00B32BB4">
        <w:rPr>
          <w:lang w:val="hr-HR"/>
        </w:rPr>
        <w:t xml:space="preserve">osvrt na dokumentaciju </w:t>
      </w:r>
      <w:r w:rsidR="00CD49D4">
        <w:rPr>
          <w:lang w:val="hr-HR"/>
        </w:rPr>
        <w:t xml:space="preserve">(plan </w:t>
      </w:r>
      <w:r w:rsidR="00CD49D4">
        <w:rPr>
          <w:lang w:val="hr-HR"/>
        </w:rPr>
        <w:tab/>
      </w:r>
      <w:r w:rsidR="00CD49D4">
        <w:rPr>
          <w:lang w:val="hr-HR"/>
        </w:rPr>
        <w:t xml:space="preserve">projekta), </w:t>
      </w:r>
      <w:r w:rsidR="00F672AF">
        <w:rPr>
          <w:lang w:val="hr-HR"/>
        </w:rPr>
        <w:t>proble</w:t>
      </w:r>
      <w:r>
        <w:rPr>
          <w:lang w:val="hr-HR"/>
        </w:rPr>
        <w:t>m</w:t>
      </w:r>
      <w:r w:rsidR="00F672AF">
        <w:rPr>
          <w:lang w:val="hr-HR"/>
        </w:rPr>
        <w:t xml:space="preserve"> </w:t>
      </w:r>
      <w:r w:rsidR="00F672AF">
        <w:rPr>
          <w:i/>
          <w:iCs/>
          <w:lang w:val="hr-HR"/>
        </w:rPr>
        <w:t>cookie</w:t>
      </w:r>
      <w:r w:rsidR="00F672AF">
        <w:rPr>
          <w:lang w:val="hr-HR"/>
        </w:rPr>
        <w:t>-ja</w:t>
      </w:r>
      <w:r w:rsidR="00CD49D4">
        <w:rPr>
          <w:lang w:val="hr-HR"/>
        </w:rPr>
        <w:t xml:space="preserve">, </w:t>
      </w:r>
      <w:r w:rsidR="005E442E">
        <w:rPr>
          <w:lang w:val="hr-HR"/>
        </w:rPr>
        <w:t xml:space="preserve">zamjena </w:t>
      </w:r>
      <w:r w:rsidR="005E442E">
        <w:rPr>
          <w:i/>
          <w:iCs/>
          <w:lang w:val="hr-HR"/>
        </w:rPr>
        <w:t>fake</w:t>
      </w:r>
      <w:r w:rsidR="005E442E">
        <w:rPr>
          <w:lang w:val="hr-HR"/>
        </w:rPr>
        <w:t xml:space="preserve"> scena </w:t>
      </w:r>
      <w:r w:rsidR="00EB68B9">
        <w:rPr>
          <w:lang w:val="hr-HR"/>
        </w:rPr>
        <w:t xml:space="preserve">stvarnima, </w:t>
      </w:r>
      <w:r w:rsidR="00D4400C">
        <w:rPr>
          <w:lang w:val="hr-HR"/>
        </w:rPr>
        <w:t xml:space="preserve">backend – loša </w:t>
      </w:r>
      <w:r w:rsidR="00D4400C">
        <w:rPr>
          <w:lang w:val="hr-HR"/>
        </w:rPr>
        <w:tab/>
      </w:r>
      <w:r w:rsidR="00D4400C">
        <w:rPr>
          <w:lang w:val="hr-HR"/>
        </w:rPr>
        <w:t>komunikacija</w:t>
      </w:r>
      <w:r w:rsidR="00650694">
        <w:rPr>
          <w:lang w:val="hr-HR"/>
        </w:rPr>
        <w:t xml:space="preserve">, </w:t>
      </w:r>
      <w:r w:rsidR="00864ACF">
        <w:rPr>
          <w:lang w:val="hr-HR"/>
        </w:rPr>
        <w:t xml:space="preserve">senzor za razinu vode i </w:t>
      </w:r>
      <w:r w:rsidR="00B549BD">
        <w:rPr>
          <w:lang w:val="hr-HR"/>
        </w:rPr>
        <w:t xml:space="preserve">vlagu, </w:t>
      </w:r>
      <w:r>
        <w:rPr>
          <w:lang w:val="hr-HR"/>
        </w:rPr>
        <w:t xml:space="preserve">KeyCloak </w:t>
      </w:r>
    </w:p>
    <w:p w:rsidR="00E21563" w:rsidP="002A7FAB" w:rsidRDefault="00E21563" w14:paraId="7A692279" w14:textId="77777777">
      <w:pPr>
        <w:pStyle w:val="BodyText"/>
        <w:keepLines w:val="0"/>
        <w:jc w:val="both"/>
        <w:rPr>
          <w:lang w:val="hr-HR"/>
        </w:rPr>
      </w:pPr>
      <w:r>
        <w:rPr>
          <w:lang w:val="hr-HR"/>
        </w:rPr>
        <w:tab/>
      </w:r>
      <w:r>
        <w:rPr>
          <w:b/>
          <w:bCs/>
          <w:lang w:val="hr-HR"/>
        </w:rPr>
        <w:t>Mjesto:</w:t>
      </w:r>
      <w:r>
        <w:rPr>
          <w:lang w:val="hr-HR"/>
        </w:rPr>
        <w:t xml:space="preserve"> 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 xml:space="preserve">IoT labos </w:t>
      </w:r>
    </w:p>
    <w:p w:rsidR="00E21563" w:rsidP="002A7FAB" w:rsidRDefault="00E21563" w14:paraId="2E5C67DB" w14:textId="77777777">
      <w:pPr>
        <w:pStyle w:val="BodyText"/>
        <w:jc w:val="both"/>
        <w:rPr>
          <w:lang w:val="hr-HR"/>
        </w:rPr>
      </w:pPr>
      <w:r>
        <w:rPr>
          <w:b/>
          <w:bCs/>
          <w:lang w:val="hr-HR"/>
        </w:rPr>
        <w:tab/>
      </w:r>
      <w:r>
        <w:rPr>
          <w:b/>
          <w:bCs/>
          <w:lang w:val="hr-HR"/>
        </w:rPr>
        <w:t>Nazočni:</w:t>
      </w:r>
      <w:r>
        <w:rPr>
          <w:lang w:val="hr-HR"/>
        </w:rPr>
        <w:t xml:space="preserve"> </w:t>
      </w:r>
      <w:r>
        <w:rPr>
          <w:lang w:val="hr-HR"/>
        </w:rPr>
        <w:tab/>
      </w:r>
      <w:r w:rsidRPr="009F0624">
        <w:rPr>
          <w:lang w:val="hr-HR"/>
        </w:rPr>
        <w:t>Marko Brlek</w:t>
      </w:r>
      <w:r>
        <w:rPr>
          <w:lang w:val="hr-HR"/>
        </w:rPr>
        <w:t xml:space="preserve">, </w:t>
      </w:r>
      <w:r w:rsidRPr="009F0624">
        <w:rPr>
          <w:lang w:val="hr-HR"/>
        </w:rPr>
        <w:t>Filip Fabris</w:t>
      </w:r>
      <w:r>
        <w:rPr>
          <w:lang w:val="hr-HR"/>
        </w:rPr>
        <w:t xml:space="preserve">, </w:t>
      </w:r>
      <w:r w:rsidRPr="009F0624">
        <w:rPr>
          <w:lang w:val="hr-HR"/>
        </w:rPr>
        <w:t>Josipa Jović</w:t>
      </w:r>
      <w:r>
        <w:rPr>
          <w:lang w:val="hr-HR"/>
        </w:rPr>
        <w:t xml:space="preserve">, </w:t>
      </w:r>
      <w:r w:rsidRPr="009F0624">
        <w:rPr>
          <w:lang w:val="hr-HR"/>
        </w:rPr>
        <w:t>Karla Kijac</w:t>
      </w:r>
      <w:r>
        <w:rPr>
          <w:lang w:val="hr-HR"/>
        </w:rPr>
        <w:t xml:space="preserve">, </w:t>
      </w:r>
      <w:r w:rsidRPr="009F0624">
        <w:rPr>
          <w:lang w:val="hr-HR"/>
        </w:rPr>
        <w:t>Lovro Makovec</w:t>
      </w:r>
      <w:r>
        <w:rPr>
          <w:lang w:val="hr-HR"/>
        </w:rPr>
        <w:t>, F</w:t>
      </w:r>
      <w:r w:rsidRPr="009F0624">
        <w:rPr>
          <w:lang w:val="hr-HR"/>
        </w:rPr>
        <w:t xml:space="preserve">ran 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 w:rsidRPr="009F0624">
        <w:rPr>
          <w:lang w:val="hr-HR"/>
        </w:rPr>
        <w:t>Marić</w:t>
      </w:r>
      <w:r>
        <w:rPr>
          <w:lang w:val="hr-HR"/>
        </w:rPr>
        <w:t xml:space="preserve">, </w:t>
      </w:r>
      <w:r w:rsidRPr="009F0624">
        <w:rPr>
          <w:lang w:val="hr-HR"/>
        </w:rPr>
        <w:t>Luka Radman</w:t>
      </w:r>
      <w:r>
        <w:rPr>
          <w:lang w:val="hr-HR"/>
        </w:rPr>
        <w:t xml:space="preserve">, </w:t>
      </w:r>
      <w:r w:rsidRPr="009F0624">
        <w:rPr>
          <w:lang w:val="hr-HR"/>
        </w:rPr>
        <w:t>Valentina Valić</w:t>
      </w:r>
      <w:r>
        <w:rPr>
          <w:lang w:val="hr-HR"/>
        </w:rPr>
        <w:t xml:space="preserve">, </w:t>
      </w:r>
      <w:r w:rsidRPr="009F0624">
        <w:rPr>
          <w:lang w:val="hr-HR"/>
        </w:rPr>
        <w:t>Ivan Žgela</w:t>
      </w:r>
    </w:p>
    <w:p w:rsidR="00E21563" w:rsidP="002A7FAB" w:rsidRDefault="00E21563" w14:paraId="2A09059E" w14:textId="747AEDD5">
      <w:pPr>
        <w:jc w:val="both"/>
        <w:rPr>
          <w:lang w:val="hr-HR"/>
        </w:rPr>
      </w:pPr>
      <w:r>
        <w:rPr>
          <w:b/>
          <w:bCs/>
          <w:lang w:val="hr-HR"/>
        </w:rPr>
        <w:tab/>
      </w:r>
      <w:r>
        <w:rPr>
          <w:b/>
          <w:bCs/>
          <w:lang w:val="hr-HR"/>
        </w:rPr>
        <w:tab/>
      </w:r>
      <w:r>
        <w:rPr>
          <w:b/>
          <w:bCs/>
          <w:lang w:val="hr-HR"/>
        </w:rPr>
        <w:t>Zaključak:</w:t>
      </w:r>
      <w:r>
        <w:rPr>
          <w:lang w:val="hr-HR"/>
        </w:rPr>
        <w:t xml:space="preserve"> </w:t>
      </w:r>
      <w:r>
        <w:rPr>
          <w:lang w:val="hr-HR"/>
        </w:rPr>
        <w:tab/>
      </w:r>
      <w:r w:rsidR="00D44C2D">
        <w:rPr>
          <w:lang w:val="hr-HR"/>
        </w:rPr>
        <w:t xml:space="preserve">Primit se posla, poboljšat komunikaciju unutar i između timova, ispravit </w:t>
      </w:r>
      <w:r w:rsidR="00D44C2D">
        <w:rPr>
          <w:lang w:val="hr-HR"/>
        </w:rPr>
        <w:tab/>
      </w:r>
      <w:r w:rsidR="00D44C2D">
        <w:rPr>
          <w:lang w:val="hr-HR"/>
        </w:rPr>
        <w:tab/>
      </w:r>
      <w:r w:rsidR="00D44C2D">
        <w:rPr>
          <w:lang w:val="hr-HR"/>
        </w:rPr>
        <w:tab/>
      </w:r>
      <w:r w:rsidR="00D44C2D">
        <w:rPr>
          <w:lang w:val="hr-HR"/>
        </w:rPr>
        <w:tab/>
      </w:r>
      <w:r w:rsidR="00D44C2D">
        <w:rPr>
          <w:lang w:val="hr-HR"/>
        </w:rPr>
        <w:tab/>
      </w:r>
      <w:r w:rsidR="00D44C2D">
        <w:rPr>
          <w:lang w:val="hr-HR"/>
        </w:rPr>
        <w:t>dokumentaciju</w:t>
      </w:r>
      <w:r>
        <w:rPr>
          <w:lang w:val="hr-HR"/>
        </w:rPr>
        <w:t xml:space="preserve"> </w:t>
      </w:r>
    </w:p>
    <w:p w:rsidR="00D44C2D" w:rsidP="002A7FAB" w:rsidRDefault="00D44C2D" w14:paraId="2CEDA439" w14:textId="77777777">
      <w:pPr>
        <w:jc w:val="both"/>
        <w:rPr>
          <w:lang w:val="hr-HR"/>
        </w:rPr>
      </w:pPr>
    </w:p>
    <w:p w:rsidRPr="00640F56" w:rsidR="00D44C2D" w:rsidP="00D44C2D" w:rsidRDefault="00D44C2D" w14:paraId="6F882B82" w14:textId="0F8E7343">
      <w:pPr>
        <w:pStyle w:val="BodyText"/>
        <w:keepLines w:val="0"/>
        <w:ind w:left="0" w:firstLine="720"/>
        <w:jc w:val="both"/>
        <w:rPr>
          <w:b/>
          <w:bCs/>
          <w:lang w:val="hr-HR"/>
        </w:rPr>
      </w:pPr>
      <w:r w:rsidRPr="00640F56">
        <w:rPr>
          <w:b/>
          <w:bCs/>
          <w:lang w:val="hr-HR"/>
        </w:rPr>
        <w:t xml:space="preserve">Sastanak </w:t>
      </w:r>
      <w:r w:rsidR="00747DEB">
        <w:rPr>
          <w:b/>
          <w:bCs/>
          <w:lang w:val="hr-HR"/>
        </w:rPr>
        <w:t>7</w:t>
      </w:r>
      <w:r w:rsidRPr="00640F56">
        <w:rPr>
          <w:b/>
          <w:bCs/>
          <w:lang w:val="hr-HR"/>
        </w:rPr>
        <w:t xml:space="preserve"> </w:t>
      </w:r>
    </w:p>
    <w:p w:rsidR="00D44C2D" w:rsidP="00D44C2D" w:rsidRDefault="00D44C2D" w14:paraId="55FA0E97" w14:textId="044CE8A3">
      <w:pPr>
        <w:pStyle w:val="BodyText"/>
        <w:keepLines w:val="0"/>
        <w:ind w:left="1440"/>
        <w:jc w:val="both"/>
        <w:rPr>
          <w:lang w:val="hr-HR"/>
        </w:rPr>
      </w:pPr>
      <w:r>
        <w:rPr>
          <w:b/>
          <w:bCs/>
          <w:lang w:val="hr-HR"/>
        </w:rPr>
        <w:t xml:space="preserve">Datum: </w:t>
      </w:r>
      <w:r>
        <w:rPr>
          <w:b/>
          <w:bCs/>
          <w:lang w:val="hr-HR"/>
        </w:rPr>
        <w:tab/>
      </w:r>
      <w:r>
        <w:rPr>
          <w:b/>
          <w:bCs/>
          <w:lang w:val="hr-HR"/>
        </w:rPr>
        <w:tab/>
      </w:r>
      <w:r w:rsidR="00725983">
        <w:rPr>
          <w:lang w:val="hr-HR"/>
        </w:rPr>
        <w:t>13</w:t>
      </w:r>
      <w:r w:rsidRPr="00640F56">
        <w:rPr>
          <w:lang w:val="hr-HR"/>
        </w:rPr>
        <w:t>.1</w:t>
      </w:r>
      <w:r>
        <w:rPr>
          <w:lang w:val="hr-HR"/>
        </w:rPr>
        <w:t>2</w:t>
      </w:r>
      <w:r w:rsidRPr="00640F56">
        <w:rPr>
          <w:lang w:val="hr-HR"/>
        </w:rPr>
        <w:t>.2022.</w:t>
      </w:r>
      <w:r>
        <w:rPr>
          <w:lang w:val="hr-HR"/>
        </w:rPr>
        <w:t xml:space="preserve"> </w:t>
      </w:r>
    </w:p>
    <w:p w:rsidR="00D44C2D" w:rsidP="00D44C2D" w:rsidRDefault="00D44C2D" w14:paraId="750E9423" w14:textId="4E91E510">
      <w:pPr>
        <w:pStyle w:val="BodyText"/>
        <w:keepLines w:val="0"/>
        <w:ind w:left="2160" w:hanging="720"/>
        <w:jc w:val="both"/>
        <w:rPr>
          <w:lang w:val="hr-HR"/>
        </w:rPr>
      </w:pPr>
      <w:r>
        <w:rPr>
          <w:b/>
          <w:bCs/>
          <w:lang w:val="hr-HR"/>
        </w:rPr>
        <w:t>Tema:</w:t>
      </w:r>
      <w:r>
        <w:rPr>
          <w:lang w:val="hr-HR"/>
        </w:rPr>
        <w:t xml:space="preserve"> 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 xml:space="preserve">Pregled napretka timova, </w:t>
      </w:r>
      <w:r w:rsidR="001150E8">
        <w:rPr>
          <w:lang w:val="hr-HR"/>
        </w:rPr>
        <w:t>nije ostalo još puno vremena do praznika</w:t>
      </w:r>
      <w:r w:rsidR="00406940">
        <w:rPr>
          <w:lang w:val="hr-HR"/>
        </w:rPr>
        <w:t xml:space="preserve">, pregled </w:t>
      </w:r>
      <w:r w:rsidR="00AB2C0B">
        <w:rPr>
          <w:lang w:val="hr-HR"/>
        </w:rPr>
        <w:tab/>
      </w:r>
      <w:r w:rsidR="00A807E4">
        <w:rPr>
          <w:lang w:val="hr-HR"/>
        </w:rPr>
        <w:t>glavnih scena</w:t>
      </w:r>
      <w:r w:rsidR="00AB2C0B">
        <w:rPr>
          <w:lang w:val="hr-HR"/>
        </w:rPr>
        <w:t xml:space="preserve"> i funkcionalnosti</w:t>
      </w:r>
      <w:r>
        <w:rPr>
          <w:lang w:val="hr-HR"/>
        </w:rPr>
        <w:t xml:space="preserve">, </w:t>
      </w:r>
      <w:r w:rsidR="00AB2C0B">
        <w:rPr>
          <w:lang w:val="hr-HR"/>
        </w:rPr>
        <w:t xml:space="preserve">problem </w:t>
      </w:r>
      <w:r w:rsidR="0068627A">
        <w:rPr>
          <w:lang w:val="hr-HR"/>
        </w:rPr>
        <w:t xml:space="preserve">spajanja </w:t>
      </w:r>
      <w:r>
        <w:rPr>
          <w:lang w:val="hr-HR"/>
        </w:rPr>
        <w:t>senzor</w:t>
      </w:r>
      <w:r w:rsidR="0068627A">
        <w:rPr>
          <w:lang w:val="hr-HR"/>
        </w:rPr>
        <w:t>a</w:t>
      </w:r>
      <w:r w:rsidR="0084026C">
        <w:rPr>
          <w:lang w:val="hr-HR"/>
        </w:rPr>
        <w:t xml:space="preserve"> za</w:t>
      </w:r>
      <w:r>
        <w:rPr>
          <w:lang w:val="hr-HR"/>
        </w:rPr>
        <w:t xml:space="preserve"> razinu vode </w:t>
      </w:r>
      <w:r w:rsidR="0084026C">
        <w:rPr>
          <w:lang w:val="hr-HR"/>
        </w:rPr>
        <w:t xml:space="preserve">na </w:t>
      </w:r>
      <w:r w:rsidR="0084026C">
        <w:rPr>
          <w:lang w:val="hr-HR"/>
        </w:rPr>
        <w:tab/>
      </w:r>
      <w:r w:rsidR="0084026C">
        <w:rPr>
          <w:lang w:val="hr-HR"/>
        </w:rPr>
        <w:t>pločicu – dodatan sastanak</w:t>
      </w:r>
      <w:r w:rsidR="00850EF6">
        <w:rPr>
          <w:lang w:val="hr-HR"/>
        </w:rPr>
        <w:t>, OAuth2</w:t>
      </w:r>
      <w:r>
        <w:rPr>
          <w:lang w:val="hr-HR"/>
        </w:rPr>
        <w:t xml:space="preserve"> </w:t>
      </w:r>
    </w:p>
    <w:p w:rsidR="00D44C2D" w:rsidP="00D44C2D" w:rsidRDefault="00D44C2D" w14:paraId="4B560863" w14:textId="77777777">
      <w:pPr>
        <w:pStyle w:val="BodyText"/>
        <w:keepLines w:val="0"/>
        <w:jc w:val="both"/>
        <w:rPr>
          <w:lang w:val="hr-HR"/>
        </w:rPr>
      </w:pPr>
      <w:r>
        <w:rPr>
          <w:lang w:val="hr-HR"/>
        </w:rPr>
        <w:tab/>
      </w:r>
      <w:r>
        <w:rPr>
          <w:b/>
          <w:bCs/>
          <w:lang w:val="hr-HR"/>
        </w:rPr>
        <w:t>Mjesto:</w:t>
      </w:r>
      <w:r>
        <w:rPr>
          <w:lang w:val="hr-HR"/>
        </w:rPr>
        <w:t xml:space="preserve"> 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 xml:space="preserve">IoT labos </w:t>
      </w:r>
    </w:p>
    <w:p w:rsidR="00D44C2D" w:rsidP="00D44C2D" w:rsidRDefault="00D44C2D" w14:paraId="3E8C999A" w14:textId="77777777">
      <w:pPr>
        <w:pStyle w:val="BodyText"/>
        <w:jc w:val="both"/>
        <w:rPr>
          <w:lang w:val="hr-HR"/>
        </w:rPr>
      </w:pPr>
      <w:r>
        <w:rPr>
          <w:b/>
          <w:bCs/>
          <w:lang w:val="hr-HR"/>
        </w:rPr>
        <w:tab/>
      </w:r>
      <w:r>
        <w:rPr>
          <w:b/>
          <w:bCs/>
          <w:lang w:val="hr-HR"/>
        </w:rPr>
        <w:t>Nazočni:</w:t>
      </w:r>
      <w:r>
        <w:rPr>
          <w:lang w:val="hr-HR"/>
        </w:rPr>
        <w:t xml:space="preserve"> </w:t>
      </w:r>
      <w:r>
        <w:rPr>
          <w:lang w:val="hr-HR"/>
        </w:rPr>
        <w:tab/>
      </w:r>
      <w:r w:rsidRPr="009F0624">
        <w:rPr>
          <w:lang w:val="hr-HR"/>
        </w:rPr>
        <w:t>Marko Brlek</w:t>
      </w:r>
      <w:r>
        <w:rPr>
          <w:lang w:val="hr-HR"/>
        </w:rPr>
        <w:t xml:space="preserve">, </w:t>
      </w:r>
      <w:r w:rsidRPr="009F0624">
        <w:rPr>
          <w:lang w:val="hr-HR"/>
        </w:rPr>
        <w:t>Filip Fabris</w:t>
      </w:r>
      <w:r>
        <w:rPr>
          <w:lang w:val="hr-HR"/>
        </w:rPr>
        <w:t xml:space="preserve">, </w:t>
      </w:r>
      <w:r w:rsidRPr="009F0624">
        <w:rPr>
          <w:lang w:val="hr-HR"/>
        </w:rPr>
        <w:t>Josipa Jović</w:t>
      </w:r>
      <w:r>
        <w:rPr>
          <w:lang w:val="hr-HR"/>
        </w:rPr>
        <w:t xml:space="preserve">, </w:t>
      </w:r>
      <w:r w:rsidRPr="009F0624">
        <w:rPr>
          <w:lang w:val="hr-HR"/>
        </w:rPr>
        <w:t>Karla Kijac</w:t>
      </w:r>
      <w:r>
        <w:rPr>
          <w:lang w:val="hr-HR"/>
        </w:rPr>
        <w:t xml:space="preserve">, </w:t>
      </w:r>
      <w:r w:rsidRPr="009F0624">
        <w:rPr>
          <w:lang w:val="hr-HR"/>
        </w:rPr>
        <w:t>Lovro Makovec</w:t>
      </w:r>
      <w:r>
        <w:rPr>
          <w:lang w:val="hr-HR"/>
        </w:rPr>
        <w:t>, F</w:t>
      </w:r>
      <w:r w:rsidRPr="009F0624">
        <w:rPr>
          <w:lang w:val="hr-HR"/>
        </w:rPr>
        <w:t xml:space="preserve">ran 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 w:rsidRPr="009F0624">
        <w:rPr>
          <w:lang w:val="hr-HR"/>
        </w:rPr>
        <w:t>Marić</w:t>
      </w:r>
      <w:r>
        <w:rPr>
          <w:lang w:val="hr-HR"/>
        </w:rPr>
        <w:t xml:space="preserve">, </w:t>
      </w:r>
      <w:r w:rsidRPr="009F0624">
        <w:rPr>
          <w:lang w:val="hr-HR"/>
        </w:rPr>
        <w:t>Luka Radman</w:t>
      </w:r>
      <w:r>
        <w:rPr>
          <w:lang w:val="hr-HR"/>
        </w:rPr>
        <w:t xml:space="preserve">, </w:t>
      </w:r>
      <w:r w:rsidRPr="009F0624">
        <w:rPr>
          <w:lang w:val="hr-HR"/>
        </w:rPr>
        <w:t>Valentina Valić</w:t>
      </w:r>
      <w:r>
        <w:rPr>
          <w:lang w:val="hr-HR"/>
        </w:rPr>
        <w:t xml:space="preserve">, </w:t>
      </w:r>
      <w:r w:rsidRPr="009F0624">
        <w:rPr>
          <w:lang w:val="hr-HR"/>
        </w:rPr>
        <w:t>Ivan Žgela</w:t>
      </w:r>
    </w:p>
    <w:p w:rsidR="00D44C2D" w:rsidP="00D44C2D" w:rsidRDefault="00D44C2D" w14:paraId="32ED8868" w14:textId="2F91D484">
      <w:pPr>
        <w:jc w:val="both"/>
        <w:rPr>
          <w:lang w:val="hr-HR"/>
        </w:rPr>
      </w:pPr>
      <w:r>
        <w:rPr>
          <w:b/>
          <w:bCs/>
          <w:lang w:val="hr-HR"/>
        </w:rPr>
        <w:tab/>
      </w:r>
      <w:r>
        <w:rPr>
          <w:b/>
          <w:bCs/>
          <w:lang w:val="hr-HR"/>
        </w:rPr>
        <w:tab/>
      </w:r>
      <w:r>
        <w:rPr>
          <w:b/>
          <w:bCs/>
          <w:lang w:val="hr-HR"/>
        </w:rPr>
        <w:t>Zaključak:</w:t>
      </w:r>
      <w:r>
        <w:rPr>
          <w:lang w:val="hr-HR"/>
        </w:rPr>
        <w:t xml:space="preserve"> </w:t>
      </w:r>
      <w:r>
        <w:rPr>
          <w:lang w:val="hr-HR"/>
        </w:rPr>
        <w:tab/>
      </w:r>
      <w:r w:rsidR="0023130D">
        <w:rPr>
          <w:lang w:val="hr-HR"/>
        </w:rPr>
        <w:t>Bolji napredak</w:t>
      </w:r>
      <w:r w:rsidR="0082050B">
        <w:rPr>
          <w:lang w:val="hr-HR"/>
        </w:rPr>
        <w:t xml:space="preserve">, ali još </w:t>
      </w:r>
      <w:r w:rsidR="00C46B46">
        <w:rPr>
          <w:lang w:val="hr-HR"/>
        </w:rPr>
        <w:t>mnogo</w:t>
      </w:r>
      <w:r w:rsidR="0082050B">
        <w:rPr>
          <w:lang w:val="hr-HR"/>
        </w:rPr>
        <w:t xml:space="preserve"> posla – ubrzat</w:t>
      </w:r>
      <w:r w:rsidR="00C46B46">
        <w:rPr>
          <w:lang w:val="hr-HR"/>
        </w:rPr>
        <w:t>i</w:t>
      </w:r>
      <w:r w:rsidR="0082050B">
        <w:rPr>
          <w:lang w:val="hr-HR"/>
        </w:rPr>
        <w:t xml:space="preserve"> malo, </w:t>
      </w:r>
      <w:r w:rsidR="00D224B0">
        <w:rPr>
          <w:lang w:val="hr-HR"/>
        </w:rPr>
        <w:t xml:space="preserve">dokumentacija trenutno nije </w:t>
      </w:r>
      <w:r w:rsidR="00D224B0">
        <w:rPr>
          <w:lang w:val="hr-HR"/>
        </w:rPr>
        <w:tab/>
      </w:r>
      <w:r w:rsidR="00D224B0">
        <w:rPr>
          <w:lang w:val="hr-HR"/>
        </w:rPr>
        <w:tab/>
      </w:r>
      <w:r w:rsidR="00D224B0">
        <w:rPr>
          <w:lang w:val="hr-HR"/>
        </w:rPr>
        <w:tab/>
      </w:r>
      <w:r w:rsidR="00D224B0">
        <w:rPr>
          <w:lang w:val="hr-HR"/>
        </w:rPr>
        <w:tab/>
      </w:r>
      <w:r w:rsidR="00D224B0">
        <w:rPr>
          <w:lang w:val="hr-HR"/>
        </w:rPr>
        <w:tab/>
      </w:r>
      <w:r w:rsidR="00D224B0">
        <w:rPr>
          <w:lang w:val="hr-HR"/>
        </w:rPr>
        <w:t>fokus</w:t>
      </w:r>
      <w:r w:rsidR="00DB6397">
        <w:rPr>
          <w:lang w:val="hr-HR"/>
        </w:rPr>
        <w:t xml:space="preserve">, MikroC </w:t>
      </w:r>
      <w:r w:rsidR="00C03CFB">
        <w:rPr>
          <w:lang w:val="hr-HR"/>
        </w:rPr>
        <w:t>–</w:t>
      </w:r>
      <w:r w:rsidR="00DB6397">
        <w:rPr>
          <w:lang w:val="hr-HR"/>
        </w:rPr>
        <w:t xml:space="preserve"> </w:t>
      </w:r>
      <w:r w:rsidR="00C03CFB">
        <w:rPr>
          <w:lang w:val="hr-HR"/>
        </w:rPr>
        <w:t>promijenit</w:t>
      </w:r>
      <w:r w:rsidR="00C46B46">
        <w:rPr>
          <w:lang w:val="hr-HR"/>
        </w:rPr>
        <w:t>i</w:t>
      </w:r>
      <w:r w:rsidR="00C03CFB">
        <w:rPr>
          <w:lang w:val="hr-HR"/>
        </w:rPr>
        <w:t xml:space="preserve"> pločicu, zalemit</w:t>
      </w:r>
      <w:r w:rsidR="00C46B46">
        <w:rPr>
          <w:lang w:val="hr-HR"/>
        </w:rPr>
        <w:t>i</w:t>
      </w:r>
      <w:r w:rsidR="00C03CFB">
        <w:rPr>
          <w:lang w:val="hr-HR"/>
        </w:rPr>
        <w:t xml:space="preserve"> novu</w:t>
      </w:r>
    </w:p>
    <w:p w:rsidR="00D224B0" w:rsidP="00D44C2D" w:rsidRDefault="00D224B0" w14:paraId="07EC4FA1" w14:textId="77777777">
      <w:pPr>
        <w:jc w:val="both"/>
        <w:rPr>
          <w:lang w:val="hr-HR"/>
        </w:rPr>
      </w:pPr>
    </w:p>
    <w:p w:rsidRPr="00640F56" w:rsidR="00D224B0" w:rsidP="00D224B0" w:rsidRDefault="00D224B0" w14:paraId="0BDE26D9" w14:textId="7E2EAE4A">
      <w:pPr>
        <w:pStyle w:val="BodyText"/>
        <w:keepLines w:val="0"/>
        <w:ind w:left="0" w:firstLine="720"/>
        <w:jc w:val="both"/>
        <w:rPr>
          <w:b/>
          <w:bCs/>
          <w:lang w:val="hr-HR"/>
        </w:rPr>
      </w:pPr>
      <w:r w:rsidRPr="00640F56">
        <w:rPr>
          <w:b/>
          <w:bCs/>
          <w:lang w:val="hr-HR"/>
        </w:rPr>
        <w:t xml:space="preserve">Sastanak </w:t>
      </w:r>
      <w:r w:rsidR="00EF21B8">
        <w:rPr>
          <w:b/>
          <w:bCs/>
          <w:lang w:val="hr-HR"/>
        </w:rPr>
        <w:t>8</w:t>
      </w:r>
      <w:r w:rsidRPr="00640F56">
        <w:rPr>
          <w:b/>
          <w:bCs/>
          <w:lang w:val="hr-HR"/>
        </w:rPr>
        <w:t xml:space="preserve"> </w:t>
      </w:r>
    </w:p>
    <w:p w:rsidR="00D224B0" w:rsidP="00D224B0" w:rsidRDefault="00D224B0" w14:paraId="648517FD" w14:textId="639BFF97">
      <w:pPr>
        <w:pStyle w:val="BodyText"/>
        <w:keepLines w:val="0"/>
        <w:ind w:left="1440"/>
        <w:jc w:val="both"/>
        <w:rPr>
          <w:lang w:val="hr-HR"/>
        </w:rPr>
      </w:pPr>
      <w:r>
        <w:rPr>
          <w:b/>
          <w:bCs/>
          <w:lang w:val="hr-HR"/>
        </w:rPr>
        <w:t xml:space="preserve">Datum: </w:t>
      </w:r>
      <w:r>
        <w:rPr>
          <w:b/>
          <w:bCs/>
          <w:lang w:val="hr-HR"/>
        </w:rPr>
        <w:tab/>
      </w:r>
      <w:r>
        <w:rPr>
          <w:b/>
          <w:bCs/>
          <w:lang w:val="hr-HR"/>
        </w:rPr>
        <w:tab/>
      </w:r>
      <w:r w:rsidR="00EF21B8">
        <w:rPr>
          <w:lang w:val="hr-HR"/>
        </w:rPr>
        <w:t>20</w:t>
      </w:r>
      <w:r w:rsidRPr="00640F56">
        <w:rPr>
          <w:lang w:val="hr-HR"/>
        </w:rPr>
        <w:t>.1</w:t>
      </w:r>
      <w:r>
        <w:rPr>
          <w:lang w:val="hr-HR"/>
        </w:rPr>
        <w:t>2</w:t>
      </w:r>
      <w:r w:rsidRPr="00640F56">
        <w:rPr>
          <w:lang w:val="hr-HR"/>
        </w:rPr>
        <w:t>.2022.</w:t>
      </w:r>
      <w:r>
        <w:rPr>
          <w:lang w:val="hr-HR"/>
        </w:rPr>
        <w:t xml:space="preserve"> </w:t>
      </w:r>
    </w:p>
    <w:p w:rsidR="00D224B0" w:rsidP="00D224B0" w:rsidRDefault="00D224B0" w14:paraId="60F637D9" w14:textId="582F3573">
      <w:pPr>
        <w:pStyle w:val="BodyText"/>
        <w:keepLines w:val="0"/>
        <w:ind w:left="2160" w:hanging="720"/>
        <w:jc w:val="both"/>
        <w:rPr>
          <w:lang w:val="hr-HR"/>
        </w:rPr>
      </w:pPr>
      <w:r>
        <w:rPr>
          <w:b/>
          <w:bCs/>
          <w:lang w:val="hr-HR"/>
        </w:rPr>
        <w:t>Tema:</w:t>
      </w:r>
      <w:r>
        <w:rPr>
          <w:lang w:val="hr-HR"/>
        </w:rPr>
        <w:t xml:space="preserve"> 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 xml:space="preserve">Pregled napretka timova, </w:t>
      </w:r>
      <w:r w:rsidR="00C15D9E">
        <w:rPr>
          <w:lang w:val="hr-HR"/>
        </w:rPr>
        <w:t>zadnji sastanak ove godine</w:t>
      </w:r>
      <w:r w:rsidR="00E827F9">
        <w:rPr>
          <w:lang w:val="hr-HR"/>
        </w:rPr>
        <w:t xml:space="preserve"> – rokovi su blizu!</w:t>
      </w:r>
      <w:r>
        <w:rPr>
          <w:lang w:val="hr-HR"/>
        </w:rPr>
        <w:t xml:space="preserve">, </w:t>
      </w:r>
      <w:r w:rsidR="00AA5AA8">
        <w:rPr>
          <w:lang w:val="hr-HR"/>
        </w:rPr>
        <w:tab/>
      </w:r>
      <w:r w:rsidR="00393F12">
        <w:rPr>
          <w:lang w:val="hr-HR"/>
        </w:rPr>
        <w:t>KeyCloak</w:t>
      </w:r>
      <w:r w:rsidR="006408F9">
        <w:rPr>
          <w:lang w:val="hr-HR"/>
        </w:rPr>
        <w:t xml:space="preserve">, </w:t>
      </w:r>
      <w:r w:rsidRPr="00AA5AA8" w:rsidR="006408F9">
        <w:rPr>
          <w:i/>
          <w:iCs/>
          <w:lang w:val="hr-HR"/>
        </w:rPr>
        <w:t>auth</w:t>
      </w:r>
      <w:r w:rsidR="006408F9">
        <w:rPr>
          <w:lang w:val="hr-HR"/>
        </w:rPr>
        <w:t xml:space="preserve"> klju</w:t>
      </w:r>
      <w:r w:rsidR="00C46B46">
        <w:rPr>
          <w:lang w:val="hr-HR"/>
        </w:rPr>
        <w:t>č</w:t>
      </w:r>
      <w:r w:rsidR="00AA5AA8">
        <w:rPr>
          <w:lang w:val="hr-HR"/>
        </w:rPr>
        <w:t xml:space="preserve">, </w:t>
      </w:r>
      <w:r w:rsidRPr="00C46B46" w:rsidR="00AA5AA8">
        <w:rPr>
          <w:i/>
          <w:lang w:val="hr-HR"/>
        </w:rPr>
        <w:t>logout</w:t>
      </w:r>
      <w:r w:rsidR="00AA5AA8">
        <w:rPr>
          <w:lang w:val="hr-HR"/>
        </w:rPr>
        <w:t xml:space="preserve">, </w:t>
      </w:r>
      <w:r w:rsidRPr="00AA5AA8" w:rsidR="00AA5AA8">
        <w:rPr>
          <w:lang w:val="hr-HR"/>
        </w:rPr>
        <w:t>viewovi</w:t>
      </w:r>
      <w:r w:rsidR="00AA5AA8">
        <w:rPr>
          <w:lang w:val="hr-HR"/>
        </w:rPr>
        <w:t xml:space="preserve">, spajanje na </w:t>
      </w:r>
      <w:r w:rsidRPr="00C46B46" w:rsidR="00AA5AA8">
        <w:rPr>
          <w:i/>
          <w:lang w:val="hr-HR"/>
        </w:rPr>
        <w:t>gateway</w:t>
      </w:r>
      <w:r w:rsidR="00AA5AA8">
        <w:rPr>
          <w:lang w:val="hr-HR"/>
        </w:rPr>
        <w:t xml:space="preserve"> </w:t>
      </w:r>
      <w:r w:rsidR="004F2BD3">
        <w:rPr>
          <w:lang w:val="hr-HR"/>
        </w:rPr>
        <w:t>– komunikacija</w:t>
      </w:r>
      <w:r w:rsidR="00D12732">
        <w:rPr>
          <w:lang w:val="hr-HR"/>
        </w:rPr>
        <w:t xml:space="preserve">, </w:t>
      </w:r>
      <w:r w:rsidR="009B14C4">
        <w:rPr>
          <w:lang w:val="hr-HR"/>
        </w:rPr>
        <w:tab/>
      </w:r>
      <w:r w:rsidR="009B14C4">
        <w:rPr>
          <w:lang w:val="hr-HR"/>
        </w:rPr>
        <w:t>backend – problem dupliranja</w:t>
      </w:r>
      <w:r>
        <w:rPr>
          <w:lang w:val="hr-HR"/>
        </w:rPr>
        <w:t xml:space="preserve"> </w:t>
      </w:r>
    </w:p>
    <w:p w:rsidR="00D224B0" w:rsidP="00D224B0" w:rsidRDefault="00D224B0" w14:paraId="60C97219" w14:textId="77777777">
      <w:pPr>
        <w:pStyle w:val="BodyText"/>
        <w:keepLines w:val="0"/>
        <w:jc w:val="both"/>
        <w:rPr>
          <w:lang w:val="hr-HR"/>
        </w:rPr>
      </w:pPr>
      <w:r>
        <w:rPr>
          <w:lang w:val="hr-HR"/>
        </w:rPr>
        <w:tab/>
      </w:r>
      <w:r>
        <w:rPr>
          <w:b/>
          <w:bCs/>
          <w:lang w:val="hr-HR"/>
        </w:rPr>
        <w:t>Mjesto:</w:t>
      </w:r>
      <w:r>
        <w:rPr>
          <w:lang w:val="hr-HR"/>
        </w:rPr>
        <w:t xml:space="preserve"> 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 xml:space="preserve">IoT labos </w:t>
      </w:r>
    </w:p>
    <w:p w:rsidR="00D224B0" w:rsidP="00D224B0" w:rsidRDefault="00D224B0" w14:paraId="2B2B02FF" w14:textId="77777777">
      <w:pPr>
        <w:pStyle w:val="BodyText"/>
        <w:jc w:val="both"/>
        <w:rPr>
          <w:lang w:val="hr-HR"/>
        </w:rPr>
      </w:pPr>
      <w:r>
        <w:rPr>
          <w:b/>
          <w:bCs/>
          <w:lang w:val="hr-HR"/>
        </w:rPr>
        <w:tab/>
      </w:r>
      <w:r>
        <w:rPr>
          <w:b/>
          <w:bCs/>
          <w:lang w:val="hr-HR"/>
        </w:rPr>
        <w:t>Nazočni:</w:t>
      </w:r>
      <w:r>
        <w:rPr>
          <w:lang w:val="hr-HR"/>
        </w:rPr>
        <w:t xml:space="preserve"> </w:t>
      </w:r>
      <w:r>
        <w:rPr>
          <w:lang w:val="hr-HR"/>
        </w:rPr>
        <w:tab/>
      </w:r>
      <w:r w:rsidRPr="009F0624">
        <w:rPr>
          <w:lang w:val="hr-HR"/>
        </w:rPr>
        <w:t>Marko Brlek</w:t>
      </w:r>
      <w:r>
        <w:rPr>
          <w:lang w:val="hr-HR"/>
        </w:rPr>
        <w:t xml:space="preserve">, </w:t>
      </w:r>
      <w:r w:rsidRPr="009F0624">
        <w:rPr>
          <w:lang w:val="hr-HR"/>
        </w:rPr>
        <w:t>Filip Fabris</w:t>
      </w:r>
      <w:r>
        <w:rPr>
          <w:lang w:val="hr-HR"/>
        </w:rPr>
        <w:t xml:space="preserve">, </w:t>
      </w:r>
      <w:r w:rsidRPr="009F0624">
        <w:rPr>
          <w:lang w:val="hr-HR"/>
        </w:rPr>
        <w:t>Josipa Jović</w:t>
      </w:r>
      <w:r>
        <w:rPr>
          <w:lang w:val="hr-HR"/>
        </w:rPr>
        <w:t xml:space="preserve">, </w:t>
      </w:r>
      <w:r w:rsidRPr="009F0624">
        <w:rPr>
          <w:lang w:val="hr-HR"/>
        </w:rPr>
        <w:t>Karla Kijac</w:t>
      </w:r>
      <w:r>
        <w:rPr>
          <w:lang w:val="hr-HR"/>
        </w:rPr>
        <w:t xml:space="preserve">, </w:t>
      </w:r>
      <w:r w:rsidRPr="009F0624">
        <w:rPr>
          <w:lang w:val="hr-HR"/>
        </w:rPr>
        <w:t>Lovro Makovec</w:t>
      </w:r>
      <w:r>
        <w:rPr>
          <w:lang w:val="hr-HR"/>
        </w:rPr>
        <w:t>, F</w:t>
      </w:r>
      <w:r w:rsidRPr="009F0624">
        <w:rPr>
          <w:lang w:val="hr-HR"/>
        </w:rPr>
        <w:t xml:space="preserve">ran 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 w:rsidRPr="009F0624">
        <w:rPr>
          <w:lang w:val="hr-HR"/>
        </w:rPr>
        <w:t>Marić</w:t>
      </w:r>
      <w:r>
        <w:rPr>
          <w:lang w:val="hr-HR"/>
        </w:rPr>
        <w:t xml:space="preserve">, </w:t>
      </w:r>
      <w:r w:rsidRPr="009F0624">
        <w:rPr>
          <w:lang w:val="hr-HR"/>
        </w:rPr>
        <w:t>Luka Radman</w:t>
      </w:r>
      <w:r>
        <w:rPr>
          <w:lang w:val="hr-HR"/>
        </w:rPr>
        <w:t xml:space="preserve">, </w:t>
      </w:r>
      <w:r w:rsidRPr="009F0624">
        <w:rPr>
          <w:lang w:val="hr-HR"/>
        </w:rPr>
        <w:t>Valentina Valić</w:t>
      </w:r>
      <w:r>
        <w:rPr>
          <w:lang w:val="hr-HR"/>
        </w:rPr>
        <w:t xml:space="preserve">, </w:t>
      </w:r>
      <w:r w:rsidRPr="009F0624">
        <w:rPr>
          <w:lang w:val="hr-HR"/>
        </w:rPr>
        <w:t>Ivan Žgela</w:t>
      </w:r>
    </w:p>
    <w:p w:rsidR="00D224B0" w:rsidP="003B3206" w:rsidRDefault="00D224B0" w14:paraId="2C1EC947" w14:textId="6C8E8E03">
      <w:pPr>
        <w:ind w:left="2880" w:hanging="1440"/>
        <w:jc w:val="both"/>
        <w:rPr>
          <w:lang w:val="hr-HR"/>
        </w:rPr>
      </w:pPr>
      <w:r>
        <w:rPr>
          <w:b/>
          <w:bCs/>
          <w:lang w:val="hr-HR"/>
        </w:rPr>
        <w:t>Zaključak:</w:t>
      </w:r>
      <w:r>
        <w:rPr>
          <w:lang w:val="hr-HR"/>
        </w:rPr>
        <w:t xml:space="preserve"> </w:t>
      </w:r>
      <w:r>
        <w:rPr>
          <w:lang w:val="hr-HR"/>
        </w:rPr>
        <w:tab/>
      </w:r>
      <w:r w:rsidR="000245BA">
        <w:rPr>
          <w:lang w:val="hr-HR"/>
        </w:rPr>
        <w:t xml:space="preserve">Završiti prikaz </w:t>
      </w:r>
      <w:r w:rsidRPr="00341254" w:rsidR="000245BA">
        <w:rPr>
          <w:i/>
          <w:lang w:val="hr-HR"/>
        </w:rPr>
        <w:t>viewova</w:t>
      </w:r>
      <w:r w:rsidR="000245BA">
        <w:rPr>
          <w:lang w:val="hr-HR"/>
        </w:rPr>
        <w:t xml:space="preserve">, </w:t>
      </w:r>
      <w:r w:rsidR="000245BA">
        <w:rPr>
          <w:i/>
          <w:iCs/>
          <w:lang w:val="hr-HR"/>
        </w:rPr>
        <w:t>logout</w:t>
      </w:r>
      <w:r w:rsidR="000245BA">
        <w:rPr>
          <w:lang w:val="hr-HR"/>
        </w:rPr>
        <w:t xml:space="preserve">, </w:t>
      </w:r>
      <w:r w:rsidR="007D2175">
        <w:rPr>
          <w:lang w:val="hr-HR"/>
        </w:rPr>
        <w:t>popravit</w:t>
      </w:r>
      <w:r w:rsidR="00341254">
        <w:rPr>
          <w:lang w:val="hr-HR"/>
        </w:rPr>
        <w:t>i</w:t>
      </w:r>
      <w:r w:rsidR="007D2175">
        <w:rPr>
          <w:lang w:val="hr-HR"/>
        </w:rPr>
        <w:t xml:space="preserve"> </w:t>
      </w:r>
      <w:r w:rsidR="007D2175">
        <w:rPr>
          <w:i/>
          <w:iCs/>
          <w:lang w:val="hr-HR"/>
        </w:rPr>
        <w:t>login</w:t>
      </w:r>
      <w:r w:rsidR="007D2175">
        <w:rPr>
          <w:lang w:val="hr-HR"/>
        </w:rPr>
        <w:t xml:space="preserve">, </w:t>
      </w:r>
      <w:r w:rsidR="008B5ACE">
        <w:rPr>
          <w:lang w:val="hr-HR"/>
        </w:rPr>
        <w:t>Key</w:t>
      </w:r>
      <w:r w:rsidR="00341254">
        <w:rPr>
          <w:lang w:val="hr-HR"/>
        </w:rPr>
        <w:t>c</w:t>
      </w:r>
      <w:r w:rsidR="008B5ACE">
        <w:rPr>
          <w:lang w:val="hr-HR"/>
        </w:rPr>
        <w:t>loak</w:t>
      </w:r>
      <w:r w:rsidR="006A510F">
        <w:rPr>
          <w:lang w:val="hr-HR"/>
        </w:rPr>
        <w:t xml:space="preserve"> i </w:t>
      </w:r>
      <w:r w:rsidR="00341254">
        <w:rPr>
          <w:lang w:val="hr-HR"/>
        </w:rPr>
        <w:t>SQL</w:t>
      </w:r>
      <w:r w:rsidR="006A510F">
        <w:rPr>
          <w:lang w:val="hr-HR"/>
        </w:rPr>
        <w:t xml:space="preserve"> upiti</w:t>
      </w:r>
      <w:r w:rsidR="00CB5F4D">
        <w:rPr>
          <w:lang w:val="hr-HR"/>
        </w:rPr>
        <w:t xml:space="preserve">, </w:t>
      </w:r>
      <w:r w:rsidR="00242850">
        <w:rPr>
          <w:lang w:val="hr-HR"/>
        </w:rPr>
        <w:t>probat</w:t>
      </w:r>
      <w:r w:rsidR="00603E04">
        <w:rPr>
          <w:lang w:val="hr-HR"/>
        </w:rPr>
        <w:t>i</w:t>
      </w:r>
      <w:r w:rsidR="00242850">
        <w:rPr>
          <w:lang w:val="hr-HR"/>
        </w:rPr>
        <w:t xml:space="preserve"> </w:t>
      </w:r>
      <w:r w:rsidR="003B3206">
        <w:rPr>
          <w:lang w:val="hr-HR"/>
        </w:rPr>
        <w:t>spojit Lo</w:t>
      </w:r>
      <w:r w:rsidR="00603E04">
        <w:rPr>
          <w:lang w:val="hr-HR"/>
        </w:rPr>
        <w:t>R</w:t>
      </w:r>
      <w:r w:rsidR="003B3206">
        <w:rPr>
          <w:lang w:val="hr-HR"/>
        </w:rPr>
        <w:t>aWAN</w:t>
      </w:r>
      <w:r w:rsidR="006D6F49">
        <w:rPr>
          <w:lang w:val="hr-HR"/>
        </w:rPr>
        <w:t xml:space="preserve"> i </w:t>
      </w:r>
      <w:r w:rsidR="00B74BEC">
        <w:rPr>
          <w:lang w:val="hr-HR"/>
        </w:rPr>
        <w:t>očitat</w:t>
      </w:r>
      <w:r w:rsidR="001F17B3">
        <w:rPr>
          <w:lang w:val="hr-HR"/>
        </w:rPr>
        <w:t>i</w:t>
      </w:r>
      <w:r w:rsidR="00B74BEC">
        <w:rPr>
          <w:lang w:val="hr-HR"/>
        </w:rPr>
        <w:t xml:space="preserve"> poruku</w:t>
      </w:r>
      <w:r>
        <w:rPr>
          <w:lang w:val="hr-HR"/>
        </w:rPr>
        <w:t xml:space="preserve"> </w:t>
      </w:r>
      <w:r w:rsidRPr="00C96808" w:rsidR="00C96808">
        <w:rPr>
          <w:rFonts w:ascii="Wingdings" w:hAnsi="Wingdings" w:eastAsia="Wingdings" w:cs="Wingdings"/>
          <w:lang w:val="hr-HR"/>
        </w:rPr>
        <w:t>à</w:t>
      </w:r>
      <w:r w:rsidR="00C96808">
        <w:rPr>
          <w:lang w:val="hr-HR"/>
        </w:rPr>
        <w:t xml:space="preserve"> sljedeći sastanak 03.01.2023.</w:t>
      </w:r>
    </w:p>
    <w:p w:rsidR="00C96808" w:rsidP="00C96808" w:rsidRDefault="00C96808" w14:paraId="044504F0" w14:textId="77777777">
      <w:pPr>
        <w:jc w:val="both"/>
        <w:rPr>
          <w:lang w:val="hr-HR"/>
        </w:rPr>
      </w:pPr>
    </w:p>
    <w:p w:rsidRPr="00640F56" w:rsidR="00C96808" w:rsidP="00C96808" w:rsidRDefault="00C96808" w14:paraId="7CC4909B" w14:textId="106551B7">
      <w:pPr>
        <w:pStyle w:val="BodyText"/>
        <w:keepLines w:val="0"/>
        <w:ind w:left="0" w:firstLine="720"/>
        <w:jc w:val="both"/>
        <w:rPr>
          <w:b/>
          <w:bCs/>
          <w:lang w:val="hr-HR"/>
        </w:rPr>
      </w:pPr>
      <w:r w:rsidRPr="00640F56">
        <w:rPr>
          <w:b/>
          <w:bCs/>
          <w:lang w:val="hr-HR"/>
        </w:rPr>
        <w:t xml:space="preserve">Sastanak </w:t>
      </w:r>
      <w:r>
        <w:rPr>
          <w:b/>
          <w:bCs/>
          <w:lang w:val="hr-HR"/>
        </w:rPr>
        <w:t>9</w:t>
      </w:r>
      <w:r w:rsidRPr="00640F56">
        <w:rPr>
          <w:b/>
          <w:bCs/>
          <w:lang w:val="hr-HR"/>
        </w:rPr>
        <w:t xml:space="preserve"> </w:t>
      </w:r>
    </w:p>
    <w:p w:rsidR="00C96808" w:rsidP="00C96808" w:rsidRDefault="00C96808" w14:paraId="1BEC9381" w14:textId="294B9AD6">
      <w:pPr>
        <w:pStyle w:val="BodyText"/>
        <w:keepLines w:val="0"/>
        <w:ind w:left="1440"/>
        <w:jc w:val="both"/>
        <w:rPr>
          <w:lang w:val="hr-HR"/>
        </w:rPr>
      </w:pPr>
      <w:r>
        <w:rPr>
          <w:b/>
          <w:bCs/>
          <w:lang w:val="hr-HR"/>
        </w:rPr>
        <w:t xml:space="preserve">Datum: </w:t>
      </w:r>
      <w:r>
        <w:rPr>
          <w:b/>
          <w:bCs/>
          <w:lang w:val="hr-HR"/>
        </w:rPr>
        <w:tab/>
      </w:r>
      <w:r>
        <w:rPr>
          <w:b/>
          <w:bCs/>
          <w:lang w:val="hr-HR"/>
        </w:rPr>
        <w:tab/>
      </w:r>
      <w:r>
        <w:rPr>
          <w:lang w:val="hr-HR"/>
        </w:rPr>
        <w:t>0</w:t>
      </w:r>
      <w:r w:rsidR="00665474">
        <w:rPr>
          <w:lang w:val="hr-HR"/>
        </w:rPr>
        <w:t>3</w:t>
      </w:r>
      <w:r w:rsidRPr="00640F56">
        <w:rPr>
          <w:lang w:val="hr-HR"/>
        </w:rPr>
        <w:t>.</w:t>
      </w:r>
      <w:r w:rsidR="00665474">
        <w:rPr>
          <w:lang w:val="hr-HR"/>
        </w:rPr>
        <w:t>0</w:t>
      </w:r>
      <w:r w:rsidRPr="00640F56">
        <w:rPr>
          <w:lang w:val="hr-HR"/>
        </w:rPr>
        <w:t>1.202</w:t>
      </w:r>
      <w:r w:rsidR="00665474">
        <w:rPr>
          <w:lang w:val="hr-HR"/>
        </w:rPr>
        <w:t>3</w:t>
      </w:r>
      <w:r w:rsidRPr="00640F56">
        <w:rPr>
          <w:lang w:val="hr-HR"/>
        </w:rPr>
        <w:t>.</w:t>
      </w:r>
      <w:r>
        <w:rPr>
          <w:lang w:val="hr-HR"/>
        </w:rPr>
        <w:t xml:space="preserve"> </w:t>
      </w:r>
    </w:p>
    <w:p w:rsidR="00C96808" w:rsidP="00C96808" w:rsidRDefault="00C96808" w14:paraId="5DE385D1" w14:textId="176929FC">
      <w:pPr>
        <w:pStyle w:val="BodyText"/>
        <w:keepLines w:val="0"/>
        <w:ind w:left="2160" w:hanging="720"/>
        <w:jc w:val="both"/>
        <w:rPr>
          <w:lang w:val="hr-HR"/>
        </w:rPr>
      </w:pPr>
      <w:r>
        <w:rPr>
          <w:b/>
          <w:bCs/>
          <w:lang w:val="hr-HR"/>
        </w:rPr>
        <w:t>Tema:</w:t>
      </w:r>
      <w:r>
        <w:rPr>
          <w:lang w:val="hr-HR"/>
        </w:rPr>
        <w:t xml:space="preserve"> 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 xml:space="preserve">Pregled napretka timova, </w:t>
      </w:r>
      <w:r w:rsidR="007E7BCF">
        <w:rPr>
          <w:lang w:val="hr-HR"/>
        </w:rPr>
        <w:t>većina projekta odrađena</w:t>
      </w:r>
      <w:r>
        <w:rPr>
          <w:lang w:val="hr-HR"/>
        </w:rPr>
        <w:t xml:space="preserve"> </w:t>
      </w:r>
    </w:p>
    <w:p w:rsidR="00C96808" w:rsidP="00C96808" w:rsidRDefault="00C96808" w14:paraId="7C91877A" w14:textId="77777777">
      <w:pPr>
        <w:pStyle w:val="BodyText"/>
        <w:keepLines w:val="0"/>
        <w:jc w:val="both"/>
        <w:rPr>
          <w:lang w:val="hr-HR"/>
        </w:rPr>
      </w:pPr>
      <w:r>
        <w:rPr>
          <w:lang w:val="hr-HR"/>
        </w:rPr>
        <w:tab/>
      </w:r>
      <w:r>
        <w:rPr>
          <w:b/>
          <w:bCs/>
          <w:lang w:val="hr-HR"/>
        </w:rPr>
        <w:t>Mjesto:</w:t>
      </w:r>
      <w:r>
        <w:rPr>
          <w:lang w:val="hr-HR"/>
        </w:rPr>
        <w:t xml:space="preserve"> 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 xml:space="preserve">IoT labos </w:t>
      </w:r>
    </w:p>
    <w:p w:rsidR="00C96808" w:rsidP="00C96808" w:rsidRDefault="00C96808" w14:paraId="76074A61" w14:textId="77777777">
      <w:pPr>
        <w:pStyle w:val="BodyText"/>
        <w:jc w:val="both"/>
        <w:rPr>
          <w:lang w:val="hr-HR"/>
        </w:rPr>
      </w:pPr>
      <w:r>
        <w:rPr>
          <w:b/>
          <w:bCs/>
          <w:lang w:val="hr-HR"/>
        </w:rPr>
        <w:tab/>
      </w:r>
      <w:r>
        <w:rPr>
          <w:b/>
          <w:bCs/>
          <w:lang w:val="hr-HR"/>
        </w:rPr>
        <w:t>Nazočni:</w:t>
      </w:r>
      <w:r>
        <w:rPr>
          <w:lang w:val="hr-HR"/>
        </w:rPr>
        <w:t xml:space="preserve"> </w:t>
      </w:r>
      <w:r>
        <w:rPr>
          <w:lang w:val="hr-HR"/>
        </w:rPr>
        <w:tab/>
      </w:r>
      <w:r w:rsidRPr="009F0624">
        <w:rPr>
          <w:lang w:val="hr-HR"/>
        </w:rPr>
        <w:t>Marko Brlek</w:t>
      </w:r>
      <w:r>
        <w:rPr>
          <w:lang w:val="hr-HR"/>
        </w:rPr>
        <w:t xml:space="preserve">, </w:t>
      </w:r>
      <w:r w:rsidRPr="009F0624">
        <w:rPr>
          <w:lang w:val="hr-HR"/>
        </w:rPr>
        <w:t>Filip Fabris</w:t>
      </w:r>
      <w:r>
        <w:rPr>
          <w:lang w:val="hr-HR"/>
        </w:rPr>
        <w:t xml:space="preserve">, </w:t>
      </w:r>
      <w:r w:rsidRPr="009F0624">
        <w:rPr>
          <w:lang w:val="hr-HR"/>
        </w:rPr>
        <w:t>Josipa Jović</w:t>
      </w:r>
      <w:r>
        <w:rPr>
          <w:lang w:val="hr-HR"/>
        </w:rPr>
        <w:t xml:space="preserve">, </w:t>
      </w:r>
      <w:r w:rsidRPr="009F0624">
        <w:rPr>
          <w:lang w:val="hr-HR"/>
        </w:rPr>
        <w:t>Karla Kijac</w:t>
      </w:r>
      <w:r>
        <w:rPr>
          <w:lang w:val="hr-HR"/>
        </w:rPr>
        <w:t xml:space="preserve">, </w:t>
      </w:r>
      <w:r w:rsidRPr="009F0624">
        <w:rPr>
          <w:lang w:val="hr-HR"/>
        </w:rPr>
        <w:t>Lovro Makovec</w:t>
      </w:r>
      <w:r>
        <w:rPr>
          <w:lang w:val="hr-HR"/>
        </w:rPr>
        <w:t>, F</w:t>
      </w:r>
      <w:r w:rsidRPr="009F0624">
        <w:rPr>
          <w:lang w:val="hr-HR"/>
        </w:rPr>
        <w:t xml:space="preserve">ran 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 w:rsidRPr="009F0624">
        <w:rPr>
          <w:lang w:val="hr-HR"/>
        </w:rPr>
        <w:t>Marić</w:t>
      </w:r>
      <w:r>
        <w:rPr>
          <w:lang w:val="hr-HR"/>
        </w:rPr>
        <w:t xml:space="preserve">, </w:t>
      </w:r>
      <w:r w:rsidRPr="009F0624">
        <w:rPr>
          <w:lang w:val="hr-HR"/>
        </w:rPr>
        <w:t>Luka Radman</w:t>
      </w:r>
      <w:r>
        <w:rPr>
          <w:lang w:val="hr-HR"/>
        </w:rPr>
        <w:t xml:space="preserve">, </w:t>
      </w:r>
      <w:r w:rsidRPr="009F0624">
        <w:rPr>
          <w:lang w:val="hr-HR"/>
        </w:rPr>
        <w:t>Valentina Valić</w:t>
      </w:r>
      <w:r>
        <w:rPr>
          <w:lang w:val="hr-HR"/>
        </w:rPr>
        <w:t xml:space="preserve">, </w:t>
      </w:r>
      <w:r w:rsidRPr="009F0624">
        <w:rPr>
          <w:lang w:val="hr-HR"/>
        </w:rPr>
        <w:t>Ivan Žgela</w:t>
      </w:r>
    </w:p>
    <w:p w:rsidR="00E27ECF" w:rsidP="00C96808" w:rsidRDefault="00C96808" w14:paraId="3E5DF5B8" w14:textId="1CB0EB37">
      <w:pPr>
        <w:ind w:left="2880" w:hanging="1440"/>
        <w:jc w:val="both"/>
        <w:rPr>
          <w:lang w:val="hr-HR"/>
        </w:rPr>
      </w:pPr>
      <w:r>
        <w:rPr>
          <w:b/>
          <w:bCs/>
          <w:lang w:val="hr-HR"/>
        </w:rPr>
        <w:t>Zaključak:</w:t>
      </w:r>
      <w:r>
        <w:rPr>
          <w:lang w:val="hr-HR"/>
        </w:rPr>
        <w:t xml:space="preserve"> </w:t>
      </w:r>
      <w:r>
        <w:rPr>
          <w:lang w:val="hr-HR"/>
        </w:rPr>
        <w:tab/>
      </w:r>
      <w:r w:rsidR="007E7BCF">
        <w:rPr>
          <w:lang w:val="hr-HR"/>
        </w:rPr>
        <w:t>Napraviti prikaz grafova</w:t>
      </w:r>
      <w:r w:rsidR="00102A34">
        <w:rPr>
          <w:lang w:val="hr-HR"/>
        </w:rPr>
        <w:t xml:space="preserve">, nedostaje </w:t>
      </w:r>
      <w:r w:rsidR="00102A34">
        <w:rPr>
          <w:i/>
          <w:iCs/>
          <w:lang w:val="hr-HR"/>
        </w:rPr>
        <w:t>logout</w:t>
      </w:r>
      <w:r w:rsidR="00102A34">
        <w:rPr>
          <w:lang w:val="hr-HR"/>
        </w:rPr>
        <w:t xml:space="preserve">, </w:t>
      </w:r>
      <w:r w:rsidR="00FA787A">
        <w:rPr>
          <w:lang w:val="hr-HR"/>
        </w:rPr>
        <w:t>validacija grafova</w:t>
      </w:r>
      <w:r w:rsidR="00005069">
        <w:rPr>
          <w:lang w:val="hr-HR"/>
        </w:rPr>
        <w:t xml:space="preserve">, </w:t>
      </w:r>
      <w:r w:rsidR="00DE273B">
        <w:rPr>
          <w:lang w:val="hr-HR"/>
        </w:rPr>
        <w:t>komunikacija</w:t>
      </w:r>
      <w:r w:rsidR="00E27ECF">
        <w:rPr>
          <w:lang w:val="hr-HR"/>
        </w:rPr>
        <w:t>, počet</w:t>
      </w:r>
      <w:r w:rsidR="00E15F2B">
        <w:rPr>
          <w:lang w:val="hr-HR"/>
        </w:rPr>
        <w:t>i</w:t>
      </w:r>
      <w:r w:rsidR="00E27ECF">
        <w:rPr>
          <w:lang w:val="hr-HR"/>
        </w:rPr>
        <w:t xml:space="preserve"> radit</w:t>
      </w:r>
      <w:r w:rsidR="00E15F2B">
        <w:rPr>
          <w:lang w:val="hr-HR"/>
        </w:rPr>
        <w:t>i</w:t>
      </w:r>
      <w:r w:rsidR="00E27ECF">
        <w:rPr>
          <w:lang w:val="hr-HR"/>
        </w:rPr>
        <w:t xml:space="preserve"> dokumentaciju</w:t>
      </w:r>
    </w:p>
    <w:p w:rsidR="00E27ECF" w:rsidP="00E27ECF" w:rsidRDefault="00E27ECF" w14:paraId="19A442D3" w14:textId="77777777">
      <w:pPr>
        <w:jc w:val="both"/>
        <w:rPr>
          <w:b/>
          <w:bCs/>
          <w:lang w:val="hr-HR"/>
        </w:rPr>
      </w:pPr>
    </w:p>
    <w:p w:rsidRPr="00640F56" w:rsidR="00E27ECF" w:rsidP="00E27ECF" w:rsidRDefault="00E27ECF" w14:paraId="5325DE64" w14:textId="7F377973">
      <w:pPr>
        <w:pStyle w:val="BodyText"/>
        <w:keepLines w:val="0"/>
        <w:ind w:left="0" w:firstLine="720"/>
        <w:jc w:val="both"/>
        <w:rPr>
          <w:b/>
          <w:bCs/>
          <w:lang w:val="hr-HR"/>
        </w:rPr>
      </w:pPr>
      <w:r w:rsidRPr="00640F56">
        <w:rPr>
          <w:b/>
          <w:bCs/>
          <w:lang w:val="hr-HR"/>
        </w:rPr>
        <w:t xml:space="preserve">Sastanak </w:t>
      </w:r>
      <w:r>
        <w:rPr>
          <w:b/>
          <w:bCs/>
          <w:lang w:val="hr-HR"/>
        </w:rPr>
        <w:t>10</w:t>
      </w:r>
      <w:r w:rsidRPr="00640F56">
        <w:rPr>
          <w:b/>
          <w:bCs/>
          <w:lang w:val="hr-HR"/>
        </w:rPr>
        <w:t xml:space="preserve"> </w:t>
      </w:r>
    </w:p>
    <w:p w:rsidR="00E27ECF" w:rsidP="00E27ECF" w:rsidRDefault="00E27ECF" w14:paraId="6ED171C0" w14:textId="24A98710">
      <w:pPr>
        <w:pStyle w:val="BodyText"/>
        <w:keepLines w:val="0"/>
        <w:ind w:left="1440"/>
        <w:jc w:val="both"/>
        <w:rPr>
          <w:lang w:val="hr-HR"/>
        </w:rPr>
      </w:pPr>
      <w:r>
        <w:rPr>
          <w:b/>
          <w:bCs/>
          <w:lang w:val="hr-HR"/>
        </w:rPr>
        <w:t xml:space="preserve">Datum: </w:t>
      </w:r>
      <w:r>
        <w:rPr>
          <w:b/>
          <w:bCs/>
          <w:lang w:val="hr-HR"/>
        </w:rPr>
        <w:tab/>
      </w:r>
      <w:r>
        <w:rPr>
          <w:b/>
          <w:bCs/>
          <w:lang w:val="hr-HR"/>
        </w:rPr>
        <w:tab/>
      </w:r>
      <w:r w:rsidR="00F81451">
        <w:rPr>
          <w:lang w:val="hr-HR"/>
        </w:rPr>
        <w:t>1</w:t>
      </w:r>
      <w:r>
        <w:rPr>
          <w:lang w:val="hr-HR"/>
        </w:rPr>
        <w:t>0</w:t>
      </w:r>
      <w:r w:rsidRPr="00640F56">
        <w:rPr>
          <w:lang w:val="hr-HR"/>
        </w:rPr>
        <w:t>.</w:t>
      </w:r>
      <w:r w:rsidR="00F81451">
        <w:rPr>
          <w:lang w:val="hr-HR"/>
        </w:rPr>
        <w:t>0</w:t>
      </w:r>
      <w:r w:rsidRPr="00640F56">
        <w:rPr>
          <w:lang w:val="hr-HR"/>
        </w:rPr>
        <w:t>1.202</w:t>
      </w:r>
      <w:r w:rsidR="00F81451">
        <w:rPr>
          <w:lang w:val="hr-HR"/>
        </w:rPr>
        <w:t>3</w:t>
      </w:r>
      <w:r w:rsidRPr="00640F56">
        <w:rPr>
          <w:lang w:val="hr-HR"/>
        </w:rPr>
        <w:t>.</w:t>
      </w:r>
      <w:r>
        <w:rPr>
          <w:lang w:val="hr-HR"/>
        </w:rPr>
        <w:t xml:space="preserve"> </w:t>
      </w:r>
    </w:p>
    <w:p w:rsidRPr="003F0AC1" w:rsidR="00E27ECF" w:rsidP="00E27ECF" w:rsidRDefault="00E27ECF" w14:paraId="7405C144" w14:textId="479866CF">
      <w:pPr>
        <w:pStyle w:val="BodyText"/>
        <w:keepLines w:val="0"/>
        <w:ind w:left="2160" w:hanging="720"/>
        <w:jc w:val="both"/>
        <w:rPr>
          <w:lang w:val="hr-HR"/>
        </w:rPr>
      </w:pPr>
      <w:r>
        <w:rPr>
          <w:b/>
          <w:bCs/>
          <w:lang w:val="hr-HR"/>
        </w:rPr>
        <w:t>Tema:</w:t>
      </w:r>
      <w:r>
        <w:rPr>
          <w:lang w:val="hr-HR"/>
        </w:rPr>
        <w:t xml:space="preserve"> 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>Pregled napretka timova,</w:t>
      </w:r>
      <w:r w:rsidR="00D00BE6">
        <w:rPr>
          <w:lang w:val="hr-HR"/>
        </w:rPr>
        <w:t xml:space="preserve"> skoro sve je na mjestu, zadnji popravci i detalji</w:t>
      </w:r>
      <w:r w:rsidR="00934079">
        <w:rPr>
          <w:lang w:val="hr-HR"/>
        </w:rPr>
        <w:t xml:space="preserve">, </w:t>
      </w:r>
      <w:r w:rsidR="006738E3">
        <w:rPr>
          <w:lang w:val="hr-HR"/>
        </w:rPr>
        <w:t>MikroC</w:t>
      </w:r>
      <w:r w:rsidR="00CD1112">
        <w:rPr>
          <w:lang w:val="hr-HR"/>
        </w:rPr>
        <w:t xml:space="preserve"> </w:t>
      </w:r>
      <w:r w:rsidR="00EE7F5B">
        <w:rPr>
          <w:lang w:val="hr-HR"/>
        </w:rPr>
        <w:tab/>
      </w:r>
      <w:r w:rsidR="007128B6">
        <w:rPr>
          <w:lang w:val="hr-HR"/>
        </w:rPr>
        <w:t xml:space="preserve">spojen na </w:t>
      </w:r>
      <w:r w:rsidR="007128B6">
        <w:rPr>
          <w:i/>
          <w:iCs/>
          <w:lang w:val="hr-HR"/>
        </w:rPr>
        <w:t xml:space="preserve">gateway </w:t>
      </w:r>
      <w:r w:rsidR="007128B6">
        <w:rPr>
          <w:lang w:val="hr-HR"/>
        </w:rPr>
        <w:t xml:space="preserve">– rad iz </w:t>
      </w:r>
      <w:r w:rsidR="00EE7F5B">
        <w:rPr>
          <w:lang w:val="hr-HR"/>
        </w:rPr>
        <w:t xml:space="preserve">IoT </w:t>
      </w:r>
      <w:r w:rsidR="007128B6">
        <w:rPr>
          <w:lang w:val="hr-HR"/>
        </w:rPr>
        <w:t>labosa</w:t>
      </w:r>
      <w:r w:rsidR="00EE7F5B">
        <w:rPr>
          <w:lang w:val="hr-HR"/>
        </w:rPr>
        <w:t xml:space="preserve">, </w:t>
      </w:r>
      <w:r w:rsidRPr="00FC0E6F" w:rsidR="00EE7F5B">
        <w:rPr>
          <w:i/>
          <w:iCs/>
          <w:lang w:val="hr-HR"/>
        </w:rPr>
        <w:t>auth</w:t>
      </w:r>
      <w:r w:rsidR="00FC0E6F">
        <w:rPr>
          <w:lang w:val="hr-HR"/>
        </w:rPr>
        <w:t>, uredniji grafovi,</w:t>
      </w:r>
      <w:r w:rsidR="005B6AA2">
        <w:rPr>
          <w:lang w:val="hr-HR"/>
        </w:rPr>
        <w:t xml:space="preserve"> omogućiti</w:t>
      </w:r>
      <w:r w:rsidR="00FC0E6F">
        <w:rPr>
          <w:lang w:val="hr-HR"/>
        </w:rPr>
        <w:t xml:space="preserve"> </w:t>
      </w:r>
      <w:r w:rsidR="00FC0E6F">
        <w:rPr>
          <w:i/>
          <w:iCs/>
          <w:lang w:val="hr-HR"/>
        </w:rPr>
        <w:t>tilt</w:t>
      </w:r>
      <w:r w:rsidR="003F0AC1">
        <w:rPr>
          <w:lang w:val="hr-HR"/>
        </w:rPr>
        <w:t xml:space="preserve"> ekrana </w:t>
      </w:r>
    </w:p>
    <w:p w:rsidR="00E27ECF" w:rsidP="00E27ECF" w:rsidRDefault="00E27ECF" w14:paraId="1BD44AE9" w14:textId="77777777">
      <w:pPr>
        <w:pStyle w:val="BodyText"/>
        <w:keepLines w:val="0"/>
        <w:jc w:val="both"/>
        <w:rPr>
          <w:lang w:val="hr-HR"/>
        </w:rPr>
      </w:pPr>
      <w:r>
        <w:rPr>
          <w:lang w:val="hr-HR"/>
        </w:rPr>
        <w:tab/>
      </w:r>
      <w:r>
        <w:rPr>
          <w:b/>
          <w:bCs/>
          <w:lang w:val="hr-HR"/>
        </w:rPr>
        <w:t>Mjesto:</w:t>
      </w:r>
      <w:r>
        <w:rPr>
          <w:lang w:val="hr-HR"/>
        </w:rPr>
        <w:t xml:space="preserve"> 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 xml:space="preserve">IoT labos </w:t>
      </w:r>
    </w:p>
    <w:p w:rsidR="00E27ECF" w:rsidP="00E27ECF" w:rsidRDefault="00E27ECF" w14:paraId="3A4A9434" w14:textId="77777777">
      <w:pPr>
        <w:pStyle w:val="BodyText"/>
        <w:jc w:val="both"/>
        <w:rPr>
          <w:lang w:val="hr-HR"/>
        </w:rPr>
      </w:pPr>
      <w:r>
        <w:rPr>
          <w:b/>
          <w:bCs/>
          <w:lang w:val="hr-HR"/>
        </w:rPr>
        <w:tab/>
      </w:r>
      <w:r>
        <w:rPr>
          <w:b/>
          <w:bCs/>
          <w:lang w:val="hr-HR"/>
        </w:rPr>
        <w:t>Nazočni:</w:t>
      </w:r>
      <w:r>
        <w:rPr>
          <w:lang w:val="hr-HR"/>
        </w:rPr>
        <w:t xml:space="preserve"> </w:t>
      </w:r>
      <w:r>
        <w:rPr>
          <w:lang w:val="hr-HR"/>
        </w:rPr>
        <w:tab/>
      </w:r>
      <w:r w:rsidRPr="009F0624">
        <w:rPr>
          <w:lang w:val="hr-HR"/>
        </w:rPr>
        <w:t>Marko Brlek</w:t>
      </w:r>
      <w:r>
        <w:rPr>
          <w:lang w:val="hr-HR"/>
        </w:rPr>
        <w:t xml:space="preserve">, </w:t>
      </w:r>
      <w:r w:rsidRPr="009F0624">
        <w:rPr>
          <w:lang w:val="hr-HR"/>
        </w:rPr>
        <w:t>Filip Fabris</w:t>
      </w:r>
      <w:r>
        <w:rPr>
          <w:lang w:val="hr-HR"/>
        </w:rPr>
        <w:t xml:space="preserve">, </w:t>
      </w:r>
      <w:r w:rsidRPr="009F0624">
        <w:rPr>
          <w:lang w:val="hr-HR"/>
        </w:rPr>
        <w:t>Josipa Jović</w:t>
      </w:r>
      <w:r>
        <w:rPr>
          <w:lang w:val="hr-HR"/>
        </w:rPr>
        <w:t xml:space="preserve">, </w:t>
      </w:r>
      <w:r w:rsidRPr="009F0624">
        <w:rPr>
          <w:lang w:val="hr-HR"/>
        </w:rPr>
        <w:t>Karla Kijac</w:t>
      </w:r>
      <w:r>
        <w:rPr>
          <w:lang w:val="hr-HR"/>
        </w:rPr>
        <w:t xml:space="preserve">, </w:t>
      </w:r>
      <w:r w:rsidRPr="009F0624">
        <w:rPr>
          <w:lang w:val="hr-HR"/>
        </w:rPr>
        <w:t>Lovro Makovec</w:t>
      </w:r>
      <w:r>
        <w:rPr>
          <w:lang w:val="hr-HR"/>
        </w:rPr>
        <w:t>, F</w:t>
      </w:r>
      <w:r w:rsidRPr="009F0624">
        <w:rPr>
          <w:lang w:val="hr-HR"/>
        </w:rPr>
        <w:t xml:space="preserve">ran 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 w:rsidRPr="009F0624">
        <w:rPr>
          <w:lang w:val="hr-HR"/>
        </w:rPr>
        <w:t>Marić</w:t>
      </w:r>
      <w:r>
        <w:rPr>
          <w:lang w:val="hr-HR"/>
        </w:rPr>
        <w:t xml:space="preserve">, </w:t>
      </w:r>
      <w:r w:rsidRPr="009F0624">
        <w:rPr>
          <w:lang w:val="hr-HR"/>
        </w:rPr>
        <w:t>Luka Radman</w:t>
      </w:r>
      <w:r>
        <w:rPr>
          <w:lang w:val="hr-HR"/>
        </w:rPr>
        <w:t xml:space="preserve">, </w:t>
      </w:r>
      <w:r w:rsidRPr="009F0624">
        <w:rPr>
          <w:lang w:val="hr-HR"/>
        </w:rPr>
        <w:t>Valentina Valić</w:t>
      </w:r>
      <w:r>
        <w:rPr>
          <w:lang w:val="hr-HR"/>
        </w:rPr>
        <w:t xml:space="preserve">, </w:t>
      </w:r>
      <w:r w:rsidRPr="009F0624">
        <w:rPr>
          <w:lang w:val="hr-HR"/>
        </w:rPr>
        <w:t>Ivan Žgela</w:t>
      </w:r>
    </w:p>
    <w:p w:rsidR="00E27ECF" w:rsidP="00E27ECF" w:rsidRDefault="00E27ECF" w14:paraId="5A245446" w14:textId="1A7AA068">
      <w:pPr>
        <w:ind w:left="2880" w:hanging="1440"/>
        <w:jc w:val="both"/>
        <w:rPr>
          <w:lang w:val="hr-HR"/>
        </w:rPr>
      </w:pPr>
      <w:r>
        <w:rPr>
          <w:b/>
          <w:bCs/>
          <w:lang w:val="hr-HR"/>
        </w:rPr>
        <w:t>Zaključak:</w:t>
      </w:r>
      <w:r>
        <w:rPr>
          <w:lang w:val="hr-HR"/>
        </w:rPr>
        <w:t xml:space="preserve"> </w:t>
      </w:r>
      <w:r>
        <w:rPr>
          <w:lang w:val="hr-HR"/>
        </w:rPr>
        <w:tab/>
      </w:r>
      <w:r w:rsidR="005673A2">
        <w:rPr>
          <w:lang w:val="hr-HR"/>
        </w:rPr>
        <w:t>Dovršiti sve, dokumentaciju</w:t>
      </w:r>
      <w:r w:rsidR="00625961">
        <w:rPr>
          <w:lang w:val="hr-HR"/>
        </w:rPr>
        <w:t>, napraviti prezentaciju</w:t>
      </w:r>
      <w:r w:rsidR="005673A2">
        <w:rPr>
          <w:lang w:val="hr-HR"/>
        </w:rPr>
        <w:t xml:space="preserve"> i sve priložiti na git,</w:t>
      </w:r>
      <w:r w:rsidR="001F0D44">
        <w:rPr>
          <w:lang w:val="hr-HR"/>
        </w:rPr>
        <w:t xml:space="preserve"> poslati </w:t>
      </w:r>
      <w:r w:rsidR="001A6CA3">
        <w:rPr>
          <w:lang w:val="hr-HR"/>
        </w:rPr>
        <w:t xml:space="preserve">mailom </w:t>
      </w:r>
      <w:r w:rsidR="00EF4303">
        <w:rPr>
          <w:lang w:val="hr-HR"/>
        </w:rPr>
        <w:t>prije ako treba provjeriti prije predaje</w:t>
      </w:r>
      <w:r w:rsidR="008B2F60">
        <w:rPr>
          <w:lang w:val="hr-HR"/>
        </w:rPr>
        <w:t xml:space="preserve">, obavezna predaja na </w:t>
      </w:r>
      <w:r w:rsidR="00C746FB">
        <w:rPr>
          <w:lang w:val="hr-HR"/>
        </w:rPr>
        <w:t xml:space="preserve">FER </w:t>
      </w:r>
      <w:r w:rsidR="008B2F60">
        <w:rPr>
          <w:lang w:val="hr-HR"/>
        </w:rPr>
        <w:t>Web</w:t>
      </w:r>
      <w:r w:rsidR="005673A2">
        <w:rPr>
          <w:lang w:val="hr-HR"/>
        </w:rPr>
        <w:t xml:space="preserve"> </w:t>
      </w:r>
      <w:r>
        <w:rPr>
          <w:lang w:val="hr-HR"/>
        </w:rPr>
        <w:t xml:space="preserve"> </w:t>
      </w:r>
    </w:p>
    <w:p w:rsidRPr="00D50816" w:rsidR="00D50816" w:rsidP="00D50816" w:rsidRDefault="00D50816" w14:paraId="4CD7A11C" w14:textId="1837E473">
      <w:pPr>
        <w:pStyle w:val="ListParagraph"/>
        <w:numPr>
          <w:ilvl w:val="0"/>
          <w:numId w:val="9"/>
        </w:numPr>
        <w:jc w:val="both"/>
        <w:rPr>
          <w:lang w:val="hr-HR"/>
        </w:rPr>
      </w:pPr>
      <w:r>
        <w:rPr>
          <w:b/>
          <w:bCs/>
          <w:lang w:val="hr-HR"/>
        </w:rPr>
        <w:t>Prezentacija projekta u petak u 10h</w:t>
      </w:r>
    </w:p>
    <w:p w:rsidR="00C96808" w:rsidP="00E27ECF" w:rsidRDefault="00C96808" w14:paraId="10BD5D35" w14:textId="3EC1E2E9">
      <w:pPr>
        <w:jc w:val="both"/>
        <w:rPr>
          <w:lang w:val="hr-HR"/>
        </w:rPr>
      </w:pPr>
      <w:r>
        <w:rPr>
          <w:lang w:val="hr-HR"/>
        </w:rPr>
        <w:t xml:space="preserve"> </w:t>
      </w:r>
    </w:p>
    <w:p w:rsidR="00C96808" w:rsidP="00C96808" w:rsidRDefault="00C96808" w14:paraId="14438150" w14:textId="03EF540F">
      <w:pPr>
        <w:jc w:val="both"/>
        <w:rPr>
          <w:lang w:val="hr-HR"/>
        </w:rPr>
      </w:pPr>
    </w:p>
    <w:p w:rsidR="00D224B0" w:rsidP="00D44C2D" w:rsidRDefault="00D224B0" w14:paraId="0C2F4105" w14:textId="77777777">
      <w:pPr>
        <w:jc w:val="both"/>
        <w:rPr>
          <w:lang w:val="hr-HR"/>
        </w:rPr>
      </w:pPr>
    </w:p>
    <w:p w:rsidR="00D44C2D" w:rsidP="002A7FAB" w:rsidRDefault="00D44C2D" w14:paraId="320D142E" w14:textId="5D96C0FE">
      <w:pPr>
        <w:jc w:val="both"/>
        <w:rPr>
          <w:lang w:val="hr-HR"/>
        </w:rPr>
      </w:pPr>
    </w:p>
    <w:p w:rsidR="00E21563" w:rsidP="002A7FAB" w:rsidRDefault="00E21563" w14:paraId="0CF8141A" w14:textId="372935B2">
      <w:pPr>
        <w:jc w:val="both"/>
        <w:rPr>
          <w:lang w:val="hr-HR"/>
        </w:rPr>
      </w:pPr>
    </w:p>
    <w:p w:rsidR="00A34756" w:rsidP="00B26F15" w:rsidRDefault="00A34756" w14:paraId="27E835D4" w14:textId="38D447A3">
      <w:pPr>
        <w:jc w:val="both"/>
        <w:rPr>
          <w:lang w:val="hr-HR"/>
        </w:rPr>
      </w:pPr>
    </w:p>
    <w:p w:rsidR="004C1A8D" w:rsidP="004C1A8D" w:rsidRDefault="004C1A8D" w14:paraId="5430FAE6" w14:textId="7616275D">
      <w:pPr>
        <w:rPr>
          <w:lang w:val="hr-HR"/>
        </w:rPr>
      </w:pPr>
    </w:p>
    <w:p w:rsidR="004C1A8D" w:rsidP="004C1A8D" w:rsidRDefault="00795B37" w14:paraId="4AF10482" w14:textId="15D86E10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Pr="006D00C5" w:rsidR="000A6603" w:rsidTr="7237180F" w14:paraId="179B67D4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Pr="00132ADA" w:rsidR="000A6603" w:rsidP="00DE4D1A" w:rsidRDefault="00C601D9" w14:paraId="182B17C0" w14:textId="77777777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>
              <w:br w:type="page"/>
            </w:r>
            <w:r>
              <w:br w:type="page"/>
            </w:r>
            <w:r w:rsidR="000A6603"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Pr="006D00C5" w:rsidR="000A6603" w:rsidP="00DE4D1A" w:rsidRDefault="000A6603" w14:paraId="483AECCE" w14:textId="77777777">
            <w:pPr>
              <w:pStyle w:val="Header"/>
              <w:spacing w:before="120" w:after="120"/>
              <w:rPr>
                <w:lang w:val="hr-HR"/>
              </w:rPr>
            </w:pPr>
          </w:p>
        </w:tc>
      </w:tr>
      <w:tr w:rsidRPr="006D00C5" w:rsidR="000A6603" w:rsidTr="7237180F" w14:paraId="5931BB42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P="00DE4D1A" w:rsidRDefault="00A7361D" w14:paraId="3FEAE8A9" w14:textId="77777777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Marko Brlek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Pr="006D00C5" w:rsidR="000A6603" w:rsidP="00DE4D1A" w:rsidRDefault="000A6603" w14:paraId="31EC8186" w14:textId="6F1BCB43">
            <w:pPr>
              <w:pStyle w:val="Header"/>
              <w:spacing w:before="120" w:after="120"/>
            </w:pPr>
            <w:r w:rsidRPr="7663AAB4">
              <w:rPr>
                <w:lang w:val="hr-HR"/>
              </w:rPr>
              <w:t xml:space="preserve">Datum: </w:t>
            </w:r>
            <w:r w:rsidRPr="7663AAB4" w:rsidR="738BA6D7">
              <w:rPr>
                <w:lang w:val="hr-HR"/>
              </w:rPr>
              <w:t>__12/11/22___</w:t>
            </w:r>
            <w:r w:rsidRPr="7663AAB4">
              <w:rPr>
                <w:lang w:val="hr-HR"/>
              </w:rPr>
              <w:t xml:space="preserve">   Potpis: </w:t>
            </w:r>
            <w:r w:rsidRPr="7663AAB4" w:rsidR="738BA6D7">
              <w:rPr>
                <w:lang w:val="hr-HR"/>
              </w:rPr>
              <w:t xml:space="preserve"> </w:t>
            </w:r>
          </w:p>
        </w:tc>
      </w:tr>
      <w:tr w:rsidRPr="006D00C5" w:rsidR="000A6603" w:rsidTr="7237180F" w14:paraId="2A152133" w14:textId="77777777">
        <w:trPr>
          <w:trHeight w:val="54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P="00DE4D1A" w:rsidRDefault="00A7361D" w14:paraId="63E9BB0D" w14:textId="77777777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Filip Fabris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Pr="006D00C5" w:rsidR="000A6603" w:rsidP="00DE4D1A" w:rsidRDefault="27D4FB35" w14:paraId="18B9C707" w14:textId="6BB6904E">
            <w:pPr>
              <w:pStyle w:val="Header"/>
              <w:spacing w:before="120" w:after="120"/>
              <w:rPr>
                <w:lang w:val="hr-HR"/>
              </w:rPr>
            </w:pPr>
            <w:r w:rsidRPr="7237180F">
              <w:rPr>
                <w:lang w:val="hr-HR"/>
              </w:rPr>
              <w:t>Datum: __12/11/22___   Potpis:</w:t>
            </w:r>
            <w:r w:rsidRPr="7237180F" w:rsidR="738BA6D7">
              <w:rPr>
                <w:lang w:val="hr-HR"/>
              </w:rPr>
              <w:t xml:space="preserve"> </w:t>
            </w:r>
          </w:p>
        </w:tc>
      </w:tr>
      <w:tr w:rsidRPr="006D00C5" w:rsidR="000A6603" w:rsidTr="7237180F" w14:paraId="3A8E16B8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P="00DE4D1A" w:rsidRDefault="00A7361D" w14:paraId="07A76A36" w14:textId="77777777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Josipa Jović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Pr="006D00C5" w:rsidR="000A6603" w:rsidP="00DE4D1A" w:rsidRDefault="6FA8E798" w14:paraId="3CA25470" w14:textId="5F307C42">
            <w:pPr>
              <w:pStyle w:val="Header"/>
              <w:spacing w:before="120" w:after="120"/>
              <w:rPr>
                <w:lang w:val="hr-HR"/>
              </w:rPr>
            </w:pPr>
            <w:r w:rsidRPr="7237180F">
              <w:rPr>
                <w:lang w:val="hr-HR"/>
              </w:rPr>
              <w:t>Datum: __12/11/22___   Potpis:</w:t>
            </w:r>
            <w:r w:rsidRPr="7237180F" w:rsidR="000A6603">
              <w:rPr>
                <w:lang w:val="hr-HR"/>
              </w:rPr>
              <w:t xml:space="preserve"> </w:t>
            </w:r>
          </w:p>
        </w:tc>
      </w:tr>
      <w:tr w:rsidRPr="006D00C5" w:rsidR="000A6603" w:rsidTr="7237180F" w14:paraId="666C599A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P="00DE4D1A" w:rsidRDefault="00A7361D" w14:paraId="780A5600" w14:textId="77777777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Karla Kijac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Pr="006D00C5" w:rsidR="000A6603" w:rsidP="00DE4D1A" w:rsidRDefault="0A1454FE" w14:paraId="3F9230F1" w14:textId="0294E749">
            <w:pPr>
              <w:pStyle w:val="Header"/>
              <w:spacing w:before="120" w:after="120"/>
              <w:rPr>
                <w:lang w:val="hr-HR"/>
              </w:rPr>
            </w:pPr>
            <w:r w:rsidRPr="7237180F">
              <w:rPr>
                <w:lang w:val="hr-HR"/>
              </w:rPr>
              <w:t>Datum: __12/11/22___   Potpis:</w:t>
            </w:r>
          </w:p>
        </w:tc>
      </w:tr>
      <w:tr w:rsidRPr="006D00C5" w:rsidR="000A6603" w:rsidTr="7237180F" w14:paraId="0FA3BB3F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P="00DE4D1A" w:rsidRDefault="00A7361D" w14:paraId="65B650CB" w14:textId="3D450AC8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 xml:space="preserve">Lovro </w:t>
            </w:r>
            <w:r w:rsidRPr="43537A51" w:rsidR="43537A51">
              <w:rPr>
                <w:lang w:val="hr-HR"/>
              </w:rPr>
              <w:t>Makovec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Pr="006D00C5" w:rsidR="000A6603" w:rsidP="00DE4D1A" w:rsidRDefault="4B93E62E" w14:paraId="1E467283" w14:textId="3E23CE9C">
            <w:pPr>
              <w:pStyle w:val="Header"/>
              <w:spacing w:before="120" w:after="120"/>
              <w:rPr>
                <w:lang w:val="hr-HR"/>
              </w:rPr>
            </w:pPr>
            <w:r w:rsidRPr="7237180F">
              <w:rPr>
                <w:lang w:val="hr-HR"/>
              </w:rPr>
              <w:t>Datum: __12/11/22___   Potpis:</w:t>
            </w:r>
          </w:p>
        </w:tc>
      </w:tr>
      <w:tr w:rsidRPr="006D00C5" w:rsidR="000A6603" w:rsidTr="7237180F" w14:paraId="30744498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P="00DE4D1A" w:rsidRDefault="00A7361D" w14:paraId="17532772" w14:textId="77777777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Fran Marić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Pr="006D00C5" w:rsidR="000A6603" w:rsidP="00DE4D1A" w:rsidRDefault="1367D292" w14:paraId="6C1D05CC" w14:textId="1B4F7EA2">
            <w:pPr>
              <w:pStyle w:val="Header"/>
              <w:spacing w:before="120" w:after="120"/>
              <w:rPr>
                <w:lang w:val="hr-HR"/>
              </w:rPr>
            </w:pPr>
            <w:r w:rsidRPr="7237180F">
              <w:rPr>
                <w:lang w:val="hr-HR"/>
              </w:rPr>
              <w:t>Datum: __12/11/22___   Potpis:</w:t>
            </w:r>
          </w:p>
        </w:tc>
      </w:tr>
      <w:tr w:rsidRPr="006D00C5" w:rsidR="000A6603" w:rsidTr="7237180F" w14:paraId="7707A2EB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P="00DE4D1A" w:rsidRDefault="00A7361D" w14:paraId="77783AD4" w14:textId="77777777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Luka Radman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Pr="006D00C5" w:rsidR="000A6603" w:rsidP="00DE4D1A" w:rsidRDefault="34279B2A" w14:paraId="5A75DF62" w14:textId="3739D4A8">
            <w:pPr>
              <w:pStyle w:val="Header"/>
              <w:spacing w:before="120" w:after="120"/>
              <w:rPr>
                <w:lang w:val="hr-HR"/>
              </w:rPr>
            </w:pPr>
            <w:r w:rsidRPr="7237180F">
              <w:rPr>
                <w:lang w:val="hr-HR"/>
              </w:rPr>
              <w:t>Datum: __12/11/22___   Potpis</w:t>
            </w:r>
            <w:r w:rsidRPr="006D00C5" w:rsidR="000A6603">
              <w:rPr>
                <w:lang w:val="hr-HR"/>
              </w:rPr>
              <w:t xml:space="preserve">: </w:t>
            </w:r>
            <w:r w:rsidR="0034557F">
              <w:rPr>
                <w:lang w:val="hr-HR"/>
              </w:rPr>
              <w:t xml:space="preserve">      </w:t>
            </w:r>
          </w:p>
        </w:tc>
      </w:tr>
      <w:tr w:rsidRPr="006D00C5" w:rsidR="00811573" w:rsidTr="7237180F" w14:paraId="79A1FE73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811573" w:rsidP="000A2851" w:rsidRDefault="00A7361D" w14:paraId="7B01F5EC" w14:textId="77777777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Valentina Valić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Pr="006D00C5" w:rsidR="00811573" w:rsidP="000A2851" w:rsidRDefault="2DD33FF7" w14:paraId="154455F3" w14:textId="541F0B5A">
            <w:pPr>
              <w:pStyle w:val="Header"/>
              <w:spacing w:before="120" w:after="120"/>
              <w:rPr>
                <w:lang w:val="hr-HR"/>
              </w:rPr>
            </w:pPr>
            <w:r w:rsidRPr="7237180F">
              <w:rPr>
                <w:lang w:val="hr-HR"/>
              </w:rPr>
              <w:t>Datum: __12/11/22___   Potpis:</w:t>
            </w:r>
          </w:p>
        </w:tc>
      </w:tr>
      <w:tr w:rsidRPr="006D00C5" w:rsidR="00A7361D" w:rsidTr="7237180F" w14:paraId="3D457C4D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A7361D" w:rsidRDefault="00A7361D" w14:paraId="56AB844D" w14:textId="77777777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Ivan Žgela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Pr="006D00C5" w:rsidR="00A7361D" w:rsidP="7237180F" w:rsidRDefault="75A72C5A" w14:paraId="6850AA1B" w14:textId="2D64632A">
            <w:pPr>
              <w:pStyle w:val="Header"/>
              <w:spacing w:before="120" w:after="120"/>
              <w:rPr>
                <w:lang w:val="hr-HR"/>
              </w:rPr>
            </w:pPr>
            <w:r w:rsidRPr="7237180F">
              <w:rPr>
                <w:lang w:val="hr-HR"/>
              </w:rPr>
              <w:t>Datum: __12/11/22___   Potpis:</w:t>
            </w:r>
          </w:p>
          <w:p w:rsidRPr="006D00C5" w:rsidR="00A7361D" w:rsidP="7237180F" w:rsidRDefault="00A7361D" w14:paraId="0CFF6800" w14:textId="42777FC3">
            <w:pPr>
              <w:pStyle w:val="Header"/>
              <w:spacing w:before="120" w:after="120"/>
              <w:rPr>
                <w:lang w:val="hr-HR"/>
              </w:rPr>
            </w:pPr>
          </w:p>
        </w:tc>
      </w:tr>
    </w:tbl>
    <w:p w:rsidR="00A7361D" w:rsidP="000A6603" w:rsidRDefault="00A7361D" w14:paraId="2DBE6792" w14:textId="2715DA9F">
      <w:pPr>
        <w:pStyle w:val="BodyText"/>
        <w:rPr>
          <w:lang w:val="hr-HR"/>
        </w:rPr>
      </w:pPr>
    </w:p>
    <w:p w:rsidR="00D572D6" w:rsidP="000A6603" w:rsidRDefault="00D572D6" w14:paraId="7EE150F0" w14:textId="77777777">
      <w:pPr>
        <w:pStyle w:val="BodyText"/>
        <w:rPr>
          <w:lang w:val="hr-HR"/>
        </w:rPr>
      </w:pPr>
    </w:p>
    <w:p w:rsidRPr="000A6603" w:rsidR="00D572D6" w:rsidP="000A6603" w:rsidRDefault="00D572D6" w14:paraId="6847F07C" w14:textId="77777777">
      <w:pPr>
        <w:pStyle w:val="BodyText"/>
        <w:rPr>
          <w:lang w:val="hr-HR"/>
        </w:rPr>
      </w:pPr>
    </w:p>
    <w:p w:rsidRPr="006D00C5" w:rsidR="00E119AF" w:rsidP="00033D01" w:rsidRDefault="00E119AF" w14:paraId="7C981E75" w14:textId="77777777">
      <w:pPr>
        <w:rPr>
          <w:lang w:val="hr-HR"/>
        </w:rPr>
      </w:pPr>
    </w:p>
    <w:p w:rsidR="00BD4729" w:rsidP="000A6603" w:rsidRDefault="00BD4729" w14:paraId="72D56736" w14:textId="77777777">
      <w:pPr>
        <w:pStyle w:val="Header"/>
        <w:spacing w:before="120" w:after="120"/>
        <w:rPr>
          <w:b/>
          <w:lang w:val="hr-HR"/>
        </w:rPr>
        <w:sectPr w:rsidR="00BD4729" w:rsidSect="00DE4D1A">
          <w:headerReference w:type="default" r:id="rId40"/>
          <w:footerReference w:type="default" r:id="rId41"/>
          <w:pgSz w:w="12240" w:h="15840" w:orient="portrait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Pr="006D00C5" w:rsidR="00E119AF" w:rsidTr="00E70E7E" w14:paraId="43FFFC88" w14:textId="77777777">
        <w:trPr>
          <w:trHeight w:val="1242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E119AF" w:rsidP="00154FCD" w:rsidRDefault="00BD4729" w14:paraId="7FE5746E" w14:textId="1045D072">
            <w:pPr>
              <w:pStyle w:val="Header"/>
              <w:keepNext/>
              <w:keepLines/>
              <w:spacing w:before="120" w:after="120"/>
              <w:rPr>
                <w:b/>
                <w:lang w:val="hr-HR"/>
              </w:rPr>
            </w:pPr>
            <w:r>
              <w:rPr>
                <w:b/>
                <w:lang w:val="hr-HR"/>
              </w:rPr>
              <w:t>Odobri</w:t>
            </w:r>
            <w:r w:rsidR="007F262B">
              <w:rPr>
                <w:b/>
                <w:lang w:val="hr-HR"/>
              </w:rPr>
              <w:t>li</w:t>
            </w:r>
            <w:r w:rsidR="000A6603">
              <w:rPr>
                <w:b/>
                <w:lang w:val="hr-HR"/>
              </w:rPr>
              <w:t>(potpisuje nastavnik)</w:t>
            </w:r>
            <w:r w:rsidRPr="006D00C5" w:rsidR="00E119AF">
              <w:rPr>
                <w:b/>
                <w:lang w:val="hr-HR"/>
              </w:rPr>
              <w:t>:</w:t>
            </w:r>
          </w:p>
          <w:p w:rsidRPr="006D00C5" w:rsidR="004C6C07" w:rsidP="00154FCD" w:rsidRDefault="004C6C07" w14:paraId="705D7003" w14:textId="77777777">
            <w:pPr>
              <w:pStyle w:val="Header"/>
              <w:keepNext/>
              <w:keepLines/>
              <w:spacing w:before="120" w:after="120"/>
              <w:rPr>
                <w:b/>
                <w:lang w:val="hr-HR"/>
              </w:rPr>
            </w:pPr>
          </w:p>
          <w:p w:rsidRPr="006D00C5" w:rsidR="00E119AF" w:rsidP="006D00C5" w:rsidRDefault="004C6C07" w14:paraId="20B09CDE" w14:textId="49AAE3D6">
            <w:pPr>
              <w:pStyle w:val="Header"/>
              <w:spacing w:before="120" w:after="120"/>
              <w:rPr>
                <w:b/>
                <w:lang w:val="hr-HR"/>
              </w:rPr>
            </w:pPr>
            <w:r w:rsidRPr="004C6C07">
              <w:rPr>
                <w:lang w:val="hr-HR"/>
              </w:rPr>
              <w:t>Prof. dr. sc. Gordan Ježić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Pr="006D00C5" w:rsidR="00E119AF" w:rsidP="006D00C5" w:rsidRDefault="00E119AF" w14:paraId="327EC2B2" w14:textId="77777777">
            <w:pPr>
              <w:pStyle w:val="Header"/>
              <w:spacing w:before="120" w:after="120"/>
              <w:rPr>
                <w:b/>
                <w:lang w:val="hr-HR"/>
              </w:rPr>
            </w:pPr>
          </w:p>
        </w:tc>
      </w:tr>
    </w:tbl>
    <w:p w:rsidR="00BD4729" w:rsidP="006D00C5" w:rsidRDefault="00BD4729" w14:paraId="4E87CD64" w14:textId="77777777">
      <w:pPr>
        <w:pStyle w:val="Header"/>
        <w:spacing w:before="120" w:after="120"/>
        <w:rPr>
          <w:lang w:val="hr-HR"/>
        </w:rPr>
        <w:sectPr w:rsidR="00BD4729" w:rsidSect="00BD4729">
          <w:type w:val="continuous"/>
          <w:pgSz w:w="12240" w:h="15840" w:orient="portrait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Pr="006D00C5" w:rsidR="00E119AF" w14:paraId="2DDC0875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Pr="006D00C5" w:rsidR="00E119AF" w:rsidP="006D00C5" w:rsidRDefault="00E119AF" w14:paraId="4ADF42F4" w14:textId="77777777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Pr="006D00C5" w:rsidR="00E119AF" w:rsidP="006D00C5" w:rsidRDefault="00416E61" w14:paraId="72186B5F" w14:textId="77777777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Potpis</w:t>
            </w:r>
            <w:r w:rsidRPr="006D00C5" w:rsidR="00E119AF">
              <w:rPr>
                <w:lang w:val="hr-HR"/>
              </w:rPr>
              <w:t>: ____________</w:t>
            </w:r>
          </w:p>
        </w:tc>
      </w:tr>
    </w:tbl>
    <w:p w:rsidR="00904D7F" w:rsidP="00033D01" w:rsidRDefault="00904D7F" w14:paraId="6D3D4E89" w14:textId="77777777">
      <w:pPr>
        <w:rPr>
          <w:lang w:val="hr-HR"/>
        </w:rPr>
      </w:pPr>
    </w:p>
    <w:p w:rsidR="00E70E7E" w:rsidP="00E70E7E" w:rsidRDefault="00E70E7E" w14:paraId="2F266694" w14:textId="77777777">
      <w:pPr>
        <w:pStyle w:val="Header"/>
        <w:spacing w:before="120" w:after="120"/>
        <w:rPr>
          <w:lang w:val="hr-HR"/>
        </w:rPr>
      </w:pPr>
    </w:p>
    <w:p w:rsidR="00E70E7E" w:rsidP="00E70E7E" w:rsidRDefault="00E70E7E" w14:paraId="47114FB7" w14:textId="77777777">
      <w:pPr>
        <w:pStyle w:val="Header"/>
        <w:spacing w:before="120" w:after="120"/>
        <w:rPr>
          <w:lang w:val="hr-HR"/>
        </w:rPr>
      </w:pPr>
    </w:p>
    <w:p w:rsidR="00E70E7E" w:rsidP="00E70E7E" w:rsidRDefault="007F262B" w14:paraId="46B946AE" w14:textId="1334BE74">
      <w:pPr>
        <w:pStyle w:val="Header"/>
        <w:spacing w:before="120" w:after="120"/>
        <w:rPr>
          <w:lang w:val="hr-HR"/>
        </w:rPr>
      </w:pPr>
      <w:r w:rsidRPr="007F262B">
        <w:rPr>
          <w:lang w:val="hr-HR"/>
        </w:rPr>
        <w:t>Prof. dr. sc. Mario Kušek</w:t>
      </w:r>
    </w:p>
    <w:p w:rsidR="007F262B" w:rsidP="00E70E7E" w:rsidRDefault="007F262B" w14:paraId="04B874AC" w14:textId="77777777">
      <w:pPr>
        <w:pStyle w:val="Header"/>
        <w:spacing w:before="120" w:after="120"/>
        <w:rPr>
          <w:lang w:val="hr-HR"/>
        </w:rPr>
      </w:pPr>
    </w:p>
    <w:p w:rsidR="00E70E7E" w:rsidP="00E70E7E" w:rsidRDefault="00E70E7E" w14:paraId="052398EA" w14:textId="67EB3E13">
      <w:pPr>
        <w:pStyle w:val="Header"/>
        <w:spacing w:before="120" w:after="120"/>
        <w:rPr>
          <w:lang w:val="hr-HR"/>
        </w:rPr>
        <w:sectPr w:rsidR="00E70E7E" w:rsidSect="00BD4729">
          <w:type w:val="continuous"/>
          <w:pgSz w:w="12240" w:h="15840" w:orient="portrait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Pr="006D00C5" w:rsidR="00E70E7E" w:rsidTr="00D572D6" w14:paraId="56F2897A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Pr="006D00C5" w:rsidR="00E70E7E" w:rsidP="00D572D6" w:rsidRDefault="00E70E7E" w14:paraId="41ADEF4C" w14:textId="77777777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Pr="006D00C5" w:rsidR="00E70E7E" w:rsidP="00D572D6" w:rsidRDefault="00E70E7E" w14:paraId="48C2097B" w14:textId="77777777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Potpis</w:t>
            </w:r>
            <w:r w:rsidRPr="006D00C5">
              <w:rPr>
                <w:lang w:val="hr-HR"/>
              </w:rPr>
              <w:t>: ____________</w:t>
            </w:r>
          </w:p>
        </w:tc>
      </w:tr>
    </w:tbl>
    <w:p w:rsidR="00904D7F" w:rsidP="00033D01" w:rsidRDefault="00904D7F" w14:paraId="63FADC66" w14:textId="77777777">
      <w:pPr>
        <w:rPr>
          <w:lang w:val="hr-HR"/>
        </w:rPr>
      </w:pPr>
    </w:p>
    <w:sectPr w:rsidR="00904D7F" w:rsidSect="00BD4729">
      <w:type w:val="continuous"/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7830" w:rsidRDefault="00207830" w14:paraId="0243F929" w14:textId="77777777">
      <w:r>
        <w:separator/>
      </w:r>
    </w:p>
  </w:endnote>
  <w:endnote w:type="continuationSeparator" w:id="0">
    <w:p w:rsidR="00207830" w:rsidRDefault="00207830" w14:paraId="7998EE4C" w14:textId="77777777">
      <w:r>
        <w:continuationSeparator/>
      </w:r>
    </w:p>
  </w:endnote>
  <w:endnote w:type="continuationNotice" w:id="1">
    <w:p w:rsidR="00207830" w:rsidRDefault="00207830" w14:paraId="019CD7AB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Pr="00DF3B4B" w:rsidR="00F5587F" w14:paraId="013DCD2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DF3B4B" w:rsidR="00F5587F" w:rsidRDefault="00F5587F" w14:paraId="58ADE602" w14:textId="7140A3F6">
          <w:pPr>
            <w:ind w:right="360"/>
            <w:rPr>
              <w:lang w:val="hr-HR"/>
            </w:rPr>
          </w:pPr>
          <w:r>
            <w:rPr>
              <w:lang w:val="hr-HR"/>
            </w:rPr>
            <w:t xml:space="preserve">FER </w:t>
          </w:r>
          <w:r w:rsidR="00744F90">
            <w:rPr>
              <w:lang w:val="hr-HR"/>
            </w:rPr>
            <w:t>3</w:t>
          </w:r>
          <w:r>
            <w:rPr>
              <w:lang w:val="hr-HR"/>
            </w:rPr>
            <w:t xml:space="preserve">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DF3B4B" w:rsidR="00F5587F" w:rsidRDefault="00F5587F" w14:paraId="225DAE20" w14:textId="5F5DC02B">
          <w:pPr>
            <w:jc w:val="center"/>
            <w:rPr>
              <w:lang w:val="hr-HR"/>
            </w:rPr>
          </w:pPr>
          <w:r w:rsidRPr="00DF3B4B">
            <w:rPr>
              <w:rFonts w:ascii="Symbol" w:hAnsi="Symbol" w:eastAsia="Symbol" w:cs="Symbol"/>
              <w:lang w:val="hr-HR"/>
            </w:rPr>
            <w:t>Ó</w:t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="0032502E">
            <w:rPr>
              <w:lang w:val="hr-HR"/>
            </w:rPr>
            <w:fldChar w:fldCharType="separate"/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DF3B4B" w:rsidR="00F5587F" w:rsidRDefault="00F5587F" w14:paraId="7EEDBB77" w14:textId="77777777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:rsidR="00F5587F" w:rsidRDefault="00F5587F" w14:paraId="3AF3191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90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4636"/>
      <w:gridCol w:w="4636"/>
      <w:gridCol w:w="4636"/>
    </w:tblGrid>
    <w:tr w:rsidRPr="00DF3B4B" w:rsidR="00245BFA" w:rsidTr="00245BFA" w14:paraId="099EA10F" w14:textId="77777777">
      <w:trPr>
        <w:trHeight w:val="411"/>
      </w:trPr>
      <w:tc>
        <w:tcPr>
          <w:tcW w:w="4636" w:type="dxa"/>
          <w:tcBorders>
            <w:top w:val="nil"/>
            <w:left w:val="nil"/>
            <w:bottom w:val="nil"/>
            <w:right w:val="nil"/>
          </w:tcBorders>
        </w:tcPr>
        <w:p w:rsidRPr="00DF3B4B" w:rsidR="00245BFA" w:rsidRDefault="00245BFA" w14:paraId="767B9DEB" w14:textId="07E71355">
          <w:pPr>
            <w:ind w:right="360"/>
            <w:rPr>
              <w:lang w:val="hr-HR"/>
            </w:rPr>
          </w:pPr>
          <w:r>
            <w:rPr>
              <w:lang w:val="hr-HR"/>
            </w:rPr>
            <w:t xml:space="preserve">FER </w:t>
          </w:r>
          <w:r w:rsidR="00744F90">
            <w:rPr>
              <w:lang w:val="hr-HR"/>
            </w:rPr>
            <w:t>3</w:t>
          </w:r>
          <w:r>
            <w:rPr>
              <w:lang w:val="hr-HR"/>
            </w:rPr>
            <w:t xml:space="preserve"> - Projekt</w:t>
          </w:r>
        </w:p>
      </w:tc>
      <w:tc>
        <w:tcPr>
          <w:tcW w:w="4636" w:type="dxa"/>
          <w:tcBorders>
            <w:top w:val="nil"/>
            <w:left w:val="nil"/>
            <w:bottom w:val="nil"/>
            <w:right w:val="nil"/>
          </w:tcBorders>
        </w:tcPr>
        <w:p w:rsidRPr="00DF3B4B" w:rsidR="00245BFA" w:rsidRDefault="00245BFA" w14:paraId="7F66255F" w14:textId="2AA218F3">
          <w:pPr>
            <w:jc w:val="center"/>
            <w:rPr>
              <w:lang w:val="hr-HR"/>
            </w:rPr>
          </w:pPr>
          <w:r w:rsidRPr="00DF3B4B">
            <w:rPr>
              <w:rFonts w:ascii="Symbol" w:hAnsi="Symbol" w:eastAsia="Symbol" w:cs="Symbol"/>
              <w:lang w:val="hr-HR"/>
            </w:rPr>
            <w:t>Ó</w:t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="0032502E">
            <w:rPr>
              <w:lang w:val="hr-HR"/>
            </w:rPr>
            <w:fldChar w:fldCharType="separate"/>
          </w:r>
          <w:r w:rsidRPr="00DF3B4B">
            <w:rPr>
              <w:lang w:val="hr-HR"/>
            </w:rPr>
            <w:fldChar w:fldCharType="end"/>
          </w:r>
        </w:p>
      </w:tc>
      <w:tc>
        <w:tcPr>
          <w:tcW w:w="4636" w:type="dxa"/>
          <w:tcBorders>
            <w:top w:val="nil"/>
            <w:left w:val="nil"/>
            <w:bottom w:val="nil"/>
            <w:right w:val="nil"/>
          </w:tcBorders>
        </w:tcPr>
        <w:p w:rsidRPr="00DF3B4B" w:rsidR="00245BFA" w:rsidRDefault="00245BFA" w14:paraId="0CB4A806" w14:textId="77777777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:rsidR="00245BFA" w:rsidRDefault="00245BFA" w14:paraId="25957CB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Pr="00DF3B4B" w:rsidR="00245BFA" w14:paraId="68B65A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DF3B4B" w:rsidR="00245BFA" w:rsidRDefault="00245BFA" w14:paraId="1F0150E8" w14:textId="606C072E">
          <w:pPr>
            <w:ind w:right="360"/>
            <w:rPr>
              <w:lang w:val="hr-HR"/>
            </w:rPr>
          </w:pPr>
          <w:r>
            <w:rPr>
              <w:lang w:val="hr-HR"/>
            </w:rPr>
            <w:t xml:space="preserve">FER </w:t>
          </w:r>
          <w:r w:rsidR="00744F90">
            <w:rPr>
              <w:lang w:val="hr-HR"/>
            </w:rPr>
            <w:t>3</w:t>
          </w:r>
          <w:r>
            <w:rPr>
              <w:lang w:val="hr-HR"/>
            </w:rPr>
            <w:t xml:space="preserve">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DF3B4B" w:rsidR="00245BFA" w:rsidRDefault="00245BFA" w14:paraId="10898E47" w14:textId="27A3E843">
          <w:pPr>
            <w:jc w:val="center"/>
            <w:rPr>
              <w:lang w:val="hr-HR"/>
            </w:rPr>
          </w:pPr>
          <w:r w:rsidRPr="00DF3B4B">
            <w:rPr>
              <w:rFonts w:ascii="Symbol" w:hAnsi="Symbol" w:eastAsia="Symbol" w:cs="Symbol"/>
              <w:lang w:val="hr-HR"/>
            </w:rPr>
            <w:t>Ó</w:t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="0032502E">
            <w:rPr>
              <w:lang w:val="hr-HR"/>
            </w:rPr>
            <w:fldChar w:fldCharType="separate"/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DF3B4B" w:rsidR="00245BFA" w:rsidRDefault="00245BFA" w14:paraId="082403E7" w14:textId="77777777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:rsidR="00245BFA" w:rsidRDefault="00245BFA" w14:paraId="36C1B408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932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4644"/>
      <w:gridCol w:w="4644"/>
      <w:gridCol w:w="4644"/>
    </w:tblGrid>
    <w:tr w:rsidRPr="00DF3B4B" w:rsidR="00336198" w:rsidTr="00336198" w14:paraId="38FB0CB1" w14:textId="77777777">
      <w:trPr>
        <w:trHeight w:val="341"/>
      </w:trPr>
      <w:tc>
        <w:tcPr>
          <w:tcW w:w="4644" w:type="dxa"/>
          <w:tcBorders>
            <w:top w:val="nil"/>
            <w:left w:val="nil"/>
            <w:bottom w:val="nil"/>
            <w:right w:val="nil"/>
          </w:tcBorders>
        </w:tcPr>
        <w:p w:rsidRPr="00DF3B4B" w:rsidR="00336198" w:rsidRDefault="00336198" w14:paraId="16E52115" w14:textId="3163DA21">
          <w:pPr>
            <w:ind w:right="360"/>
            <w:rPr>
              <w:lang w:val="hr-HR"/>
            </w:rPr>
          </w:pPr>
          <w:r>
            <w:rPr>
              <w:lang w:val="hr-HR"/>
            </w:rPr>
            <w:t xml:space="preserve">FER </w:t>
          </w:r>
          <w:r w:rsidR="00744F90">
            <w:rPr>
              <w:lang w:val="hr-HR"/>
            </w:rPr>
            <w:t>3</w:t>
          </w:r>
          <w:r>
            <w:rPr>
              <w:lang w:val="hr-HR"/>
            </w:rPr>
            <w:t xml:space="preserve"> - Projekt</w:t>
          </w:r>
        </w:p>
      </w:tc>
      <w:tc>
        <w:tcPr>
          <w:tcW w:w="4644" w:type="dxa"/>
          <w:tcBorders>
            <w:top w:val="nil"/>
            <w:left w:val="nil"/>
            <w:bottom w:val="nil"/>
            <w:right w:val="nil"/>
          </w:tcBorders>
        </w:tcPr>
        <w:p w:rsidRPr="00DF3B4B" w:rsidR="00336198" w:rsidRDefault="00336198" w14:paraId="6F32D0EF" w14:textId="56121ED7">
          <w:pPr>
            <w:jc w:val="center"/>
            <w:rPr>
              <w:lang w:val="hr-HR"/>
            </w:rPr>
          </w:pPr>
          <w:r w:rsidRPr="00DF3B4B">
            <w:rPr>
              <w:rFonts w:ascii="Symbol" w:hAnsi="Symbol" w:eastAsia="Symbol" w:cs="Symbol"/>
              <w:lang w:val="hr-HR"/>
            </w:rPr>
            <w:t>Ó</w:t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="0032502E">
            <w:rPr>
              <w:lang w:val="hr-HR"/>
            </w:rPr>
            <w:fldChar w:fldCharType="separate"/>
          </w:r>
          <w:r w:rsidRPr="00DF3B4B">
            <w:rPr>
              <w:lang w:val="hr-HR"/>
            </w:rPr>
            <w:fldChar w:fldCharType="end"/>
          </w:r>
        </w:p>
      </w:tc>
      <w:tc>
        <w:tcPr>
          <w:tcW w:w="4644" w:type="dxa"/>
          <w:tcBorders>
            <w:top w:val="nil"/>
            <w:left w:val="nil"/>
            <w:bottom w:val="nil"/>
            <w:right w:val="nil"/>
          </w:tcBorders>
        </w:tcPr>
        <w:p w:rsidRPr="00DF3B4B" w:rsidR="00336198" w:rsidRDefault="00336198" w14:paraId="0B864468" w14:textId="77777777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:rsidR="00336198" w:rsidRDefault="00336198" w14:paraId="1222C403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Pr="00DF3B4B" w:rsidR="00336198" w14:paraId="4AE8233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DF3B4B" w:rsidR="00336198" w:rsidRDefault="00336198" w14:paraId="2E46A549" w14:textId="5EFFF0AD">
          <w:pPr>
            <w:ind w:right="360"/>
            <w:rPr>
              <w:lang w:val="hr-HR"/>
            </w:rPr>
          </w:pPr>
          <w:r>
            <w:rPr>
              <w:lang w:val="hr-HR"/>
            </w:rPr>
            <w:t xml:space="preserve">FER </w:t>
          </w:r>
          <w:r w:rsidR="00744F90">
            <w:rPr>
              <w:lang w:val="hr-HR"/>
            </w:rPr>
            <w:t>3</w:t>
          </w:r>
          <w:r>
            <w:rPr>
              <w:lang w:val="hr-HR"/>
            </w:rPr>
            <w:t xml:space="preserve">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DF3B4B" w:rsidR="00336198" w:rsidRDefault="00336198" w14:paraId="673FB7D6" w14:textId="10360968">
          <w:pPr>
            <w:jc w:val="center"/>
            <w:rPr>
              <w:lang w:val="hr-HR"/>
            </w:rPr>
          </w:pPr>
          <w:r w:rsidRPr="00DF3B4B">
            <w:rPr>
              <w:rFonts w:ascii="Symbol" w:hAnsi="Symbol" w:eastAsia="Symbol" w:cs="Symbol"/>
              <w:lang w:val="hr-HR"/>
            </w:rPr>
            <w:t>Ó</w:t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="0032502E">
            <w:rPr>
              <w:lang w:val="hr-HR"/>
            </w:rPr>
            <w:fldChar w:fldCharType="separate"/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DF3B4B" w:rsidR="00336198" w:rsidRDefault="00336198" w14:paraId="127C702D" w14:textId="77777777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:rsidR="00336198" w:rsidRDefault="00336198" w14:paraId="469D0AD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7830" w:rsidRDefault="00207830" w14:paraId="4EE704D0" w14:textId="77777777">
      <w:r>
        <w:separator/>
      </w:r>
    </w:p>
  </w:footnote>
  <w:footnote w:type="continuationSeparator" w:id="0">
    <w:p w:rsidR="00207830" w:rsidRDefault="00207830" w14:paraId="7E458C12" w14:textId="77777777">
      <w:r>
        <w:continuationSeparator/>
      </w:r>
    </w:p>
  </w:footnote>
  <w:footnote w:type="continuationNotice" w:id="1">
    <w:p w:rsidR="00207830" w:rsidRDefault="00207830" w14:paraId="36AFD038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14:paraId="5074B61F" w14:textId="77777777">
      <w:tc>
        <w:tcPr>
          <w:tcW w:w="6379" w:type="dxa"/>
        </w:tcPr>
        <w:p w:rsidRPr="00DF3B4B" w:rsidR="00F5587F" w:rsidP="00D41356" w:rsidRDefault="00D41356" w14:paraId="1E0FFFED" w14:textId="0774000E">
          <w:pPr>
            <w:pStyle w:val="BodyText"/>
            <w:ind w:left="0"/>
            <w:rPr>
              <w:lang w:val="hr-HR"/>
            </w:rPr>
          </w:pPr>
          <w:r>
            <w:rPr>
              <w:lang w:val="hr-HR"/>
            </w:rPr>
            <w:t>Mobilne i web</w:t>
          </w:r>
          <w:r w:rsidR="00B324B1">
            <w:rPr>
              <w:lang w:val="hr-HR"/>
            </w:rPr>
            <w:t>-</w:t>
          </w:r>
          <w:r>
            <w:rPr>
              <w:lang w:val="hr-HR"/>
            </w:rPr>
            <w:t>aplikacije za Internet stvari s primjenom u poljoprivredi</w:t>
          </w:r>
        </w:p>
      </w:tc>
      <w:tc>
        <w:tcPr>
          <w:tcW w:w="3179" w:type="dxa"/>
        </w:tcPr>
        <w:p w:rsidRPr="00DF3B4B" w:rsidR="00F5587F" w:rsidRDefault="00F5587F" w14:paraId="66D9E6B6" w14:textId="563106DE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1.0</w:t>
          </w:r>
        </w:p>
      </w:tc>
    </w:tr>
    <w:tr w:rsidR="00F5587F" w14:paraId="54C92F7C" w14:textId="77777777">
      <w:tc>
        <w:tcPr>
          <w:tcW w:w="6379" w:type="dxa"/>
        </w:tcPr>
        <w:p w:rsidRPr="00DF3B4B" w:rsidR="00F5587F" w:rsidRDefault="00F5587F" w14:paraId="287BB395" w14:textId="77777777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:rsidRPr="00DF3B4B" w:rsidR="00F5587F" w:rsidRDefault="00F5587F" w14:paraId="2CA51952" w14:textId="1A824320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 w:rsidR="00566E51">
            <w:rPr>
              <w:lang w:val="hr-HR"/>
            </w:rPr>
            <w:t>11</w:t>
          </w:r>
          <w:r w:rsidRPr="00DF3B4B">
            <w:rPr>
              <w:lang w:val="hr-HR"/>
            </w:rPr>
            <w:t>/</w:t>
          </w:r>
          <w:r w:rsidR="00566E51">
            <w:rPr>
              <w:lang w:val="hr-HR"/>
            </w:rPr>
            <w:t>11</w:t>
          </w:r>
          <w:r w:rsidRPr="00DF3B4B">
            <w:rPr>
              <w:lang w:val="hr-HR"/>
            </w:rPr>
            <w:t>/</w:t>
          </w:r>
          <w:r w:rsidR="00566E51">
            <w:rPr>
              <w:lang w:val="hr-HR"/>
            </w:rPr>
            <w:t>2</w:t>
          </w:r>
          <w:r w:rsidR="00E87153">
            <w:rPr>
              <w:lang w:val="hr-HR"/>
            </w:rPr>
            <w:t>2</w:t>
          </w:r>
        </w:p>
      </w:tc>
    </w:tr>
  </w:tbl>
  <w:p w:rsidR="00F5587F" w:rsidRDefault="00F5587F" w14:paraId="452F99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9249"/>
      <w:gridCol w:w="4609"/>
    </w:tblGrid>
    <w:tr w:rsidR="000A0FC9" w:rsidTr="004D5348" w14:paraId="2519E6FA" w14:textId="77777777">
      <w:trPr>
        <w:trHeight w:val="416"/>
      </w:trPr>
      <w:tc>
        <w:tcPr>
          <w:tcW w:w="9249" w:type="dxa"/>
        </w:tcPr>
        <w:p w:rsidRPr="00DF3B4B" w:rsidR="000A0FC9" w:rsidP="00D41356" w:rsidRDefault="000A0FC9" w14:paraId="6E35ACD6" w14:textId="77777777">
          <w:pPr>
            <w:pStyle w:val="BodyText"/>
            <w:ind w:left="0"/>
            <w:rPr>
              <w:lang w:val="hr-HR"/>
            </w:rPr>
          </w:pPr>
          <w:r>
            <w:rPr>
              <w:lang w:val="hr-HR"/>
            </w:rPr>
            <w:t>Mobilne i web-aplikacije za Internet stvari s primjenom u poljoprivredi</w:t>
          </w:r>
        </w:p>
      </w:tc>
      <w:tc>
        <w:tcPr>
          <w:tcW w:w="4609" w:type="dxa"/>
        </w:tcPr>
        <w:p w:rsidRPr="00DF3B4B" w:rsidR="000A0FC9" w:rsidRDefault="000A0FC9" w14:paraId="1C347FDC" w14:textId="77777777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1.0</w:t>
          </w:r>
        </w:p>
      </w:tc>
    </w:tr>
    <w:tr w:rsidR="000A0FC9" w:rsidTr="004D5348" w14:paraId="58C6B62C" w14:textId="77777777">
      <w:trPr>
        <w:trHeight w:val="297"/>
      </w:trPr>
      <w:tc>
        <w:tcPr>
          <w:tcW w:w="9249" w:type="dxa"/>
        </w:tcPr>
        <w:p w:rsidRPr="00DF3B4B" w:rsidR="000A0FC9" w:rsidRDefault="000A0FC9" w14:paraId="6DBEC64E" w14:textId="77777777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4609" w:type="dxa"/>
        </w:tcPr>
        <w:p w:rsidRPr="00DF3B4B" w:rsidR="000A0FC9" w:rsidRDefault="000A0FC9" w14:paraId="4ACA9519" w14:textId="77777777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>
            <w:rPr>
              <w:lang w:val="hr-HR"/>
            </w:rPr>
            <w:t>11</w:t>
          </w:r>
          <w:r w:rsidRPr="00DF3B4B">
            <w:rPr>
              <w:lang w:val="hr-HR"/>
            </w:rPr>
            <w:t>/</w:t>
          </w:r>
          <w:r>
            <w:rPr>
              <w:lang w:val="hr-HR"/>
            </w:rPr>
            <w:t>11</w:t>
          </w:r>
          <w:r w:rsidRPr="00DF3B4B">
            <w:rPr>
              <w:lang w:val="hr-HR"/>
            </w:rPr>
            <w:t>/</w:t>
          </w:r>
          <w:r>
            <w:rPr>
              <w:lang w:val="hr-HR"/>
            </w:rPr>
            <w:t>22</w:t>
          </w:r>
        </w:p>
      </w:tc>
    </w:tr>
  </w:tbl>
  <w:p w:rsidR="000A0FC9" w:rsidRDefault="000A0FC9" w14:paraId="5A47AADF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D5348" w14:paraId="60EF7AA1" w14:textId="77777777">
      <w:tc>
        <w:tcPr>
          <w:tcW w:w="6379" w:type="dxa"/>
        </w:tcPr>
        <w:p w:rsidRPr="00DF3B4B" w:rsidR="004D5348" w:rsidP="00D41356" w:rsidRDefault="004D5348" w14:paraId="59101493" w14:textId="77777777">
          <w:pPr>
            <w:pStyle w:val="BodyText"/>
            <w:ind w:left="0"/>
            <w:rPr>
              <w:lang w:val="hr-HR"/>
            </w:rPr>
          </w:pPr>
          <w:r>
            <w:rPr>
              <w:lang w:val="hr-HR"/>
            </w:rPr>
            <w:t>Mobilne i web-aplikacije za Internet stvari s primjenom u poljoprivredi</w:t>
          </w:r>
        </w:p>
      </w:tc>
      <w:tc>
        <w:tcPr>
          <w:tcW w:w="3179" w:type="dxa"/>
        </w:tcPr>
        <w:p w:rsidRPr="00DF3B4B" w:rsidR="004D5348" w:rsidRDefault="004D5348" w14:paraId="58F2428A" w14:textId="77777777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1.0</w:t>
          </w:r>
        </w:p>
      </w:tc>
    </w:tr>
    <w:tr w:rsidR="004D5348" w14:paraId="61699997" w14:textId="77777777">
      <w:tc>
        <w:tcPr>
          <w:tcW w:w="6379" w:type="dxa"/>
        </w:tcPr>
        <w:p w:rsidRPr="00DF3B4B" w:rsidR="004D5348" w:rsidRDefault="004D5348" w14:paraId="5E404BCD" w14:textId="77777777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:rsidRPr="00DF3B4B" w:rsidR="004D5348" w:rsidRDefault="004D5348" w14:paraId="63A8E517" w14:textId="77777777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>
            <w:rPr>
              <w:lang w:val="hr-HR"/>
            </w:rPr>
            <w:t>11</w:t>
          </w:r>
          <w:r w:rsidRPr="00DF3B4B">
            <w:rPr>
              <w:lang w:val="hr-HR"/>
            </w:rPr>
            <w:t>/</w:t>
          </w:r>
          <w:r>
            <w:rPr>
              <w:lang w:val="hr-HR"/>
            </w:rPr>
            <w:t>11</w:t>
          </w:r>
          <w:r w:rsidRPr="00DF3B4B">
            <w:rPr>
              <w:lang w:val="hr-HR"/>
            </w:rPr>
            <w:t>/</w:t>
          </w:r>
          <w:r>
            <w:rPr>
              <w:lang w:val="hr-HR"/>
            </w:rPr>
            <w:t>22</w:t>
          </w:r>
        </w:p>
      </w:tc>
    </w:tr>
  </w:tbl>
  <w:p w:rsidR="004D5348" w:rsidRDefault="004D5348" w14:paraId="2B3627D3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7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9196"/>
      <w:gridCol w:w="4583"/>
    </w:tblGrid>
    <w:tr w:rsidR="00336198" w:rsidTr="00336198" w14:paraId="10987DAA" w14:textId="77777777">
      <w:trPr>
        <w:trHeight w:val="355"/>
      </w:trPr>
      <w:tc>
        <w:tcPr>
          <w:tcW w:w="9196" w:type="dxa"/>
        </w:tcPr>
        <w:p w:rsidRPr="00DF3B4B" w:rsidR="00336198" w:rsidP="00D41356" w:rsidRDefault="00336198" w14:paraId="19C5C465" w14:textId="77777777">
          <w:pPr>
            <w:pStyle w:val="BodyText"/>
            <w:ind w:left="0"/>
            <w:rPr>
              <w:lang w:val="hr-HR"/>
            </w:rPr>
          </w:pPr>
          <w:r>
            <w:rPr>
              <w:lang w:val="hr-HR"/>
            </w:rPr>
            <w:t>Mobilne i web-aplikacije za Internet stvari s primjenom u poljoprivredi</w:t>
          </w:r>
        </w:p>
      </w:tc>
      <w:tc>
        <w:tcPr>
          <w:tcW w:w="4583" w:type="dxa"/>
        </w:tcPr>
        <w:p w:rsidRPr="00DF3B4B" w:rsidR="00336198" w:rsidRDefault="00336198" w14:paraId="530C0E96" w14:textId="77777777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1.0</w:t>
          </w:r>
        </w:p>
      </w:tc>
    </w:tr>
    <w:tr w:rsidR="00336198" w:rsidTr="00336198" w14:paraId="2F318B93" w14:textId="77777777">
      <w:trPr>
        <w:trHeight w:val="244"/>
      </w:trPr>
      <w:tc>
        <w:tcPr>
          <w:tcW w:w="9196" w:type="dxa"/>
        </w:tcPr>
        <w:p w:rsidRPr="00DF3B4B" w:rsidR="00336198" w:rsidRDefault="00336198" w14:paraId="4519AF2F" w14:textId="77777777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4583" w:type="dxa"/>
        </w:tcPr>
        <w:p w:rsidRPr="00DF3B4B" w:rsidR="00336198" w:rsidRDefault="00336198" w14:paraId="05628268" w14:textId="77777777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>
            <w:rPr>
              <w:lang w:val="hr-HR"/>
            </w:rPr>
            <w:t>11</w:t>
          </w:r>
          <w:r w:rsidRPr="00DF3B4B">
            <w:rPr>
              <w:lang w:val="hr-HR"/>
            </w:rPr>
            <w:t>/</w:t>
          </w:r>
          <w:r>
            <w:rPr>
              <w:lang w:val="hr-HR"/>
            </w:rPr>
            <w:t>11</w:t>
          </w:r>
          <w:r w:rsidRPr="00DF3B4B">
            <w:rPr>
              <w:lang w:val="hr-HR"/>
            </w:rPr>
            <w:t>/</w:t>
          </w:r>
          <w:r>
            <w:rPr>
              <w:lang w:val="hr-HR"/>
            </w:rPr>
            <w:t>22</w:t>
          </w:r>
        </w:p>
      </w:tc>
    </w:tr>
  </w:tbl>
  <w:p w:rsidR="00336198" w:rsidRDefault="00336198" w14:paraId="1AC45E4C" w14:textId="777777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36198" w14:paraId="73F599DC" w14:textId="77777777">
      <w:tc>
        <w:tcPr>
          <w:tcW w:w="6379" w:type="dxa"/>
        </w:tcPr>
        <w:p w:rsidRPr="00DF3B4B" w:rsidR="00336198" w:rsidP="00D41356" w:rsidRDefault="00336198" w14:paraId="4F121EBE" w14:textId="77777777">
          <w:pPr>
            <w:pStyle w:val="BodyText"/>
            <w:ind w:left="0"/>
            <w:rPr>
              <w:lang w:val="hr-HR"/>
            </w:rPr>
          </w:pPr>
          <w:r>
            <w:rPr>
              <w:lang w:val="hr-HR"/>
            </w:rPr>
            <w:t>Mobilne i web-aplikacije za Internet stvari s primjenom u poljoprivredi</w:t>
          </w:r>
        </w:p>
      </w:tc>
      <w:tc>
        <w:tcPr>
          <w:tcW w:w="3179" w:type="dxa"/>
        </w:tcPr>
        <w:p w:rsidRPr="00DF3B4B" w:rsidR="00336198" w:rsidRDefault="00336198" w14:paraId="05324109" w14:textId="77777777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1.0</w:t>
          </w:r>
        </w:p>
      </w:tc>
    </w:tr>
    <w:tr w:rsidR="00336198" w14:paraId="27D71916" w14:textId="77777777">
      <w:tc>
        <w:tcPr>
          <w:tcW w:w="6379" w:type="dxa"/>
        </w:tcPr>
        <w:p w:rsidRPr="00DF3B4B" w:rsidR="00336198" w:rsidRDefault="00336198" w14:paraId="301C717A" w14:textId="77777777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:rsidRPr="00DF3B4B" w:rsidR="00336198" w:rsidRDefault="00336198" w14:paraId="4E3A262B" w14:textId="77777777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>
            <w:rPr>
              <w:lang w:val="hr-HR"/>
            </w:rPr>
            <w:t>11</w:t>
          </w:r>
          <w:r w:rsidRPr="00DF3B4B">
            <w:rPr>
              <w:lang w:val="hr-HR"/>
            </w:rPr>
            <w:t>/</w:t>
          </w:r>
          <w:r>
            <w:rPr>
              <w:lang w:val="hr-HR"/>
            </w:rPr>
            <w:t>11</w:t>
          </w:r>
          <w:r w:rsidRPr="00DF3B4B">
            <w:rPr>
              <w:lang w:val="hr-HR"/>
            </w:rPr>
            <w:t>/</w:t>
          </w:r>
          <w:r>
            <w:rPr>
              <w:lang w:val="hr-HR"/>
            </w:rPr>
            <w:t>22</w:t>
          </w:r>
        </w:p>
      </w:tc>
    </w:tr>
  </w:tbl>
  <w:p w:rsidR="00336198" w:rsidRDefault="00336198" w14:paraId="01EA363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3D9C58CE"/>
    <w:multiLevelType w:val="hybridMultilevel"/>
    <w:tmpl w:val="39861870"/>
    <w:lvl w:ilvl="0" w:tplc="C9E0094E">
      <w:start w:val="16"/>
      <w:numFmt w:val="bullet"/>
      <w:lvlText w:val=""/>
      <w:lvlJc w:val="left"/>
      <w:pPr>
        <w:ind w:left="3240" w:hanging="360"/>
      </w:pPr>
      <w:rPr>
        <w:rFonts w:hint="default" w:ascii="Wingdings" w:hAnsi="Wingdings" w:eastAsia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5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BC218A9"/>
    <w:multiLevelType w:val="hybridMultilevel"/>
    <w:tmpl w:val="878CA78E"/>
    <w:lvl w:ilvl="0" w:tplc="64B04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4817992">
    <w:abstractNumId w:val="0"/>
  </w:num>
  <w:num w:numId="2" w16cid:durableId="1138957523">
    <w:abstractNumId w:val="6"/>
  </w:num>
  <w:num w:numId="3" w16cid:durableId="228468500">
    <w:abstractNumId w:val="2"/>
  </w:num>
  <w:num w:numId="4" w16cid:durableId="1371881237">
    <w:abstractNumId w:val="1"/>
  </w:num>
  <w:num w:numId="5" w16cid:durableId="1428237253">
    <w:abstractNumId w:val="3"/>
  </w:num>
  <w:num w:numId="6" w16cid:durableId="1444301159">
    <w:abstractNumId w:val="5"/>
  </w:num>
  <w:num w:numId="7" w16cid:durableId="856037746">
    <w:abstractNumId w:val="7"/>
  </w:num>
  <w:num w:numId="8" w16cid:durableId="1457526097">
    <w:abstractNumId w:val="8"/>
  </w:num>
  <w:num w:numId="9" w16cid:durableId="32305384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D6"/>
    <w:rsid w:val="00001FC3"/>
    <w:rsid w:val="00005069"/>
    <w:rsid w:val="000245BA"/>
    <w:rsid w:val="00031233"/>
    <w:rsid w:val="000330DC"/>
    <w:rsid w:val="00033D01"/>
    <w:rsid w:val="00037530"/>
    <w:rsid w:val="000419A8"/>
    <w:rsid w:val="00045040"/>
    <w:rsid w:val="00045C63"/>
    <w:rsid w:val="00045FA8"/>
    <w:rsid w:val="000464A7"/>
    <w:rsid w:val="00047462"/>
    <w:rsid w:val="0005049D"/>
    <w:rsid w:val="00056AEA"/>
    <w:rsid w:val="0006456A"/>
    <w:rsid w:val="00075706"/>
    <w:rsid w:val="00085C50"/>
    <w:rsid w:val="0008664D"/>
    <w:rsid w:val="000878BE"/>
    <w:rsid w:val="000906D6"/>
    <w:rsid w:val="000A064E"/>
    <w:rsid w:val="000A0FC9"/>
    <w:rsid w:val="000A2851"/>
    <w:rsid w:val="000A6603"/>
    <w:rsid w:val="000B1CFE"/>
    <w:rsid w:val="000B2770"/>
    <w:rsid w:val="000B2AC5"/>
    <w:rsid w:val="000C28A9"/>
    <w:rsid w:val="000C54F9"/>
    <w:rsid w:val="000C60B4"/>
    <w:rsid w:val="000D09C9"/>
    <w:rsid w:val="000D58CF"/>
    <w:rsid w:val="000D7E50"/>
    <w:rsid w:val="000E1466"/>
    <w:rsid w:val="000E472B"/>
    <w:rsid w:val="000E55BD"/>
    <w:rsid w:val="000E6D33"/>
    <w:rsid w:val="000E79E7"/>
    <w:rsid w:val="000F5C98"/>
    <w:rsid w:val="0010149A"/>
    <w:rsid w:val="00102A34"/>
    <w:rsid w:val="00102F80"/>
    <w:rsid w:val="00104CA7"/>
    <w:rsid w:val="001114D4"/>
    <w:rsid w:val="0011204E"/>
    <w:rsid w:val="00112D01"/>
    <w:rsid w:val="00113F97"/>
    <w:rsid w:val="001150E8"/>
    <w:rsid w:val="00122AC3"/>
    <w:rsid w:val="00127DBC"/>
    <w:rsid w:val="00130B16"/>
    <w:rsid w:val="001328AC"/>
    <w:rsid w:val="001339EF"/>
    <w:rsid w:val="00136A75"/>
    <w:rsid w:val="00141EEF"/>
    <w:rsid w:val="00144939"/>
    <w:rsid w:val="001465B5"/>
    <w:rsid w:val="001511C8"/>
    <w:rsid w:val="00152811"/>
    <w:rsid w:val="00154F2D"/>
    <w:rsid w:val="00154FCD"/>
    <w:rsid w:val="00155819"/>
    <w:rsid w:val="0015703B"/>
    <w:rsid w:val="001579AA"/>
    <w:rsid w:val="00157F12"/>
    <w:rsid w:val="00160FCE"/>
    <w:rsid w:val="001717A2"/>
    <w:rsid w:val="00171A59"/>
    <w:rsid w:val="00176F9C"/>
    <w:rsid w:val="001807D9"/>
    <w:rsid w:val="00182129"/>
    <w:rsid w:val="00184FF2"/>
    <w:rsid w:val="0019370F"/>
    <w:rsid w:val="0019438C"/>
    <w:rsid w:val="00197A39"/>
    <w:rsid w:val="001A4C16"/>
    <w:rsid w:val="001A5B19"/>
    <w:rsid w:val="001A5DBE"/>
    <w:rsid w:val="001A6CA3"/>
    <w:rsid w:val="001B0731"/>
    <w:rsid w:val="001B6668"/>
    <w:rsid w:val="001C14AB"/>
    <w:rsid w:val="001C3D5F"/>
    <w:rsid w:val="001C4CBF"/>
    <w:rsid w:val="001D0453"/>
    <w:rsid w:val="001D613F"/>
    <w:rsid w:val="001E3F6D"/>
    <w:rsid w:val="001F0D44"/>
    <w:rsid w:val="001F17B3"/>
    <w:rsid w:val="001F5A62"/>
    <w:rsid w:val="001F610B"/>
    <w:rsid w:val="001F7772"/>
    <w:rsid w:val="00200A31"/>
    <w:rsid w:val="00200A54"/>
    <w:rsid w:val="00200E7C"/>
    <w:rsid w:val="00204C10"/>
    <w:rsid w:val="002054ED"/>
    <w:rsid w:val="002069C9"/>
    <w:rsid w:val="00207830"/>
    <w:rsid w:val="002078BE"/>
    <w:rsid w:val="00212184"/>
    <w:rsid w:val="0021479C"/>
    <w:rsid w:val="00216EF4"/>
    <w:rsid w:val="00220665"/>
    <w:rsid w:val="00220D54"/>
    <w:rsid w:val="00220FEC"/>
    <w:rsid w:val="0022207F"/>
    <w:rsid w:val="002226A1"/>
    <w:rsid w:val="00226727"/>
    <w:rsid w:val="00227C8C"/>
    <w:rsid w:val="00230E52"/>
    <w:rsid w:val="0023130D"/>
    <w:rsid w:val="00235B2C"/>
    <w:rsid w:val="00235DBF"/>
    <w:rsid w:val="0024090A"/>
    <w:rsid w:val="00240BF1"/>
    <w:rsid w:val="00242850"/>
    <w:rsid w:val="00245BFA"/>
    <w:rsid w:val="00247931"/>
    <w:rsid w:val="00257B86"/>
    <w:rsid w:val="00260A73"/>
    <w:rsid w:val="002623BC"/>
    <w:rsid w:val="00264769"/>
    <w:rsid w:val="0026520D"/>
    <w:rsid w:val="0026692B"/>
    <w:rsid w:val="0027047F"/>
    <w:rsid w:val="0027176D"/>
    <w:rsid w:val="00272040"/>
    <w:rsid w:val="00275297"/>
    <w:rsid w:val="00281FED"/>
    <w:rsid w:val="00283E10"/>
    <w:rsid w:val="00290B6F"/>
    <w:rsid w:val="00290E22"/>
    <w:rsid w:val="0029796F"/>
    <w:rsid w:val="002A7EFC"/>
    <w:rsid w:val="002A7FAB"/>
    <w:rsid w:val="002B5CA9"/>
    <w:rsid w:val="002B6F7D"/>
    <w:rsid w:val="002C035A"/>
    <w:rsid w:val="002C098D"/>
    <w:rsid w:val="002D1A09"/>
    <w:rsid w:val="002D3263"/>
    <w:rsid w:val="002D4A33"/>
    <w:rsid w:val="002D519F"/>
    <w:rsid w:val="002D7180"/>
    <w:rsid w:val="002E35E7"/>
    <w:rsid w:val="002F0495"/>
    <w:rsid w:val="002F43D6"/>
    <w:rsid w:val="00301E1C"/>
    <w:rsid w:val="00304496"/>
    <w:rsid w:val="00310B97"/>
    <w:rsid w:val="00314C4F"/>
    <w:rsid w:val="00323F0E"/>
    <w:rsid w:val="0032502E"/>
    <w:rsid w:val="00327D87"/>
    <w:rsid w:val="00330442"/>
    <w:rsid w:val="00330860"/>
    <w:rsid w:val="00333050"/>
    <w:rsid w:val="00333273"/>
    <w:rsid w:val="0033503A"/>
    <w:rsid w:val="00336198"/>
    <w:rsid w:val="00341254"/>
    <w:rsid w:val="00341EE1"/>
    <w:rsid w:val="00342D8D"/>
    <w:rsid w:val="00342FA5"/>
    <w:rsid w:val="0034557F"/>
    <w:rsid w:val="0034638C"/>
    <w:rsid w:val="00346700"/>
    <w:rsid w:val="0035282F"/>
    <w:rsid w:val="00361A8A"/>
    <w:rsid w:val="00374FAA"/>
    <w:rsid w:val="003852F7"/>
    <w:rsid w:val="0039011E"/>
    <w:rsid w:val="00393CBA"/>
    <w:rsid w:val="00393F12"/>
    <w:rsid w:val="0039618E"/>
    <w:rsid w:val="003A46E5"/>
    <w:rsid w:val="003A4ABB"/>
    <w:rsid w:val="003A6C46"/>
    <w:rsid w:val="003B09F6"/>
    <w:rsid w:val="003B21D6"/>
    <w:rsid w:val="003B3206"/>
    <w:rsid w:val="003B4F0C"/>
    <w:rsid w:val="003B51B3"/>
    <w:rsid w:val="003B6C32"/>
    <w:rsid w:val="003C1682"/>
    <w:rsid w:val="003C3A41"/>
    <w:rsid w:val="003D3385"/>
    <w:rsid w:val="003D7AFC"/>
    <w:rsid w:val="003E069F"/>
    <w:rsid w:val="003E2EB0"/>
    <w:rsid w:val="003E4586"/>
    <w:rsid w:val="003E5C0D"/>
    <w:rsid w:val="003E790D"/>
    <w:rsid w:val="003F0AC1"/>
    <w:rsid w:val="003F386F"/>
    <w:rsid w:val="003F3EF5"/>
    <w:rsid w:val="003F5B90"/>
    <w:rsid w:val="00402976"/>
    <w:rsid w:val="00402B4B"/>
    <w:rsid w:val="00403B3D"/>
    <w:rsid w:val="00406940"/>
    <w:rsid w:val="00410999"/>
    <w:rsid w:val="004167F2"/>
    <w:rsid w:val="00416E61"/>
    <w:rsid w:val="00422992"/>
    <w:rsid w:val="00424CE5"/>
    <w:rsid w:val="00425406"/>
    <w:rsid w:val="0042759D"/>
    <w:rsid w:val="00427E39"/>
    <w:rsid w:val="004308E1"/>
    <w:rsid w:val="004316C0"/>
    <w:rsid w:val="004422CD"/>
    <w:rsid w:val="00446EE8"/>
    <w:rsid w:val="004540A3"/>
    <w:rsid w:val="004622A6"/>
    <w:rsid w:val="00462A19"/>
    <w:rsid w:val="004679D2"/>
    <w:rsid w:val="0047170A"/>
    <w:rsid w:val="00471719"/>
    <w:rsid w:val="00472F19"/>
    <w:rsid w:val="0048398B"/>
    <w:rsid w:val="00485AE5"/>
    <w:rsid w:val="004862FD"/>
    <w:rsid w:val="00490730"/>
    <w:rsid w:val="00490BDE"/>
    <w:rsid w:val="00491442"/>
    <w:rsid w:val="00491A4E"/>
    <w:rsid w:val="00491B1B"/>
    <w:rsid w:val="00494490"/>
    <w:rsid w:val="00496A68"/>
    <w:rsid w:val="004A0A7B"/>
    <w:rsid w:val="004A4781"/>
    <w:rsid w:val="004B4318"/>
    <w:rsid w:val="004B4793"/>
    <w:rsid w:val="004B5801"/>
    <w:rsid w:val="004B7C79"/>
    <w:rsid w:val="004C14C3"/>
    <w:rsid w:val="004C1A8D"/>
    <w:rsid w:val="004C270B"/>
    <w:rsid w:val="004C3432"/>
    <w:rsid w:val="004C6C07"/>
    <w:rsid w:val="004C7089"/>
    <w:rsid w:val="004D0BEF"/>
    <w:rsid w:val="004D1059"/>
    <w:rsid w:val="004D33BA"/>
    <w:rsid w:val="004D3B6F"/>
    <w:rsid w:val="004D5348"/>
    <w:rsid w:val="004D59EB"/>
    <w:rsid w:val="004D777A"/>
    <w:rsid w:val="004E1986"/>
    <w:rsid w:val="004E5140"/>
    <w:rsid w:val="004E67AB"/>
    <w:rsid w:val="004F09E0"/>
    <w:rsid w:val="004F0B49"/>
    <w:rsid w:val="004F27FD"/>
    <w:rsid w:val="004F2BD3"/>
    <w:rsid w:val="004F3CEA"/>
    <w:rsid w:val="004F409F"/>
    <w:rsid w:val="0050050C"/>
    <w:rsid w:val="0050168F"/>
    <w:rsid w:val="0050241F"/>
    <w:rsid w:val="00502F81"/>
    <w:rsid w:val="005032C7"/>
    <w:rsid w:val="00506BBA"/>
    <w:rsid w:val="00507188"/>
    <w:rsid w:val="00507307"/>
    <w:rsid w:val="00510E8B"/>
    <w:rsid w:val="0051289C"/>
    <w:rsid w:val="00515912"/>
    <w:rsid w:val="00517AEF"/>
    <w:rsid w:val="00522B13"/>
    <w:rsid w:val="00530503"/>
    <w:rsid w:val="00532CC0"/>
    <w:rsid w:val="00537219"/>
    <w:rsid w:val="00540D5D"/>
    <w:rsid w:val="0054322F"/>
    <w:rsid w:val="0055086F"/>
    <w:rsid w:val="00551D7E"/>
    <w:rsid w:val="00552603"/>
    <w:rsid w:val="0055422C"/>
    <w:rsid w:val="005605D1"/>
    <w:rsid w:val="00562C8C"/>
    <w:rsid w:val="00564CB3"/>
    <w:rsid w:val="00566875"/>
    <w:rsid w:val="00566E51"/>
    <w:rsid w:val="005673A2"/>
    <w:rsid w:val="00567AE1"/>
    <w:rsid w:val="00573775"/>
    <w:rsid w:val="00573FF0"/>
    <w:rsid w:val="00582CAB"/>
    <w:rsid w:val="00582F50"/>
    <w:rsid w:val="00584439"/>
    <w:rsid w:val="00584612"/>
    <w:rsid w:val="00584CB0"/>
    <w:rsid w:val="005925F6"/>
    <w:rsid w:val="005934E9"/>
    <w:rsid w:val="00594705"/>
    <w:rsid w:val="0059543E"/>
    <w:rsid w:val="00595728"/>
    <w:rsid w:val="005A0370"/>
    <w:rsid w:val="005A354E"/>
    <w:rsid w:val="005A5DDC"/>
    <w:rsid w:val="005A6651"/>
    <w:rsid w:val="005B659C"/>
    <w:rsid w:val="005B6AA2"/>
    <w:rsid w:val="005C2E78"/>
    <w:rsid w:val="005C48C6"/>
    <w:rsid w:val="005C5A5B"/>
    <w:rsid w:val="005E12EE"/>
    <w:rsid w:val="005E1BC1"/>
    <w:rsid w:val="005E261E"/>
    <w:rsid w:val="005E2A82"/>
    <w:rsid w:val="005E442E"/>
    <w:rsid w:val="005E76C1"/>
    <w:rsid w:val="005E7B77"/>
    <w:rsid w:val="005F1CE1"/>
    <w:rsid w:val="005F3C4F"/>
    <w:rsid w:val="005F63C9"/>
    <w:rsid w:val="005F6816"/>
    <w:rsid w:val="00601229"/>
    <w:rsid w:val="00603E04"/>
    <w:rsid w:val="00604A4E"/>
    <w:rsid w:val="00620921"/>
    <w:rsid w:val="00621222"/>
    <w:rsid w:val="00621230"/>
    <w:rsid w:val="006244BE"/>
    <w:rsid w:val="00624C23"/>
    <w:rsid w:val="00625961"/>
    <w:rsid w:val="00630607"/>
    <w:rsid w:val="006319D8"/>
    <w:rsid w:val="00635111"/>
    <w:rsid w:val="00637273"/>
    <w:rsid w:val="006408F9"/>
    <w:rsid w:val="00640F56"/>
    <w:rsid w:val="006417E6"/>
    <w:rsid w:val="00650694"/>
    <w:rsid w:val="00653DA8"/>
    <w:rsid w:val="00655A99"/>
    <w:rsid w:val="00664B88"/>
    <w:rsid w:val="00665474"/>
    <w:rsid w:val="00672E24"/>
    <w:rsid w:val="006738E3"/>
    <w:rsid w:val="00674AD1"/>
    <w:rsid w:val="00675E39"/>
    <w:rsid w:val="006849EC"/>
    <w:rsid w:val="0068627A"/>
    <w:rsid w:val="00691AE8"/>
    <w:rsid w:val="006924EA"/>
    <w:rsid w:val="0069255F"/>
    <w:rsid w:val="00693BBE"/>
    <w:rsid w:val="00695514"/>
    <w:rsid w:val="006A17FD"/>
    <w:rsid w:val="006A1B9F"/>
    <w:rsid w:val="006A510F"/>
    <w:rsid w:val="006A636E"/>
    <w:rsid w:val="006A75F4"/>
    <w:rsid w:val="006B04FB"/>
    <w:rsid w:val="006B4D5F"/>
    <w:rsid w:val="006B6A1A"/>
    <w:rsid w:val="006C14F2"/>
    <w:rsid w:val="006C1F5C"/>
    <w:rsid w:val="006C2558"/>
    <w:rsid w:val="006C6089"/>
    <w:rsid w:val="006C627D"/>
    <w:rsid w:val="006C7398"/>
    <w:rsid w:val="006D00C5"/>
    <w:rsid w:val="006D21B8"/>
    <w:rsid w:val="006D42F1"/>
    <w:rsid w:val="006D6B96"/>
    <w:rsid w:val="006D6F49"/>
    <w:rsid w:val="006E216F"/>
    <w:rsid w:val="006E238A"/>
    <w:rsid w:val="006E5C8B"/>
    <w:rsid w:val="006F58D0"/>
    <w:rsid w:val="006F5AFB"/>
    <w:rsid w:val="007057C3"/>
    <w:rsid w:val="00710F97"/>
    <w:rsid w:val="007123EF"/>
    <w:rsid w:val="007128B6"/>
    <w:rsid w:val="00725983"/>
    <w:rsid w:val="00733A5F"/>
    <w:rsid w:val="0073741F"/>
    <w:rsid w:val="00737E8F"/>
    <w:rsid w:val="00741642"/>
    <w:rsid w:val="00744F90"/>
    <w:rsid w:val="00745351"/>
    <w:rsid w:val="00747DEB"/>
    <w:rsid w:val="00747E58"/>
    <w:rsid w:val="007512B3"/>
    <w:rsid w:val="00764043"/>
    <w:rsid w:val="0077023B"/>
    <w:rsid w:val="00777D94"/>
    <w:rsid w:val="00783333"/>
    <w:rsid w:val="00784F52"/>
    <w:rsid w:val="007856F8"/>
    <w:rsid w:val="00785F38"/>
    <w:rsid w:val="00787B06"/>
    <w:rsid w:val="00787D88"/>
    <w:rsid w:val="00795B37"/>
    <w:rsid w:val="007A009B"/>
    <w:rsid w:val="007A0D92"/>
    <w:rsid w:val="007A5E1E"/>
    <w:rsid w:val="007A71B5"/>
    <w:rsid w:val="007B2302"/>
    <w:rsid w:val="007C3187"/>
    <w:rsid w:val="007C4CBD"/>
    <w:rsid w:val="007C594E"/>
    <w:rsid w:val="007C693E"/>
    <w:rsid w:val="007C6AEF"/>
    <w:rsid w:val="007D0F18"/>
    <w:rsid w:val="007D2175"/>
    <w:rsid w:val="007D6F7E"/>
    <w:rsid w:val="007E1C92"/>
    <w:rsid w:val="007E52CC"/>
    <w:rsid w:val="007E59E7"/>
    <w:rsid w:val="007E6D3C"/>
    <w:rsid w:val="007E7BCF"/>
    <w:rsid w:val="007F1570"/>
    <w:rsid w:val="007F262B"/>
    <w:rsid w:val="007F666A"/>
    <w:rsid w:val="007F6785"/>
    <w:rsid w:val="007F7A84"/>
    <w:rsid w:val="00805246"/>
    <w:rsid w:val="00811573"/>
    <w:rsid w:val="00815113"/>
    <w:rsid w:val="0082050B"/>
    <w:rsid w:val="00820D3C"/>
    <w:rsid w:val="00820F6E"/>
    <w:rsid w:val="00822CE1"/>
    <w:rsid w:val="0082459C"/>
    <w:rsid w:val="0083025B"/>
    <w:rsid w:val="0084026C"/>
    <w:rsid w:val="008413BC"/>
    <w:rsid w:val="00845DE1"/>
    <w:rsid w:val="00850EF6"/>
    <w:rsid w:val="008603F9"/>
    <w:rsid w:val="00862048"/>
    <w:rsid w:val="00864ACF"/>
    <w:rsid w:val="00873A16"/>
    <w:rsid w:val="00877691"/>
    <w:rsid w:val="008908BA"/>
    <w:rsid w:val="0089765F"/>
    <w:rsid w:val="008A127A"/>
    <w:rsid w:val="008A1E2E"/>
    <w:rsid w:val="008A2193"/>
    <w:rsid w:val="008A6B36"/>
    <w:rsid w:val="008A74FA"/>
    <w:rsid w:val="008A7E91"/>
    <w:rsid w:val="008B2F60"/>
    <w:rsid w:val="008B5ACE"/>
    <w:rsid w:val="008B6670"/>
    <w:rsid w:val="008C3AA8"/>
    <w:rsid w:val="008C750A"/>
    <w:rsid w:val="008D045C"/>
    <w:rsid w:val="008D1716"/>
    <w:rsid w:val="008D2BA4"/>
    <w:rsid w:val="008D43AD"/>
    <w:rsid w:val="008D7E78"/>
    <w:rsid w:val="008E4F9A"/>
    <w:rsid w:val="008E794B"/>
    <w:rsid w:val="008E7C3F"/>
    <w:rsid w:val="008F13EF"/>
    <w:rsid w:val="00901BD0"/>
    <w:rsid w:val="00904D7F"/>
    <w:rsid w:val="00905D06"/>
    <w:rsid w:val="00906D03"/>
    <w:rsid w:val="00912701"/>
    <w:rsid w:val="00922FE1"/>
    <w:rsid w:val="0092390A"/>
    <w:rsid w:val="00930EA7"/>
    <w:rsid w:val="00932053"/>
    <w:rsid w:val="00933181"/>
    <w:rsid w:val="00933839"/>
    <w:rsid w:val="00934079"/>
    <w:rsid w:val="00935E7C"/>
    <w:rsid w:val="00943763"/>
    <w:rsid w:val="00945210"/>
    <w:rsid w:val="00945392"/>
    <w:rsid w:val="00952216"/>
    <w:rsid w:val="0095753E"/>
    <w:rsid w:val="0096004B"/>
    <w:rsid w:val="009637B0"/>
    <w:rsid w:val="009650B2"/>
    <w:rsid w:val="009662D4"/>
    <w:rsid w:val="00970D00"/>
    <w:rsid w:val="00976BDE"/>
    <w:rsid w:val="00977814"/>
    <w:rsid w:val="00983EF7"/>
    <w:rsid w:val="009874F2"/>
    <w:rsid w:val="0099309F"/>
    <w:rsid w:val="00996B68"/>
    <w:rsid w:val="009A4318"/>
    <w:rsid w:val="009A5B63"/>
    <w:rsid w:val="009A6023"/>
    <w:rsid w:val="009A6E80"/>
    <w:rsid w:val="009B14C4"/>
    <w:rsid w:val="009B5275"/>
    <w:rsid w:val="009C0234"/>
    <w:rsid w:val="009C319D"/>
    <w:rsid w:val="009C37BC"/>
    <w:rsid w:val="009C546B"/>
    <w:rsid w:val="009C6690"/>
    <w:rsid w:val="009C6E7C"/>
    <w:rsid w:val="009D3AC3"/>
    <w:rsid w:val="009D4089"/>
    <w:rsid w:val="009D75C1"/>
    <w:rsid w:val="009E40CB"/>
    <w:rsid w:val="009E5E2A"/>
    <w:rsid w:val="009F0624"/>
    <w:rsid w:val="009F5B9E"/>
    <w:rsid w:val="00A00F64"/>
    <w:rsid w:val="00A03D58"/>
    <w:rsid w:val="00A05149"/>
    <w:rsid w:val="00A05FFD"/>
    <w:rsid w:val="00A10B33"/>
    <w:rsid w:val="00A12D54"/>
    <w:rsid w:val="00A12E63"/>
    <w:rsid w:val="00A138FD"/>
    <w:rsid w:val="00A14875"/>
    <w:rsid w:val="00A16074"/>
    <w:rsid w:val="00A23030"/>
    <w:rsid w:val="00A231FB"/>
    <w:rsid w:val="00A24B6A"/>
    <w:rsid w:val="00A251E0"/>
    <w:rsid w:val="00A34756"/>
    <w:rsid w:val="00A367F0"/>
    <w:rsid w:val="00A3721F"/>
    <w:rsid w:val="00A47FBB"/>
    <w:rsid w:val="00A501DE"/>
    <w:rsid w:val="00A50AD3"/>
    <w:rsid w:val="00A54DF3"/>
    <w:rsid w:val="00A54FA1"/>
    <w:rsid w:val="00A55CBE"/>
    <w:rsid w:val="00A56522"/>
    <w:rsid w:val="00A565F7"/>
    <w:rsid w:val="00A570BF"/>
    <w:rsid w:val="00A66240"/>
    <w:rsid w:val="00A7051C"/>
    <w:rsid w:val="00A722D2"/>
    <w:rsid w:val="00A7361D"/>
    <w:rsid w:val="00A74A82"/>
    <w:rsid w:val="00A759EA"/>
    <w:rsid w:val="00A77A2F"/>
    <w:rsid w:val="00A807E4"/>
    <w:rsid w:val="00A82B53"/>
    <w:rsid w:val="00A9510B"/>
    <w:rsid w:val="00A958B5"/>
    <w:rsid w:val="00A97221"/>
    <w:rsid w:val="00AA0AEB"/>
    <w:rsid w:val="00AA3516"/>
    <w:rsid w:val="00AA5AA8"/>
    <w:rsid w:val="00AA76AB"/>
    <w:rsid w:val="00AB2C0B"/>
    <w:rsid w:val="00AC0AE1"/>
    <w:rsid w:val="00AC1E43"/>
    <w:rsid w:val="00AD15F7"/>
    <w:rsid w:val="00AD1B4C"/>
    <w:rsid w:val="00AD20A3"/>
    <w:rsid w:val="00AE6707"/>
    <w:rsid w:val="00AF2357"/>
    <w:rsid w:val="00AF2A34"/>
    <w:rsid w:val="00AF32A4"/>
    <w:rsid w:val="00AF710B"/>
    <w:rsid w:val="00B06FD7"/>
    <w:rsid w:val="00B07CB1"/>
    <w:rsid w:val="00B1060E"/>
    <w:rsid w:val="00B1609B"/>
    <w:rsid w:val="00B20119"/>
    <w:rsid w:val="00B26D8A"/>
    <w:rsid w:val="00B26F15"/>
    <w:rsid w:val="00B324B1"/>
    <w:rsid w:val="00B32BB4"/>
    <w:rsid w:val="00B370BB"/>
    <w:rsid w:val="00B40575"/>
    <w:rsid w:val="00B4096A"/>
    <w:rsid w:val="00B43308"/>
    <w:rsid w:val="00B45CFD"/>
    <w:rsid w:val="00B46690"/>
    <w:rsid w:val="00B477AA"/>
    <w:rsid w:val="00B47836"/>
    <w:rsid w:val="00B5448F"/>
    <w:rsid w:val="00B549BD"/>
    <w:rsid w:val="00B5672C"/>
    <w:rsid w:val="00B6238E"/>
    <w:rsid w:val="00B73EC2"/>
    <w:rsid w:val="00B74BEC"/>
    <w:rsid w:val="00B76728"/>
    <w:rsid w:val="00B83BFC"/>
    <w:rsid w:val="00B85C76"/>
    <w:rsid w:val="00B86753"/>
    <w:rsid w:val="00B86F0C"/>
    <w:rsid w:val="00B919D1"/>
    <w:rsid w:val="00B939A1"/>
    <w:rsid w:val="00B946AE"/>
    <w:rsid w:val="00B96530"/>
    <w:rsid w:val="00B96B9C"/>
    <w:rsid w:val="00B96F16"/>
    <w:rsid w:val="00BA258E"/>
    <w:rsid w:val="00BB0DA6"/>
    <w:rsid w:val="00BB2AE9"/>
    <w:rsid w:val="00BC313A"/>
    <w:rsid w:val="00BC5213"/>
    <w:rsid w:val="00BD05E7"/>
    <w:rsid w:val="00BD147C"/>
    <w:rsid w:val="00BD37B6"/>
    <w:rsid w:val="00BD4729"/>
    <w:rsid w:val="00BD6ADB"/>
    <w:rsid w:val="00BE613D"/>
    <w:rsid w:val="00BF0D30"/>
    <w:rsid w:val="00BF15C6"/>
    <w:rsid w:val="00BF6ADA"/>
    <w:rsid w:val="00C027F5"/>
    <w:rsid w:val="00C03CFB"/>
    <w:rsid w:val="00C03D45"/>
    <w:rsid w:val="00C12DE5"/>
    <w:rsid w:val="00C1372A"/>
    <w:rsid w:val="00C15D9E"/>
    <w:rsid w:val="00C41EA2"/>
    <w:rsid w:val="00C421DB"/>
    <w:rsid w:val="00C44D6E"/>
    <w:rsid w:val="00C46B46"/>
    <w:rsid w:val="00C47E02"/>
    <w:rsid w:val="00C51F79"/>
    <w:rsid w:val="00C60156"/>
    <w:rsid w:val="00C601D9"/>
    <w:rsid w:val="00C6324B"/>
    <w:rsid w:val="00C64385"/>
    <w:rsid w:val="00C66B67"/>
    <w:rsid w:val="00C706D5"/>
    <w:rsid w:val="00C74132"/>
    <w:rsid w:val="00C746FB"/>
    <w:rsid w:val="00C76B12"/>
    <w:rsid w:val="00C77583"/>
    <w:rsid w:val="00C82F8F"/>
    <w:rsid w:val="00C84073"/>
    <w:rsid w:val="00C8708E"/>
    <w:rsid w:val="00C928F7"/>
    <w:rsid w:val="00C96808"/>
    <w:rsid w:val="00CA55AA"/>
    <w:rsid w:val="00CB1635"/>
    <w:rsid w:val="00CB1A01"/>
    <w:rsid w:val="00CB47F2"/>
    <w:rsid w:val="00CB5F4D"/>
    <w:rsid w:val="00CC2EA7"/>
    <w:rsid w:val="00CD1112"/>
    <w:rsid w:val="00CD49D4"/>
    <w:rsid w:val="00CD5646"/>
    <w:rsid w:val="00CE096B"/>
    <w:rsid w:val="00CE7255"/>
    <w:rsid w:val="00CE77A2"/>
    <w:rsid w:val="00CF07B9"/>
    <w:rsid w:val="00CF1992"/>
    <w:rsid w:val="00CF4C04"/>
    <w:rsid w:val="00CF6CF0"/>
    <w:rsid w:val="00D00BE6"/>
    <w:rsid w:val="00D04541"/>
    <w:rsid w:val="00D1047D"/>
    <w:rsid w:val="00D12732"/>
    <w:rsid w:val="00D12848"/>
    <w:rsid w:val="00D154C5"/>
    <w:rsid w:val="00D15A86"/>
    <w:rsid w:val="00D1761A"/>
    <w:rsid w:val="00D17DF5"/>
    <w:rsid w:val="00D2016B"/>
    <w:rsid w:val="00D21AF6"/>
    <w:rsid w:val="00D224B0"/>
    <w:rsid w:val="00D309A5"/>
    <w:rsid w:val="00D40187"/>
    <w:rsid w:val="00D41356"/>
    <w:rsid w:val="00D424B6"/>
    <w:rsid w:val="00D431B3"/>
    <w:rsid w:val="00D43536"/>
    <w:rsid w:val="00D4400C"/>
    <w:rsid w:val="00D44C2D"/>
    <w:rsid w:val="00D50816"/>
    <w:rsid w:val="00D539F4"/>
    <w:rsid w:val="00D570CA"/>
    <w:rsid w:val="00D572D6"/>
    <w:rsid w:val="00D60C54"/>
    <w:rsid w:val="00D60F2D"/>
    <w:rsid w:val="00D615BE"/>
    <w:rsid w:val="00D64C49"/>
    <w:rsid w:val="00D662A9"/>
    <w:rsid w:val="00D721E4"/>
    <w:rsid w:val="00D74803"/>
    <w:rsid w:val="00D768EB"/>
    <w:rsid w:val="00D807FF"/>
    <w:rsid w:val="00D905DF"/>
    <w:rsid w:val="00DA0F67"/>
    <w:rsid w:val="00DB3FEE"/>
    <w:rsid w:val="00DB4F2F"/>
    <w:rsid w:val="00DB5758"/>
    <w:rsid w:val="00DB6397"/>
    <w:rsid w:val="00DB708B"/>
    <w:rsid w:val="00DB74CD"/>
    <w:rsid w:val="00DB773D"/>
    <w:rsid w:val="00DD194B"/>
    <w:rsid w:val="00DD27D1"/>
    <w:rsid w:val="00DD550E"/>
    <w:rsid w:val="00DD58C2"/>
    <w:rsid w:val="00DD68AB"/>
    <w:rsid w:val="00DE0EA5"/>
    <w:rsid w:val="00DE273B"/>
    <w:rsid w:val="00DE4293"/>
    <w:rsid w:val="00DE4D1A"/>
    <w:rsid w:val="00DE544F"/>
    <w:rsid w:val="00DF3B4B"/>
    <w:rsid w:val="00DF5F2F"/>
    <w:rsid w:val="00DF6DCE"/>
    <w:rsid w:val="00E00BD9"/>
    <w:rsid w:val="00E06930"/>
    <w:rsid w:val="00E11209"/>
    <w:rsid w:val="00E119AF"/>
    <w:rsid w:val="00E12780"/>
    <w:rsid w:val="00E12DAF"/>
    <w:rsid w:val="00E15F2B"/>
    <w:rsid w:val="00E21563"/>
    <w:rsid w:val="00E222D7"/>
    <w:rsid w:val="00E22D99"/>
    <w:rsid w:val="00E23795"/>
    <w:rsid w:val="00E27ECF"/>
    <w:rsid w:val="00E3414B"/>
    <w:rsid w:val="00E34C07"/>
    <w:rsid w:val="00E34D8B"/>
    <w:rsid w:val="00E36559"/>
    <w:rsid w:val="00E40BF3"/>
    <w:rsid w:val="00E506F0"/>
    <w:rsid w:val="00E509A0"/>
    <w:rsid w:val="00E52A7C"/>
    <w:rsid w:val="00E54F55"/>
    <w:rsid w:val="00E67825"/>
    <w:rsid w:val="00E70E7E"/>
    <w:rsid w:val="00E74D63"/>
    <w:rsid w:val="00E75300"/>
    <w:rsid w:val="00E75753"/>
    <w:rsid w:val="00E7606E"/>
    <w:rsid w:val="00E810A7"/>
    <w:rsid w:val="00E827F9"/>
    <w:rsid w:val="00E87153"/>
    <w:rsid w:val="00E90C5E"/>
    <w:rsid w:val="00E95140"/>
    <w:rsid w:val="00E96563"/>
    <w:rsid w:val="00EA24E2"/>
    <w:rsid w:val="00EA46F8"/>
    <w:rsid w:val="00EA49D1"/>
    <w:rsid w:val="00EA6A1B"/>
    <w:rsid w:val="00EA78D0"/>
    <w:rsid w:val="00EB0FA2"/>
    <w:rsid w:val="00EB1C86"/>
    <w:rsid w:val="00EB68B9"/>
    <w:rsid w:val="00ED0557"/>
    <w:rsid w:val="00ED2689"/>
    <w:rsid w:val="00ED4B86"/>
    <w:rsid w:val="00ED59D3"/>
    <w:rsid w:val="00EE04B2"/>
    <w:rsid w:val="00EE52DF"/>
    <w:rsid w:val="00EE70A8"/>
    <w:rsid w:val="00EE7F5B"/>
    <w:rsid w:val="00EF21B8"/>
    <w:rsid w:val="00EF3BD8"/>
    <w:rsid w:val="00EF4303"/>
    <w:rsid w:val="00EF4A84"/>
    <w:rsid w:val="00EF78DD"/>
    <w:rsid w:val="00F033BF"/>
    <w:rsid w:val="00F05BC9"/>
    <w:rsid w:val="00F0791A"/>
    <w:rsid w:val="00F10661"/>
    <w:rsid w:val="00F13595"/>
    <w:rsid w:val="00F141DC"/>
    <w:rsid w:val="00F15A4E"/>
    <w:rsid w:val="00F24075"/>
    <w:rsid w:val="00F332DB"/>
    <w:rsid w:val="00F377D6"/>
    <w:rsid w:val="00F41BF4"/>
    <w:rsid w:val="00F451AC"/>
    <w:rsid w:val="00F45EE1"/>
    <w:rsid w:val="00F46E97"/>
    <w:rsid w:val="00F5264C"/>
    <w:rsid w:val="00F54CAC"/>
    <w:rsid w:val="00F5587F"/>
    <w:rsid w:val="00F5713C"/>
    <w:rsid w:val="00F62D50"/>
    <w:rsid w:val="00F6327F"/>
    <w:rsid w:val="00F672AF"/>
    <w:rsid w:val="00F71150"/>
    <w:rsid w:val="00F74191"/>
    <w:rsid w:val="00F81451"/>
    <w:rsid w:val="00F96AD6"/>
    <w:rsid w:val="00FA12A7"/>
    <w:rsid w:val="00FA3F7F"/>
    <w:rsid w:val="00FA5885"/>
    <w:rsid w:val="00FA787A"/>
    <w:rsid w:val="00FB42EF"/>
    <w:rsid w:val="00FC0E6F"/>
    <w:rsid w:val="00FC1658"/>
    <w:rsid w:val="00FC1EE8"/>
    <w:rsid w:val="00FC1FF4"/>
    <w:rsid w:val="00FC64FB"/>
    <w:rsid w:val="00FD03A8"/>
    <w:rsid w:val="00FE0A31"/>
    <w:rsid w:val="00FE291F"/>
    <w:rsid w:val="00FE2CEB"/>
    <w:rsid w:val="00FE3518"/>
    <w:rsid w:val="00FE5115"/>
    <w:rsid w:val="00FE6C2B"/>
    <w:rsid w:val="00FF6D0D"/>
    <w:rsid w:val="00FF7132"/>
    <w:rsid w:val="02451E6C"/>
    <w:rsid w:val="07802C19"/>
    <w:rsid w:val="0840D5FA"/>
    <w:rsid w:val="091BFC7A"/>
    <w:rsid w:val="0A1454FE"/>
    <w:rsid w:val="12C29825"/>
    <w:rsid w:val="12DC12AB"/>
    <w:rsid w:val="13178A6B"/>
    <w:rsid w:val="1367D292"/>
    <w:rsid w:val="1863A659"/>
    <w:rsid w:val="19BCC3D0"/>
    <w:rsid w:val="1D37FEC4"/>
    <w:rsid w:val="1D870944"/>
    <w:rsid w:val="1ECF6E6F"/>
    <w:rsid w:val="1F1FF116"/>
    <w:rsid w:val="27D4FB35"/>
    <w:rsid w:val="2B92EC01"/>
    <w:rsid w:val="2CB271F8"/>
    <w:rsid w:val="2DD33FF7"/>
    <w:rsid w:val="32135CCE"/>
    <w:rsid w:val="34279B2A"/>
    <w:rsid w:val="36D2DA8F"/>
    <w:rsid w:val="3A668C74"/>
    <w:rsid w:val="3CA70258"/>
    <w:rsid w:val="3E34C954"/>
    <w:rsid w:val="41A5786B"/>
    <w:rsid w:val="43537A51"/>
    <w:rsid w:val="485F1578"/>
    <w:rsid w:val="4B93E62E"/>
    <w:rsid w:val="4C37E69C"/>
    <w:rsid w:val="4DA73D93"/>
    <w:rsid w:val="4E32E919"/>
    <w:rsid w:val="4EDC8D58"/>
    <w:rsid w:val="4EFB664C"/>
    <w:rsid w:val="54F94C69"/>
    <w:rsid w:val="553E4358"/>
    <w:rsid w:val="57A667D5"/>
    <w:rsid w:val="5CF5090D"/>
    <w:rsid w:val="5E4D33AE"/>
    <w:rsid w:val="60EA1877"/>
    <w:rsid w:val="6241A486"/>
    <w:rsid w:val="63487E58"/>
    <w:rsid w:val="65AC431A"/>
    <w:rsid w:val="6A31FEAD"/>
    <w:rsid w:val="6A33F71D"/>
    <w:rsid w:val="6FA8E798"/>
    <w:rsid w:val="7237180F"/>
    <w:rsid w:val="738BA6D7"/>
    <w:rsid w:val="739F7E9A"/>
    <w:rsid w:val="73C8BBD3"/>
    <w:rsid w:val="75A72C5A"/>
    <w:rsid w:val="75F3F647"/>
    <w:rsid w:val="7663AAB4"/>
    <w:rsid w:val="7C6E9A27"/>
    <w:rsid w:val="7CAA642C"/>
    <w:rsid w:val="7CD254C0"/>
    <w:rsid w:val="7DF3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4AC58E"/>
  <w15:chartTrackingRefBased/>
  <w15:docId w15:val="{F270F395-79AB-45B7-A1A5-4A9E88F837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44C2D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/>
    <w:rsid w:val="006D00C5"/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character" w:styleId="HeaderChar" w:customStyle="1">
    <w:name w:val="Header Char"/>
    <w:link w:val="Header"/>
    <w:rsid w:val="00A7361D"/>
    <w:rPr>
      <w:lang w:val="en-US" w:eastAsia="en-US"/>
    </w:rPr>
  </w:style>
  <w:style w:type="character" w:styleId="BodyTextChar" w:customStyle="1">
    <w:name w:val="Body Text Char"/>
    <w:link w:val="BodyText"/>
    <w:rsid w:val="00D41356"/>
    <w:rPr>
      <w:lang w:val="en-US" w:eastAsia="en-US"/>
    </w:rPr>
  </w:style>
  <w:style w:type="character" w:styleId="Mention">
    <w:name w:val="Mention"/>
    <w:uiPriority w:val="99"/>
    <w:unhideWhenUsed/>
    <w:rsid w:val="00290E22"/>
    <w:rPr>
      <w:color w:val="2B579A"/>
      <w:shd w:val="clear" w:color="auto" w:fill="E1DFDD"/>
    </w:rPr>
  </w:style>
  <w:style w:type="character" w:styleId="FollowedHyperlink">
    <w:name w:val="FollowedHyperlink"/>
    <w:rsid w:val="006F5AFB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58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5071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5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1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boltiot.com/projects/build-a-smart-garden-with-iot-plant-monitoring-system" TargetMode="External" Id="rId13" /><Relationship Type="http://schemas.openxmlformats.org/officeDocument/2006/relationships/image" Target="media/image4.png" Id="rId18" /><Relationship Type="http://schemas.openxmlformats.org/officeDocument/2006/relationships/hyperlink" Target="mailto:karla.kijac@fer.hr" TargetMode="External" Id="rId26" /><Relationship Type="http://schemas.openxmlformats.org/officeDocument/2006/relationships/footer" Target="footer4.xml" Id="rId39" /><Relationship Type="http://schemas.openxmlformats.org/officeDocument/2006/relationships/image" Target="media/image6.png" Id="rId21" /><Relationship Type="http://schemas.openxmlformats.org/officeDocument/2006/relationships/footer" Target="footer2.xml" Id="rId34" /><Relationship Type="http://schemas.openxmlformats.org/officeDocument/2006/relationships/fontTable" Target="fontTable.xml" Id="rId42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hyperlink" Target="https://www.gaiasense.gr/en/gaiasense" TargetMode="External" Id="rId16" /><Relationship Type="http://schemas.openxmlformats.org/officeDocument/2006/relationships/hyperlink" Target="https://iot-polje.fer.hr/" TargetMode="External" Id="rId20" /><Relationship Type="http://schemas.openxmlformats.org/officeDocument/2006/relationships/hyperlink" Target="mailto:luka.radman@fer.hr" TargetMode="External" Id="rId29" /><Relationship Type="http://schemas.openxmlformats.org/officeDocument/2006/relationships/footer" Target="footer5.xml" Id="rId41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hyperlink" Target="mailto:filip.fabris@fer.hr" TargetMode="External" Id="rId24" /><Relationship Type="http://schemas.openxmlformats.org/officeDocument/2006/relationships/image" Target="media/image8.png" Id="rId32" /><Relationship Type="http://schemas.openxmlformats.org/officeDocument/2006/relationships/image" Target="media/image9.png" Id="rId37" /><Relationship Type="http://schemas.openxmlformats.org/officeDocument/2006/relationships/header" Target="header5.xml" Id="rId40" /><Relationship Type="http://schemas.openxmlformats.org/officeDocument/2006/relationships/numbering" Target="numbering.xml" Id="rId5" /><Relationship Type="http://schemas.openxmlformats.org/officeDocument/2006/relationships/image" Target="media/image2.png" Id="rId15" /><Relationship Type="http://schemas.openxmlformats.org/officeDocument/2006/relationships/hyperlink" Target="mailto:marko.brlek@fer.hr" TargetMode="External" Id="rId23" /><Relationship Type="http://schemas.openxmlformats.org/officeDocument/2006/relationships/hyperlink" Target="mailto:fran.maric@fer.hr" TargetMode="External" Id="rId28" /><Relationship Type="http://schemas.openxmlformats.org/officeDocument/2006/relationships/footer" Target="footer3.xml" Id="rId36" /><Relationship Type="http://schemas.openxmlformats.org/officeDocument/2006/relationships/endnotes" Target="endnotes.xml" Id="rId10" /><Relationship Type="http://schemas.openxmlformats.org/officeDocument/2006/relationships/hyperlink" Target="mailto:ivan.zgela@fer.hr" TargetMode="Externa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1.png" Id="rId14" /><Relationship Type="http://schemas.openxmlformats.org/officeDocument/2006/relationships/image" Target="media/image7.png" Id="rId22" /><Relationship Type="http://schemas.openxmlformats.org/officeDocument/2006/relationships/hyperlink" Target="mailto:lovro.markovec@fer" TargetMode="External" Id="rId27" /><Relationship Type="http://schemas.openxmlformats.org/officeDocument/2006/relationships/hyperlink" Target="mailto:valentina.valic@fer.hr" TargetMode="External" Id="rId30" /><Relationship Type="http://schemas.openxmlformats.org/officeDocument/2006/relationships/header" Target="header3.xml" Id="rId35" /><Relationship Type="http://schemas.openxmlformats.org/officeDocument/2006/relationships/theme" Target="theme/theme1.xml" Id="rId43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footer" Target="footer1.xml" Id="rId12" /><Relationship Type="http://schemas.openxmlformats.org/officeDocument/2006/relationships/image" Target="media/image3.png" Id="rId17" /><Relationship Type="http://schemas.openxmlformats.org/officeDocument/2006/relationships/hyperlink" Target="mailto:josipa.jovi&#263;@fer.hr" TargetMode="External" Id="rId25" /><Relationship Type="http://schemas.openxmlformats.org/officeDocument/2006/relationships/header" Target="header2.xml" Id="rId33" /><Relationship Type="http://schemas.openxmlformats.org/officeDocument/2006/relationships/header" Target="header4.xml" Id="rId38" /><Relationship Type="http://schemas.openxmlformats.org/officeDocument/2006/relationships/image" Target="/media/imagea.png" Id="R505ca118d3ef467a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D5D7408FF7A8429AC460B737AA1C2C" ma:contentTypeVersion="12" ma:contentTypeDescription="Stvaranje novog dokumenta." ma:contentTypeScope="" ma:versionID="2d2ea4582544ad9869cb2709cdb43817">
  <xsd:schema xmlns:xsd="http://www.w3.org/2001/XMLSchema" xmlns:xs="http://www.w3.org/2001/XMLSchema" xmlns:p="http://schemas.microsoft.com/office/2006/metadata/properties" xmlns:ns3="6b44e5fa-60c4-48b9-a40e-61153574725e" xmlns:ns4="de5231d9-41fd-4b32-9d5b-6c60c1364876" targetNamespace="http://schemas.microsoft.com/office/2006/metadata/properties" ma:root="true" ma:fieldsID="89bef1c2a36efc3e09ceb2a63db24665" ns3:_="" ns4:_="">
    <xsd:import namespace="6b44e5fa-60c4-48b9-a40e-61153574725e"/>
    <xsd:import namespace="de5231d9-41fd-4b32-9d5b-6c60c13648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4e5fa-60c4-48b9-a40e-611535747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231d9-41fd-4b32-9d5b-6c60c136487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Zajednički se koristi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ji o zajedničkom korištenju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Raspršivanje savjeta za zajedničko korištenj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AB0113-7044-4A9E-8414-5AA739EAEB7B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de5231d9-41fd-4b32-9d5b-6c60c1364876"/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  <ds:schemaRef ds:uri="6b44e5fa-60c4-48b9-a40e-61153574725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7834F66-365A-4028-8054-FAC7E973B4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8921BF-2D11-43D6-9163-B3063E52C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4e5fa-60c4-48b9-a40e-61153574725e"/>
    <ds:schemaRef ds:uri="de5231d9-41fd-4b32-9d5b-6c60c13648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B1EDF6-7788-448D-9F71-9750F12DDFA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Development%20Case.dot</ap:Template>
  <ap:Application>Microsoft Word for the web</ap:Application>
  <ap:DocSecurity>4</ap:DocSecurity>
  <ap:ScaleCrop>false</ap:ScaleCrop>
  <ap:Company>&lt;Company Name&gt;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Development Case</dc:title>
  <dc:subject>&lt;Project Name&gt;</dc:subject>
  <dc:creator>Projekt - FER 2</dc:creator>
  <keywords/>
  <dc:description/>
  <lastModifiedBy>Guest User</lastModifiedBy>
  <revision>391</revision>
  <lastPrinted>2007-10-09T21:07:00.0000000Z</lastPrinted>
  <dcterms:created xsi:type="dcterms:W3CDTF">2022-11-13T17:17:00.0000000Z</dcterms:created>
  <dcterms:modified xsi:type="dcterms:W3CDTF">2023-01-19T15:46:58.1455753Z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0x010100A3D5D7408FF7A8429AC460B737AA1C2C</vt:lpwstr>
  </property>
</Properties>
</file>